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D4" w:rsidRPr="007656CF" w:rsidRDefault="000D51D4" w:rsidP="002D4690">
      <w:pPr>
        <w:rPr>
          <w:sz w:val="36"/>
          <w:szCs w:val="36"/>
          <w:u w:val="single"/>
        </w:rPr>
      </w:pPr>
      <w:r w:rsidRPr="007656CF">
        <w:rPr>
          <w:sz w:val="36"/>
          <w:szCs w:val="36"/>
          <w:u w:val="single"/>
        </w:rPr>
        <w:t>Monks Knights Barbarians</w:t>
      </w:r>
      <w:r w:rsidR="002D4690" w:rsidRPr="007656CF">
        <w:rPr>
          <w:sz w:val="36"/>
          <w:szCs w:val="36"/>
          <w:u w:val="single"/>
        </w:rPr>
        <w:t>: How To Play</w:t>
      </w:r>
    </w:p>
    <w:p w:rsidR="002D4690" w:rsidRDefault="002D4690" w:rsidP="002D4690"/>
    <w:p w:rsidR="007656CF" w:rsidRPr="007656CF" w:rsidRDefault="007656CF" w:rsidP="002D4690">
      <w:pPr>
        <w:rPr>
          <w:sz w:val="28"/>
          <w:szCs w:val="28"/>
        </w:rPr>
      </w:pPr>
      <w:r w:rsidRPr="007656CF">
        <w:rPr>
          <w:sz w:val="28"/>
          <w:szCs w:val="28"/>
        </w:rPr>
        <w:t>CONTROLS:</w:t>
      </w:r>
    </w:p>
    <w:p w:rsidR="002D4690" w:rsidRDefault="002D4690" w:rsidP="002D4690">
      <w:r>
        <w:t>We had plans to integrate the player into the game, but we ran out of time, and so the player is simply an observer.</w:t>
      </w:r>
    </w:p>
    <w:p w:rsidR="002D4690" w:rsidRDefault="002D4690" w:rsidP="002D4690">
      <w:r>
        <w:t>You move the player with the WASD keys and turn with the</w:t>
      </w:r>
      <w:r w:rsidR="001A0506">
        <w:t xml:space="preserve"> LEFT and RIGHT</w:t>
      </w:r>
      <w:r>
        <w:t xml:space="preserve"> </w:t>
      </w:r>
      <w:r w:rsidR="001A0506">
        <w:t>arrow keys</w:t>
      </w:r>
      <w:r>
        <w:t>.</w:t>
      </w:r>
    </w:p>
    <w:p w:rsidR="007656CF" w:rsidRDefault="007656CF" w:rsidP="002D4690"/>
    <w:p w:rsidR="007656CF" w:rsidRPr="007656CF" w:rsidRDefault="007656CF" w:rsidP="002D4690">
      <w:pPr>
        <w:rPr>
          <w:sz w:val="28"/>
          <w:szCs w:val="28"/>
        </w:rPr>
      </w:pPr>
      <w:r w:rsidRPr="007656CF">
        <w:rPr>
          <w:sz w:val="28"/>
          <w:szCs w:val="28"/>
        </w:rPr>
        <w:t>GAME:</w:t>
      </w:r>
    </w:p>
    <w:p w:rsidR="007656CF" w:rsidRDefault="007656CF" w:rsidP="002D4690">
      <w:r>
        <w:t>In the game, we have monks, knights, and barbarians. The monks will try to flee from barbarians and go to monasteries. The knights protect the monks and try to kill barbarians. The barbarians like to kill everything. They will attack monks and monasteries, and they will fight with knights if they are in groups and think they can win.</w:t>
      </w:r>
      <w:bookmarkStart w:id="0" w:name="_GoBack"/>
      <w:bookmarkEnd w:id="0"/>
    </w:p>
    <w:sectPr w:rsidR="0076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5DAF"/>
    <w:multiLevelType w:val="hybridMultilevel"/>
    <w:tmpl w:val="F3E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6749"/>
    <w:multiLevelType w:val="hybridMultilevel"/>
    <w:tmpl w:val="C8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95970"/>
    <w:multiLevelType w:val="hybridMultilevel"/>
    <w:tmpl w:val="771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D4"/>
    <w:rsid w:val="000D51D4"/>
    <w:rsid w:val="001A0506"/>
    <w:rsid w:val="002D4690"/>
    <w:rsid w:val="005973A7"/>
    <w:rsid w:val="005A666D"/>
    <w:rsid w:val="006B2B4E"/>
    <w:rsid w:val="007656CF"/>
    <w:rsid w:val="0081428B"/>
    <w:rsid w:val="00980930"/>
    <w:rsid w:val="00990FA3"/>
    <w:rsid w:val="00B300BF"/>
    <w:rsid w:val="00BB29FC"/>
    <w:rsid w:val="00CA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D9CE-E918-4165-BB77-8231590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B2B4E"/>
    <w:rPr>
      <w:sz w:val="16"/>
      <w:szCs w:val="16"/>
    </w:rPr>
  </w:style>
  <w:style w:type="paragraph" w:styleId="CommentText">
    <w:name w:val="annotation text"/>
    <w:basedOn w:val="Normal"/>
    <w:link w:val="CommentTextChar"/>
    <w:uiPriority w:val="99"/>
    <w:semiHidden/>
    <w:unhideWhenUsed/>
    <w:rsid w:val="006B2B4E"/>
    <w:rPr>
      <w:sz w:val="20"/>
      <w:szCs w:val="20"/>
    </w:rPr>
  </w:style>
  <w:style w:type="character" w:customStyle="1" w:styleId="CommentTextChar">
    <w:name w:val="Comment Text Char"/>
    <w:basedOn w:val="DefaultParagraphFont"/>
    <w:link w:val="CommentText"/>
    <w:uiPriority w:val="99"/>
    <w:semiHidden/>
    <w:rsid w:val="006B2B4E"/>
    <w:rPr>
      <w:sz w:val="20"/>
      <w:szCs w:val="20"/>
    </w:rPr>
  </w:style>
  <w:style w:type="paragraph" w:styleId="CommentSubject">
    <w:name w:val="annotation subject"/>
    <w:basedOn w:val="CommentText"/>
    <w:next w:val="CommentText"/>
    <w:link w:val="CommentSubjectChar"/>
    <w:uiPriority w:val="99"/>
    <w:semiHidden/>
    <w:unhideWhenUsed/>
    <w:rsid w:val="006B2B4E"/>
    <w:rPr>
      <w:b/>
      <w:bCs/>
    </w:rPr>
  </w:style>
  <w:style w:type="character" w:customStyle="1" w:styleId="CommentSubjectChar">
    <w:name w:val="Comment Subject Char"/>
    <w:basedOn w:val="CommentTextChar"/>
    <w:link w:val="CommentSubject"/>
    <w:uiPriority w:val="99"/>
    <w:semiHidden/>
    <w:rsid w:val="006B2B4E"/>
    <w:rPr>
      <w:b/>
      <w:bCs/>
      <w:sz w:val="20"/>
      <w:szCs w:val="20"/>
    </w:rPr>
  </w:style>
  <w:style w:type="paragraph" w:styleId="BalloonText">
    <w:name w:val="Balloon Text"/>
    <w:basedOn w:val="Normal"/>
    <w:link w:val="BalloonTextChar"/>
    <w:uiPriority w:val="99"/>
    <w:semiHidden/>
    <w:unhideWhenUsed/>
    <w:rsid w:val="006B2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banner.main.ad.rit.edu\students\dxl2911\IGMProfile\AppData\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B4F4335-8164-44BE-A6C2-74A69610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85</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DAJIN LEE (RIT Student)</dc:creator>
  <cp:keywords/>
  <dc:description/>
  <cp:lastModifiedBy>DAJIN LEE (RIT Student)</cp:lastModifiedBy>
  <cp:revision>6</cp:revision>
  <dcterms:created xsi:type="dcterms:W3CDTF">2015-05-14T18:31:00Z</dcterms:created>
  <dcterms:modified xsi:type="dcterms:W3CDTF">2015-05-16T20:09:00Z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