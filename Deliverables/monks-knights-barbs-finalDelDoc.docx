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C5" w:rsidRDefault="004726C5">
      <w:r>
        <w:t xml:space="preserve">Steven </w:t>
      </w:r>
      <w:proofErr w:type="spellStart"/>
      <w:r>
        <w:t>Santorelli</w:t>
      </w:r>
      <w:proofErr w:type="spellEnd"/>
      <w:r>
        <w:t xml:space="preserve">, </w:t>
      </w:r>
      <w:proofErr w:type="spellStart"/>
      <w:r>
        <w:rPr>
          <w:rFonts w:ascii="Arial" w:hAnsi="Arial" w:cs="Arial"/>
          <w:color w:val="353535"/>
          <w:sz w:val="20"/>
          <w:szCs w:val="20"/>
          <w:shd w:val="clear" w:color="auto" w:fill="FAFAFA"/>
        </w:rPr>
        <w:t>Dajin</w:t>
      </w:r>
      <w:proofErr w:type="spellEnd"/>
      <w:r>
        <w:rPr>
          <w:rFonts w:ascii="Arial" w:hAnsi="Arial" w:cs="Arial"/>
          <w:color w:val="353535"/>
          <w:sz w:val="20"/>
          <w:szCs w:val="20"/>
          <w:shd w:val="clear" w:color="auto" w:fill="FAFAFA"/>
        </w:rPr>
        <w:t xml:space="preserve"> Lee</w:t>
      </w:r>
      <w:r>
        <w:rPr>
          <w:rFonts w:ascii="Arial" w:hAnsi="Arial" w:cs="Arial"/>
          <w:color w:val="353535"/>
          <w:sz w:val="20"/>
          <w:szCs w:val="20"/>
          <w:shd w:val="clear" w:color="auto" w:fill="FAFAFA"/>
        </w:rPr>
        <w:t xml:space="preserve">, </w:t>
      </w:r>
      <w:r>
        <w:rPr>
          <w:rFonts w:ascii="Arial" w:hAnsi="Arial" w:cs="Arial"/>
          <w:color w:val="353535"/>
          <w:sz w:val="20"/>
          <w:szCs w:val="20"/>
          <w:shd w:val="clear" w:color="auto" w:fill="FAFAFA"/>
        </w:rPr>
        <w:t>Joshua</w:t>
      </w:r>
      <w:bookmarkStart w:id="0" w:name="_GoBack"/>
      <w:bookmarkEnd w:id="0"/>
      <w:r>
        <w:rPr>
          <w:rFonts w:ascii="Arial" w:hAnsi="Arial" w:cs="Arial"/>
          <w:color w:val="353535"/>
          <w:sz w:val="20"/>
          <w:szCs w:val="20"/>
          <w:shd w:val="clear" w:color="auto" w:fill="FAFAFA"/>
        </w:rPr>
        <w:t xml:space="preserve"> Kwiatkowski</w:t>
      </w:r>
    </w:p>
    <w:p w:rsidR="004726C5" w:rsidRDefault="00435794" w:rsidP="00435794">
      <w:pPr>
        <w:tabs>
          <w:tab w:val="left" w:pos="2895"/>
        </w:tabs>
      </w:pPr>
      <w:r>
        <w:tab/>
      </w:r>
    </w:p>
    <w:p w:rsidR="0081428B" w:rsidRDefault="000D51D4">
      <w:r>
        <w:t>Monks Knights Barbarians:</w:t>
      </w:r>
    </w:p>
    <w:p w:rsidR="000D51D4" w:rsidRDefault="000D51D4"/>
    <w:p w:rsidR="000D51D4" w:rsidRPr="000D51D4" w:rsidRDefault="000D51D4">
      <w:pPr>
        <w:rPr>
          <w:b/>
        </w:rPr>
      </w:pPr>
      <w:r w:rsidRPr="000D51D4">
        <w:rPr>
          <w:b/>
        </w:rPr>
        <w:t>Path following:</w:t>
      </w:r>
    </w:p>
    <w:p w:rsidR="000D51D4" w:rsidRDefault="000D51D4">
      <w:r>
        <w:t>Originally, the monks used path following. They moved along a set path going from on monastery to the next in a never ending loop. However, we took it out of the game because it was not helping the game in any way and replaced it with path finding.</w:t>
      </w:r>
    </w:p>
    <w:p w:rsidR="000D51D4" w:rsidRDefault="000D51D4"/>
    <w:p w:rsidR="000D51D4" w:rsidRPr="000D51D4" w:rsidRDefault="000D51D4">
      <w:pPr>
        <w:rPr>
          <w:b/>
        </w:rPr>
      </w:pPr>
      <w:r w:rsidRPr="000D51D4">
        <w:rPr>
          <w:b/>
        </w:rPr>
        <w:t>Path finding:</w:t>
      </w:r>
    </w:p>
    <w:p w:rsidR="000D51D4" w:rsidRDefault="000D51D4">
      <w:r>
        <w:t>The monks, knights, and the barbarians all use path finding. We use a navigation mesh</w:t>
      </w:r>
      <w:r w:rsidR="00990FA3">
        <w:t xml:space="preserve"> for the movement, with the positions of the monasteries baked into the mesh.</w:t>
      </w:r>
    </w:p>
    <w:p w:rsidR="00990FA3" w:rsidRDefault="00990FA3"/>
    <w:p w:rsidR="000D51D4" w:rsidRPr="00990FA3" w:rsidRDefault="000D51D4">
      <w:pPr>
        <w:rPr>
          <w:b/>
        </w:rPr>
      </w:pPr>
      <w:r w:rsidRPr="00990FA3">
        <w:rPr>
          <w:b/>
        </w:rPr>
        <w:t>Decision Tree:</w:t>
      </w:r>
    </w:p>
    <w:p w:rsidR="00990FA3" w:rsidRDefault="00990FA3">
      <w:r>
        <w:t>The knights use a decision tree to determine their behavior.</w:t>
      </w:r>
    </w:p>
    <w:p w:rsidR="00990FA3" w:rsidRDefault="00990FA3">
      <w:r>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B300BF">
      <w:pPr>
        <w:rPr>
          <w:b/>
        </w:rPr>
      </w:pPr>
    </w:p>
    <w:p w:rsidR="00B300BF" w:rsidRDefault="006B2B4E" w:rsidP="006B2B4E">
      <w:pPr>
        <w:tabs>
          <w:tab w:val="left" w:pos="7995"/>
        </w:tabs>
        <w:rPr>
          <w:b/>
        </w:rPr>
      </w:pPr>
      <w:r>
        <w:rPr>
          <w:b/>
        </w:rPr>
        <w:tab/>
      </w:r>
    </w:p>
    <w:p w:rsidR="000D51D4" w:rsidRPr="00990FA3" w:rsidRDefault="000D51D4">
      <w:pPr>
        <w:rPr>
          <w:b/>
        </w:rPr>
      </w:pPr>
      <w:r w:rsidRPr="00990FA3">
        <w:rPr>
          <w:b/>
        </w:rPr>
        <w:t>State Machine:</w:t>
      </w:r>
    </w:p>
    <w:p w:rsidR="006B2B4E" w:rsidRDefault="00B300BF">
      <w:r>
        <w:rPr>
          <w:noProof/>
        </w:rPr>
        <mc:AlternateContent>
          <mc:Choice Requires="wps">
            <w:drawing>
              <wp:anchor distT="0" distB="0" distL="114300" distR="114300" simplePos="0" relativeHeight="251659264" behindDoc="0" locked="0" layoutInCell="1" allowOverlap="1" wp14:anchorId="60B76E72" wp14:editId="78150791">
                <wp:simplePos x="0" y="0"/>
                <wp:positionH relativeFrom="column">
                  <wp:posOffset>933450</wp:posOffset>
                </wp:positionH>
                <wp:positionV relativeFrom="paragraph">
                  <wp:posOffset>1000760</wp:posOffset>
                </wp:positionV>
                <wp:extent cx="33337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DB301E" id="_x0000_t32" coordsize="21600,21600" o:spt="32" o:oned="t" path="m,l21600,21600e" filled="f">
                <v:path arrowok="t" fillok="f" o:connecttype="none"/>
                <o:lock v:ext="edit" shapetype="t"/>
              </v:shapetype>
              <v:shape id="Straight Arrow Connector 5" o:spid="_x0000_s1026" type="#_x0000_t32" style="position:absolute;margin-left:73.5pt;margin-top:78.8pt;width:26.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" strokecolor="#5b9bd5 [3204]" strokeweight=".5pt">
                <v:stroke endarrow="block" joinstyle="miter"/>
              </v:shape>
            </w:pict>
          </mc:Fallback>
        </mc:AlternateContent>
      </w:r>
      <w:r w:rsidR="00990FA3">
        <w:t>The barbarians use a state machine to determine their behavior</w:t>
      </w:r>
    </w:p>
    <w:p w:rsidR="00990FA3" w:rsidRDefault="005973A7">
      <w:r>
        <w:rPr>
          <w:noProof/>
        </w:rPr>
        <mc:AlternateContent>
          <mc:Choice Requires="wps">
            <w:drawing>
              <wp:anchor distT="45720" distB="45720" distL="114300" distR="114300" simplePos="0" relativeHeight="251704320" behindDoc="1" locked="0" layoutInCell="1" allowOverlap="1" wp14:anchorId="3B31A155" wp14:editId="7A070255">
                <wp:simplePos x="0" y="0"/>
                <wp:positionH relativeFrom="column">
                  <wp:posOffset>3341827</wp:posOffset>
                </wp:positionH>
                <wp:positionV relativeFrom="paragraph">
                  <wp:posOffset>885500</wp:posOffset>
                </wp:positionV>
                <wp:extent cx="857250" cy="238125"/>
                <wp:effectExtent l="0" t="0" r="19050" b="2857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31A155" id="_x0000_t202" coordsize="21600,21600" o:spt="202" path="m,l,21600r21600,l21600,xe">
                <v:stroke joinstyle="miter"/>
                <v:path gradientshapeok="t" o:connecttype="rect"/>
              </v:shapetype>
              <v:shape id="Text Box 2" o:spid="_x0000_s1026" type="#_x0000_t202" style="position:absolute;margin-left:263.15pt;margin-top:69.7pt;width:67.5pt;height:18.7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">
                <v:textbox>
                  <w:txbxContent>
                    <w:p w:rsidR="00BB29FC" w:rsidRPr="006B2B4E" w:rsidRDefault="00BB29FC" w:rsidP="005973A7">
                      <w:pPr>
                        <w:rPr>
                          <w:sz w:val="16"/>
                          <w:szCs w:val="16"/>
                        </w:rPr>
                      </w:pPr>
                      <w:r>
                        <w:rPr>
                          <w:sz w:val="16"/>
                          <w:szCs w:val="16"/>
                        </w:rPr>
                        <w:t>5. Am all alone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03A9EBA" wp14:editId="13E82E66">
                <wp:simplePos x="0" y="0"/>
                <wp:positionH relativeFrom="column">
                  <wp:posOffset>3033454</wp:posOffset>
                </wp:positionH>
                <wp:positionV relativeFrom="paragraph">
                  <wp:posOffset>885028</wp:posOffset>
                </wp:positionV>
                <wp:extent cx="1584251" cy="45719"/>
                <wp:effectExtent l="19050" t="76200" r="16510" b="50165"/>
                <wp:wrapNone/>
                <wp:docPr id="27" name="Straight Arrow Connector 27"/>
                <wp:cNvGraphicFramePr/>
                <a:graphic xmlns:a="http://schemas.openxmlformats.org/drawingml/2006/main">
                  <a:graphicData uri="http://schemas.microsoft.com/office/word/2010/wordprocessingShape">
                    <wps:wsp>
                      <wps:cNvCnPr/>
                      <wps:spPr>
                        <a:xfrm flipH="1" flipV="1">
                          <a:off x="0" y="0"/>
                          <a:ext cx="15842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5170D" id="Straight Arrow Connector 27" o:spid="_x0000_s1026" type="#_x0000_t32" style="position:absolute;margin-left:238.85pt;margin-top:69.7pt;width:124.75pt;height:3.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9BE74E8" wp14:editId="1A97E663">
                <wp:simplePos x="0" y="0"/>
                <wp:positionH relativeFrom="column">
                  <wp:posOffset>5515580</wp:posOffset>
                </wp:positionH>
                <wp:positionV relativeFrom="paragraph">
                  <wp:posOffset>1353982</wp:posOffset>
                </wp:positionV>
                <wp:extent cx="45719" cy="904875"/>
                <wp:effectExtent l="38100" t="38100" r="50165" b="28575"/>
                <wp:wrapNone/>
                <wp:docPr id="20" name="Straight Arrow Connector 20"/>
                <wp:cNvGraphicFramePr/>
                <a:graphic xmlns:a="http://schemas.openxmlformats.org/drawingml/2006/main">
                  <a:graphicData uri="http://schemas.microsoft.com/office/word/2010/wordprocessingShape">
                    <wps:wsp>
                      <wps:cNvCnPr/>
                      <wps:spPr>
                        <a:xfrm flipV="1">
                          <a:off x="0" y="0"/>
                          <a:ext cx="45719"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29492" id="Straight Arrow Connector 20" o:spid="_x0000_s1026" type="#_x0000_t32" style="position:absolute;margin-left:434.3pt;margin-top:106.6pt;width:3.6pt;height:71.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00224" behindDoc="1" locked="0" layoutInCell="1" allowOverlap="1" wp14:anchorId="506E326A" wp14:editId="2E90ED2B">
                <wp:simplePos x="0" y="0"/>
                <wp:positionH relativeFrom="column">
                  <wp:posOffset>5458017</wp:posOffset>
                </wp:positionH>
                <wp:positionV relativeFrom="paragraph">
                  <wp:posOffset>1672501</wp:posOffset>
                </wp:positionV>
                <wp:extent cx="1219200" cy="2190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907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E326A" id="_x0000_s1027" type="#_x0000_t202" style="position:absolute;margin-left:429.75pt;margin-top:131.7pt;width:96pt;height:17.2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">
                <v:textbox>
                  <w:txbxContent>
                    <w:p w:rsidR="00BB29FC" w:rsidRPr="006B2B4E" w:rsidRDefault="00BB29FC" w:rsidP="005973A7">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8E74A3D" wp14:editId="2C17C1CE">
                <wp:simplePos x="0" y="0"/>
                <wp:positionH relativeFrom="column">
                  <wp:posOffset>3061320</wp:posOffset>
                </wp:positionH>
                <wp:positionV relativeFrom="paragraph">
                  <wp:posOffset>2802580</wp:posOffset>
                </wp:positionV>
                <wp:extent cx="1616149" cy="45719"/>
                <wp:effectExtent l="0" t="76200" r="3175" b="50165"/>
                <wp:wrapNone/>
                <wp:docPr id="25" name="Straight Arrow Connector 25"/>
                <wp:cNvGraphicFramePr/>
                <a:graphic xmlns:a="http://schemas.openxmlformats.org/drawingml/2006/main">
                  <a:graphicData uri="http://schemas.microsoft.com/office/word/2010/wordprocessingShape">
                    <wps:wsp>
                      <wps:cNvCnPr/>
                      <wps:spPr>
                        <a:xfrm flipV="1">
                          <a:off x="0" y="0"/>
                          <a:ext cx="16161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A7189" id="Straight Arrow Connector 25" o:spid="_x0000_s1026" type="#_x0000_t32" style="position:absolute;margin-left:241.05pt;margin-top:220.7pt;width:127.25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96128" behindDoc="1" locked="0" layoutInCell="1" allowOverlap="1" wp14:anchorId="2672C5CB" wp14:editId="1C1ABAF0">
                <wp:simplePos x="0" y="0"/>
                <wp:positionH relativeFrom="column">
                  <wp:posOffset>3044294</wp:posOffset>
                </wp:positionH>
                <wp:positionV relativeFrom="paragraph">
                  <wp:posOffset>2650091</wp:posOffset>
                </wp:positionV>
                <wp:extent cx="1562100" cy="2190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1907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3. See more friends than knights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2C5CB" id="_x0000_s1028" type="#_x0000_t202" style="position:absolute;margin-left:239.7pt;margin-top:208.65pt;width:123pt;height:17.2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3RJAIAAEw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">
                <v:textbox>
                  <w:txbxContent>
                    <w:p w:rsidR="00BB29FC" w:rsidRPr="006B2B4E" w:rsidRDefault="00BB29FC" w:rsidP="005973A7">
                      <w:pPr>
                        <w:rPr>
                          <w:sz w:val="16"/>
                          <w:szCs w:val="16"/>
                        </w:rPr>
                      </w:pPr>
                      <w:r>
                        <w:rPr>
                          <w:sz w:val="16"/>
                          <w:szCs w:val="16"/>
                        </w:rPr>
                        <w:t>3. See more friends than knights</w:t>
                      </w:r>
                    </w:p>
                  </w:txbxContent>
                </v:textbox>
              </v:shape>
            </w:pict>
          </mc:Fallback>
        </mc:AlternateContent>
      </w:r>
      <w:r>
        <w:rPr>
          <w:noProof/>
        </w:rPr>
        <mc:AlternateContent>
          <mc:Choice Requires="wps">
            <w:drawing>
              <wp:anchor distT="45720" distB="45720" distL="114300" distR="114300" simplePos="0" relativeHeight="251694080" behindDoc="1" locked="0" layoutInCell="1" allowOverlap="1" wp14:anchorId="488259E3" wp14:editId="4BBF24FE">
                <wp:simplePos x="0" y="0"/>
                <wp:positionH relativeFrom="column">
                  <wp:posOffset>3490683</wp:posOffset>
                </wp:positionH>
                <wp:positionV relativeFrom="paragraph">
                  <wp:posOffset>2129510</wp:posOffset>
                </wp:positionV>
                <wp:extent cx="857250" cy="23812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259E3" id="_x0000_s1029" type="#_x0000_t202" style="position:absolute;margin-left:274.85pt;margin-top:167.7pt;width:67.5pt;height:18.7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">
                <v:textbox>
                  <w:txbxContent>
                    <w:p w:rsidR="00BB29FC" w:rsidRPr="006B2B4E" w:rsidRDefault="00BB29FC" w:rsidP="005973A7">
                      <w:pPr>
                        <w:rPr>
                          <w:sz w:val="16"/>
                          <w:szCs w:val="16"/>
                        </w:rPr>
                      </w:pPr>
                      <w:r>
                        <w:rPr>
                          <w:sz w:val="16"/>
                          <w:szCs w:val="16"/>
                        </w:rPr>
                        <w:t>5. Am all alone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EFB01B5" wp14:editId="7E7D69FF">
                <wp:simplePos x="0" y="0"/>
                <wp:positionH relativeFrom="column">
                  <wp:posOffset>2923952</wp:posOffset>
                </wp:positionH>
                <wp:positionV relativeFrom="paragraph">
                  <wp:posOffset>1370846</wp:posOffset>
                </wp:positionV>
                <wp:extent cx="1743341" cy="1179726"/>
                <wp:effectExtent l="38100" t="38100" r="28575" b="20955"/>
                <wp:wrapNone/>
                <wp:docPr id="19" name="Straight Arrow Connector 19"/>
                <wp:cNvGraphicFramePr/>
                <a:graphic xmlns:a="http://schemas.openxmlformats.org/drawingml/2006/main">
                  <a:graphicData uri="http://schemas.microsoft.com/office/word/2010/wordprocessingShape">
                    <wps:wsp>
                      <wps:cNvCnPr/>
                      <wps:spPr>
                        <a:xfrm flipH="1" flipV="1">
                          <a:off x="0" y="0"/>
                          <a:ext cx="1743341" cy="1179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3129D" id="Straight Arrow Connector 19" o:spid="_x0000_s1026" type="#_x0000_t32" style="position:absolute;margin-left:230.25pt;margin-top:107.95pt;width:137.25pt;height:92.9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92032" behindDoc="1" locked="0" layoutInCell="1" allowOverlap="1" wp14:anchorId="2C58558C" wp14:editId="53D6A3B7">
                <wp:simplePos x="0" y="0"/>
                <wp:positionH relativeFrom="column">
                  <wp:posOffset>3035197</wp:posOffset>
                </wp:positionH>
                <wp:positionV relativeFrom="paragraph">
                  <wp:posOffset>3086809</wp:posOffset>
                </wp:positionV>
                <wp:extent cx="1571625" cy="2286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28600"/>
                        </a:xfrm>
                        <a:prstGeom prst="rect">
                          <a:avLst/>
                        </a:prstGeom>
                        <a:solidFill>
                          <a:srgbClr val="FFFFFF"/>
                        </a:solidFill>
                        <a:ln w="9525">
                          <a:solidFill>
                            <a:srgbClr val="000000"/>
                          </a:solidFill>
                          <a:miter lim="800000"/>
                          <a:headEnd/>
                          <a:tailEnd/>
                        </a:ln>
                      </wps:spPr>
                      <wps:txbx>
                        <w:txbxContent>
                          <w:p w:rsidR="00BB29FC" w:rsidRPr="006B2B4E" w:rsidRDefault="00BB29FC" w:rsidP="005973A7">
                            <w:pPr>
                              <w:rPr>
                                <w:sz w:val="16"/>
                                <w:szCs w:val="16"/>
                              </w:rPr>
                            </w:pPr>
                            <w:r>
                              <w:rPr>
                                <w:sz w:val="16"/>
                                <w:szCs w:val="16"/>
                              </w:rPr>
                              <w:t>2. See more knights than friends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8558C" id="_x0000_s1030" type="#_x0000_t202" style="position:absolute;margin-left:239pt;margin-top:243.05pt;width:123.75pt;height:18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utBJQ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">
                <v:textbox>
                  <w:txbxContent>
                    <w:p w:rsidR="00BB29FC" w:rsidRPr="006B2B4E" w:rsidRDefault="00BB29FC" w:rsidP="005973A7">
                      <w:pPr>
                        <w:rPr>
                          <w:sz w:val="16"/>
                          <w:szCs w:val="16"/>
                        </w:rPr>
                      </w:pPr>
                      <w:r>
                        <w:rPr>
                          <w:sz w:val="16"/>
                          <w:szCs w:val="16"/>
                        </w:rPr>
                        <w:t>2. See more knights than friends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9A35011" wp14:editId="794361DB">
                <wp:simplePos x="0" y="0"/>
                <wp:positionH relativeFrom="column">
                  <wp:posOffset>3051543</wp:posOffset>
                </wp:positionH>
                <wp:positionV relativeFrom="paragraph">
                  <wp:posOffset>3008260</wp:posOffset>
                </wp:positionV>
                <wp:extent cx="1584251" cy="45719"/>
                <wp:effectExtent l="19050" t="76200" r="16510" b="50165"/>
                <wp:wrapNone/>
                <wp:docPr id="21" name="Straight Arrow Connector 21"/>
                <wp:cNvGraphicFramePr/>
                <a:graphic xmlns:a="http://schemas.openxmlformats.org/drawingml/2006/main">
                  <a:graphicData uri="http://schemas.microsoft.com/office/word/2010/wordprocessingShape">
                    <wps:wsp>
                      <wps:cNvCnPr/>
                      <wps:spPr>
                        <a:xfrm flipH="1" flipV="1">
                          <a:off x="0" y="0"/>
                          <a:ext cx="15842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FA4BA" id="Straight Arrow Connector 21" o:spid="_x0000_s1026" type="#_x0000_t32" style="position:absolute;margin-left:240.3pt;margin-top:236.85pt;width:124.75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02B61DF" wp14:editId="1B56551F">
                <wp:simplePos x="0" y="0"/>
                <wp:positionH relativeFrom="column">
                  <wp:posOffset>2987749</wp:posOffset>
                </wp:positionH>
                <wp:positionV relativeFrom="paragraph">
                  <wp:posOffset>530240</wp:posOffset>
                </wp:positionV>
                <wp:extent cx="1616149" cy="45719"/>
                <wp:effectExtent l="0" t="76200" r="3175" b="50165"/>
                <wp:wrapNone/>
                <wp:docPr id="6" name="Straight Arrow Connector 6"/>
                <wp:cNvGraphicFramePr/>
                <a:graphic xmlns:a="http://schemas.openxmlformats.org/drawingml/2006/main">
                  <a:graphicData uri="http://schemas.microsoft.com/office/word/2010/wordprocessingShape">
                    <wps:wsp>
                      <wps:cNvCnPr/>
                      <wps:spPr>
                        <a:xfrm flipV="1">
                          <a:off x="0" y="0"/>
                          <a:ext cx="16161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12EDD" id="Straight Arrow Connector 6" o:spid="_x0000_s1026" type="#_x0000_t32" style="position:absolute;margin-left:235.25pt;margin-top:41.75pt;width:127.25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" strokecolor="#5b9bd5 [3204]" strokeweight=".5pt">
                <v:stroke endarrow="block" joinstyle="miter"/>
              </v:shape>
            </w:pict>
          </mc:Fallback>
        </mc:AlternateContent>
      </w:r>
      <w:r w:rsidR="006B2B4E">
        <w:rPr>
          <w:noProof/>
        </w:rPr>
        <mc:AlternateContent>
          <mc:Choice Requires="wps">
            <w:drawing>
              <wp:anchor distT="0" distB="0" distL="114300" distR="114300" simplePos="0" relativeHeight="251683840" behindDoc="0" locked="0" layoutInCell="1" allowOverlap="1" wp14:anchorId="09F4F1CE" wp14:editId="14ED2F6D">
                <wp:simplePos x="0" y="0"/>
                <wp:positionH relativeFrom="column">
                  <wp:posOffset>1766457</wp:posOffset>
                </wp:positionH>
                <wp:positionV relativeFrom="paragraph">
                  <wp:posOffset>1364388</wp:posOffset>
                </wp:positionV>
                <wp:extent cx="45719" cy="936839"/>
                <wp:effectExtent l="76200" t="0" r="50165" b="53975"/>
                <wp:wrapNone/>
                <wp:docPr id="18" name="Straight Arrow Connector 18"/>
                <wp:cNvGraphicFramePr/>
                <a:graphic xmlns:a="http://schemas.openxmlformats.org/drawingml/2006/main">
                  <a:graphicData uri="http://schemas.microsoft.com/office/word/2010/wordprocessingShape">
                    <wps:wsp>
                      <wps:cNvCnPr/>
                      <wps:spPr>
                        <a:xfrm flipH="1">
                          <a:off x="0" y="0"/>
                          <a:ext cx="45719" cy="936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BA004" id="Straight Arrow Connector 18" o:spid="_x0000_s1026" type="#_x0000_t32" style="position:absolute;margin-left:139.1pt;margin-top:107.45pt;width:3.6pt;height:73.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" strokecolor="#5b9bd5 [3204]" strokeweight=".5pt">
                <v:stroke endarrow="block" joinstyle="miter"/>
              </v:shape>
            </w:pict>
          </mc:Fallback>
        </mc:AlternateContent>
      </w:r>
      <w:r w:rsidR="006B2B4E">
        <w:rPr>
          <w:noProof/>
        </w:rPr>
        <mc:AlternateContent>
          <mc:Choice Requires="wps">
            <w:drawing>
              <wp:anchor distT="0" distB="0" distL="114300" distR="114300" simplePos="0" relativeHeight="251681792" behindDoc="0" locked="0" layoutInCell="1" allowOverlap="1" wp14:anchorId="6A4115ED" wp14:editId="5DF3212D">
                <wp:simplePos x="0" y="0"/>
                <wp:positionH relativeFrom="column">
                  <wp:posOffset>2171066</wp:posOffset>
                </wp:positionH>
                <wp:positionV relativeFrom="paragraph">
                  <wp:posOffset>1411604</wp:posOffset>
                </wp:positionV>
                <wp:extent cx="45719" cy="904875"/>
                <wp:effectExtent l="38100" t="38100" r="50165" b="28575"/>
                <wp:wrapNone/>
                <wp:docPr id="17" name="Straight Arrow Connector 17"/>
                <wp:cNvGraphicFramePr/>
                <a:graphic xmlns:a="http://schemas.openxmlformats.org/drawingml/2006/main">
                  <a:graphicData uri="http://schemas.microsoft.com/office/word/2010/wordprocessingShape">
                    <wps:wsp>
                      <wps:cNvCnPr/>
                      <wps:spPr>
                        <a:xfrm flipV="1">
                          <a:off x="0" y="0"/>
                          <a:ext cx="45719"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98BA8" id="Straight Arrow Connector 17" o:spid="_x0000_s1026" type="#_x0000_t32" style="position:absolute;margin-left:170.95pt;margin-top:111.15pt;width:3.6pt;height:71.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" strokecolor="#5b9bd5 [3204]" strokeweight=".5pt">
                <v:stroke endarrow="block" joinstyle="miter"/>
              </v:shape>
            </w:pict>
          </mc:Fallback>
        </mc:AlternateContent>
      </w:r>
      <w:r w:rsidR="006B2B4E">
        <w:rPr>
          <w:noProof/>
        </w:rPr>
        <mc:AlternateContent>
          <mc:Choice Requires="wps">
            <w:drawing>
              <wp:anchor distT="45720" distB="45720" distL="114300" distR="114300" simplePos="0" relativeHeight="251671552" behindDoc="1" locked="0" layoutInCell="1" allowOverlap="1" wp14:anchorId="534CB3C2" wp14:editId="4098EF58">
                <wp:simplePos x="0" y="0"/>
                <wp:positionH relativeFrom="column">
                  <wp:posOffset>2124075</wp:posOffset>
                </wp:positionH>
                <wp:positionV relativeFrom="paragraph">
                  <wp:posOffset>2011680</wp:posOffset>
                </wp:positionV>
                <wp:extent cx="857250" cy="2381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38125"/>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Pr>
                                <w:sz w:val="16"/>
                                <w:szCs w:val="16"/>
                              </w:rPr>
                              <w:t>5. Am all 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B3C2" id="_x0000_s1031" type="#_x0000_t202" style="position:absolute;margin-left:167.25pt;margin-top:158.4pt;width:67.5pt;height:18.7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">
                <v:textbox>
                  <w:txbxContent>
                    <w:p w:rsidR="00BB29FC" w:rsidRPr="006B2B4E" w:rsidRDefault="00BB29FC" w:rsidP="006B2B4E">
                      <w:pPr>
                        <w:rPr>
                          <w:sz w:val="16"/>
                          <w:szCs w:val="16"/>
                        </w:rPr>
                      </w:pPr>
                      <w:r>
                        <w:rPr>
                          <w:sz w:val="16"/>
                          <w:szCs w:val="16"/>
                        </w:rPr>
                        <w:t>5. Am all alone</w:t>
                      </w:r>
                    </w:p>
                  </w:txbxContent>
                </v:textbox>
              </v:shape>
            </w:pict>
          </mc:Fallback>
        </mc:AlternateContent>
      </w:r>
      <w:r w:rsidR="006B2B4E">
        <w:rPr>
          <w:noProof/>
        </w:rPr>
        <mc:AlternateContent>
          <mc:Choice Requires="wps">
            <w:drawing>
              <wp:anchor distT="45720" distB="45720" distL="114300" distR="114300" simplePos="0" relativeHeight="251675648" behindDoc="1" locked="0" layoutInCell="1" allowOverlap="1" wp14:anchorId="4622E2F4" wp14:editId="43697844">
                <wp:simplePos x="0" y="0"/>
                <wp:positionH relativeFrom="column">
                  <wp:posOffset>381000</wp:posOffset>
                </wp:positionH>
                <wp:positionV relativeFrom="paragraph">
                  <wp:posOffset>1716405</wp:posOffset>
                </wp:positionV>
                <wp:extent cx="1571625" cy="22860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28600"/>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Pr>
                                <w:sz w:val="16"/>
                                <w:szCs w:val="16"/>
                              </w:rPr>
                              <w:t>2. See more knights than friends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2E2F4" id="_x0000_s1032" type="#_x0000_t202" style="position:absolute;margin-left:30pt;margin-top:135.15pt;width:123.75pt;height:18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wGTJA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">
                <v:textbox>
                  <w:txbxContent>
                    <w:p w:rsidR="00BB29FC" w:rsidRPr="006B2B4E" w:rsidRDefault="00BB29FC" w:rsidP="006B2B4E">
                      <w:pPr>
                        <w:rPr>
                          <w:sz w:val="16"/>
                          <w:szCs w:val="16"/>
                        </w:rPr>
                      </w:pPr>
                      <w:r>
                        <w:rPr>
                          <w:sz w:val="16"/>
                          <w:szCs w:val="16"/>
                        </w:rPr>
                        <w:t>2. See more knights than friends</w:t>
                      </w:r>
                    </w:p>
                  </w:txbxContent>
                </v:textbox>
              </v:shape>
            </w:pict>
          </mc:Fallback>
        </mc:AlternateContent>
      </w:r>
      <w:r w:rsidR="006B2B4E">
        <w:rPr>
          <w:noProof/>
        </w:rPr>
        <mc:AlternateContent>
          <mc:Choice Requires="wps">
            <w:drawing>
              <wp:anchor distT="45720" distB="45720" distL="114300" distR="114300" simplePos="0" relativeHeight="251673600" behindDoc="1" locked="0" layoutInCell="1" allowOverlap="1" wp14:anchorId="4037A970" wp14:editId="326BF445">
                <wp:simplePos x="0" y="0"/>
                <wp:positionH relativeFrom="column">
                  <wp:posOffset>3076575</wp:posOffset>
                </wp:positionH>
                <wp:positionV relativeFrom="paragraph">
                  <wp:posOffset>297180</wp:posOffset>
                </wp:positionV>
                <wp:extent cx="1219200" cy="2190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9075"/>
                        </a:xfrm>
                        <a:prstGeom prst="rect">
                          <a:avLst/>
                        </a:prstGeom>
                        <a:solidFill>
                          <a:srgbClr val="FFFFFF"/>
                        </a:solidFill>
                        <a:ln w="9525">
                          <a:solidFill>
                            <a:srgbClr val="000000"/>
                          </a:solidFill>
                          <a:miter lim="800000"/>
                          <a:headEnd/>
                          <a:tailEnd/>
                        </a:ln>
                      </wps:spPr>
                      <wps:txbx>
                        <w:txbxContent>
                          <w:p w:rsidR="00BB29FC" w:rsidRPr="006B2B4E" w:rsidRDefault="00BB29FC" w:rsidP="006B2B4E">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7A970" id="_x0000_s1033" type="#_x0000_t202" style="position:absolute;margin-left:242.25pt;margin-top:23.4pt;width:96pt;height:17.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">
                <v:textbox>
                  <w:txbxContent>
                    <w:p w:rsidR="00BB29FC" w:rsidRPr="006B2B4E" w:rsidRDefault="00BB29FC" w:rsidP="006B2B4E">
                      <w:pPr>
                        <w:rPr>
                          <w:sz w:val="16"/>
                          <w:szCs w:val="16"/>
                        </w:rPr>
                      </w:pPr>
                      <w:r w:rsidRPr="006B2B4E">
                        <w:rPr>
                          <w:sz w:val="16"/>
                          <w:szCs w:val="16"/>
                        </w:rPr>
                        <w:t>1.</w:t>
                      </w:r>
                      <w:r>
                        <w:rPr>
                          <w:sz w:val="16"/>
                          <w:szCs w:val="16"/>
                        </w:rPr>
                        <w:t xml:space="preserve"> </w:t>
                      </w:r>
                      <w:r w:rsidRPr="006B2B4E">
                        <w:rPr>
                          <w:sz w:val="16"/>
                          <w:szCs w:val="16"/>
                        </w:rPr>
                        <w:t>See</w:t>
                      </w:r>
                      <w:r>
                        <w:rPr>
                          <w:sz w:val="16"/>
                          <w:szCs w:val="16"/>
                        </w:rPr>
                        <w:t xml:space="preserve"> unguarded Monk</w:t>
                      </w:r>
                    </w:p>
                  </w:txbxContent>
                </v:textbox>
              </v:shape>
            </w:pict>
          </mc:Fallback>
        </mc:AlternateContent>
      </w:r>
      <w:r w:rsidR="00B300BF">
        <w:rPr>
          <w:noProof/>
        </w:rPr>
        <w:drawing>
          <wp:inline distT="0" distB="0" distL="0" distR="0" wp14:anchorId="7286D8F3" wp14:editId="3A3DD2F8">
            <wp:extent cx="6741042" cy="34671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973A7" w:rsidRDefault="005973A7"/>
    <w:p w:rsidR="000D51D4" w:rsidRPr="005973A7" w:rsidRDefault="000D51D4">
      <w:pPr>
        <w:rPr>
          <w:b/>
        </w:rPr>
      </w:pPr>
      <w:r w:rsidRPr="005973A7">
        <w:rPr>
          <w:b/>
        </w:rPr>
        <w:t>Behavior Tree</w:t>
      </w:r>
      <w:r w:rsidR="005973A7" w:rsidRPr="005973A7">
        <w:rPr>
          <w:b/>
        </w:rPr>
        <w:t>:</w:t>
      </w:r>
    </w:p>
    <w:p w:rsidR="005973A7" w:rsidRDefault="005973A7">
      <w:r>
        <w:t>We did not implement behavior trees into the game.</w:t>
      </w:r>
      <w:r w:rsidR="005A666D">
        <w:t xml:space="preserve"> We created a prolog behavior tree for the monks.</w:t>
      </w:r>
    </w:p>
    <w:p w:rsidR="005973A7" w:rsidRDefault="005A666D">
      <w:r>
        <w:rPr>
          <w:noProof/>
        </w:rPr>
        <w:drawing>
          <wp:inline distT="0" distB="0" distL="0" distR="0" wp14:anchorId="423C1008" wp14:editId="153FD63B">
            <wp:extent cx="5486400" cy="2766951"/>
            <wp:effectExtent l="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D51D4" w:rsidRPr="005973A7" w:rsidRDefault="000D51D4">
      <w:pPr>
        <w:rPr>
          <w:b/>
        </w:rPr>
      </w:pPr>
      <w:r w:rsidRPr="005973A7">
        <w:rPr>
          <w:b/>
        </w:rPr>
        <w:t>Genetic Algorithm:</w:t>
      </w:r>
    </w:p>
    <w:p w:rsidR="005973A7" w:rsidRDefault="00B3192F">
      <w:r>
        <w:t>All three use genetic algorithms to change their attributes every round.</w:t>
      </w:r>
      <w:r w:rsidR="002534C1">
        <w:t xml:space="preserve"> These attributes were all changed by a single fitness value that was evolved through a single threshold.</w:t>
      </w:r>
    </w:p>
    <w:p w:rsidR="0019762B" w:rsidRDefault="0019762B"/>
    <w:p w:rsidR="0019762B" w:rsidRDefault="0019762B">
      <w:r>
        <w:lastRenderedPageBreak/>
        <w:t xml:space="preserve">The </w:t>
      </w:r>
      <w:r w:rsidR="002534C1">
        <w:t>traits</w:t>
      </w:r>
      <w:r>
        <w:t xml:space="preserve"> evolved by each unit is as followed:</w:t>
      </w:r>
    </w:p>
    <w:p w:rsidR="00EF74D9" w:rsidRDefault="00B3192F" w:rsidP="00EF74D9">
      <w:r>
        <w:t>Monks</w:t>
      </w:r>
      <w:r w:rsidR="002534C1">
        <w:t xml:space="preserve"> – S</w:t>
      </w:r>
      <w:r>
        <w:t>ight range and move speed</w:t>
      </w:r>
      <w:r w:rsidR="00EF74D9" w:rsidRPr="00EF74D9">
        <w:t xml:space="preserve"> </w:t>
      </w:r>
    </w:p>
    <w:p w:rsidR="00B3192F" w:rsidRDefault="002534C1">
      <w:r>
        <w:t>Knights – S</w:t>
      </w:r>
      <w:r w:rsidR="00EF74D9">
        <w:t>ight range, speed, and attack delay</w:t>
      </w:r>
    </w:p>
    <w:p w:rsidR="00B3192F" w:rsidRDefault="002534C1" w:rsidP="00EF74D9">
      <w:r>
        <w:t>Barbarians – H</w:t>
      </w:r>
      <w:r w:rsidR="00B3192F">
        <w:t>it chance, sight range, speed, and attack delay</w:t>
      </w:r>
    </w:p>
    <w:p w:rsidR="005973A7" w:rsidRDefault="005973A7"/>
    <w:p w:rsidR="0019762B" w:rsidRDefault="0019762B">
      <w:r>
        <w:t>We used a population of 30 units, 10 of each clas</w:t>
      </w:r>
      <w:r w:rsidR="002534C1">
        <w:t xml:space="preserve">s. Each chromosome had 10 bits and the phenotype range was 0 to 200. </w:t>
      </w:r>
      <w:r>
        <w:t>We calculated fitness based on the time that the unit survived and, for the knights and barbarians, how many units they killed. For the monks, since they could not kill, the time survived counted more heavily towards their fitness value.</w:t>
      </w:r>
      <w:r w:rsidR="002534C1">
        <w:t xml:space="preserve"> As a result, fitness values ended up in the range of about 10 to 180.</w:t>
      </w:r>
    </w:p>
    <w:p w:rsidR="0019762B" w:rsidRDefault="0019762B"/>
    <w:p w:rsidR="0019762B" w:rsidRDefault="003F5843">
      <w:r>
        <w:t>Only one threshold was evolved during all testing. During this testing, it took about 12 rounds for preferable behavior to evolve, which was noted by the increased variance in the win condition that was occurring each round. The values of the traits that we ended up with varied about 30% either higher or lower than our initial hard coded values.</w:t>
      </w:r>
    </w:p>
    <w:p w:rsidR="003F5843" w:rsidRDefault="003F5843"/>
    <w:p w:rsidR="003F5843" w:rsidRDefault="003F5843">
      <w:r>
        <w:t xml:space="preserve">I believe this feature is viable in the game as it adds a nice variance to each team’s performance. Given our old scenario, it was extremely common for the Knights to win every round that was played, but when varied attributes were introduced, their win rate began to drop if they received lower fitness values. As a result, it can be said that genetic algorithms enhanced our game by making the teams more balanced. Balance is also an important factor in making a game more fun, as it reduces predictability and provides more unique occurrences as it plays out. A </w:t>
      </w:r>
      <w:r w:rsidR="00E26E37">
        <w:t>scenario involving this would likely revolve the changes between each situation a character is in, where sometimes your fitness is allowing you full control of the situation, and other times it makes you nearly helpless.</w:t>
      </w:r>
    </w:p>
    <w:p w:rsidR="0019762B" w:rsidRDefault="0019762B"/>
    <w:p w:rsidR="00276255" w:rsidRDefault="00276255" w:rsidP="00276255">
      <w:r>
        <w:rPr>
          <w:b/>
        </w:rPr>
        <w:t>Bayes Classifier:</w:t>
      </w:r>
    </w:p>
    <w:p w:rsidR="00276255" w:rsidRDefault="00276255" w:rsidP="00276255">
      <w:r>
        <w:t xml:space="preserve">Bayes looks at the number of monks, knights, and barbarians within sight distance of the barbarian as well as whether or not there is a monastery within sight distance. The numbers on this are continuous, while the monastery check is a </w:t>
      </w:r>
      <w:proofErr w:type="spellStart"/>
      <w:proofErr w:type="gramStart"/>
      <w:r>
        <w:t>boolean</w:t>
      </w:r>
      <w:proofErr w:type="spellEnd"/>
      <w:proofErr w:type="gramEnd"/>
      <w:r>
        <w:t xml:space="preserve">. The action is a decision on whether or not the barbarian is going to be aggressive or not, a </w:t>
      </w:r>
      <w:proofErr w:type="spellStart"/>
      <w:proofErr w:type="gramStart"/>
      <w:r>
        <w:t>boolean</w:t>
      </w:r>
      <w:proofErr w:type="spellEnd"/>
      <w:proofErr w:type="gramEnd"/>
      <w:r>
        <w:t xml:space="preserve">. </w:t>
      </w:r>
    </w:p>
    <w:p w:rsidR="00276255" w:rsidRDefault="00276255" w:rsidP="00276255"/>
    <w:p w:rsidR="00276255" w:rsidRDefault="00276255" w:rsidP="00276255">
      <w:r>
        <w:t xml:space="preserve">Observations and decisions were made once every 20 seconds as well as upon death. If a barbarian killed something and didn't die that was considered a “good” observation, while a death and no kills resulted in a “bad” observation. There were other ways that could have eventually been added in, but these two results ended up giving a fair amount of responses. New decisions were made every 20 seconds, while the aggressive vs passive decision was kept for the entirety of the 20 second period. Upon death or the end of the round the barbarian would check to see whether or not it should store its decision in the history. While our algorithm did learn from its mistakes, mistakes weren't always mistakes as sometimes bad luck just happened (misses or lucky hits from knights), so bad data occasionally crept in and bad decisions were made or recorded. </w:t>
      </w:r>
    </w:p>
    <w:p w:rsidR="00276255" w:rsidRDefault="00276255" w:rsidP="00276255"/>
    <w:p w:rsidR="00276255" w:rsidRDefault="00276255" w:rsidP="00276255">
      <w:r>
        <w:t xml:space="preserve">Excerpt from the observation table: </w:t>
      </w:r>
    </w:p>
    <w:p w:rsidR="00276255" w:rsidRDefault="00276255" w:rsidP="00276255">
      <w:r>
        <w:t>Knights / Monks / Barbarians / Monastery / Aggressive (decision)</w:t>
      </w:r>
    </w:p>
    <w:p w:rsidR="00276255" w:rsidRDefault="00276255" w:rsidP="00276255">
      <w:r>
        <w:t xml:space="preserve">1 0 0 False </w:t>
      </w:r>
      <w:proofErr w:type="spellStart"/>
      <w:r>
        <w:t>False</w:t>
      </w:r>
      <w:proofErr w:type="spellEnd"/>
    </w:p>
    <w:p w:rsidR="00276255" w:rsidRDefault="00276255" w:rsidP="00276255">
      <w:r>
        <w:t xml:space="preserve">0 0 0 False </w:t>
      </w:r>
      <w:proofErr w:type="spellStart"/>
      <w:r>
        <w:t>False</w:t>
      </w:r>
      <w:proofErr w:type="spellEnd"/>
    </w:p>
    <w:p w:rsidR="00276255" w:rsidRDefault="00276255" w:rsidP="00276255">
      <w:r>
        <w:t xml:space="preserve">0 0 0 False </w:t>
      </w:r>
      <w:proofErr w:type="spellStart"/>
      <w:r>
        <w:t>False</w:t>
      </w:r>
      <w:proofErr w:type="spellEnd"/>
    </w:p>
    <w:p w:rsidR="00276255" w:rsidRDefault="00276255" w:rsidP="00276255">
      <w:r>
        <w:t xml:space="preserve">0 0 0 False </w:t>
      </w:r>
      <w:proofErr w:type="spellStart"/>
      <w:r>
        <w:t>False</w:t>
      </w:r>
      <w:proofErr w:type="spellEnd"/>
    </w:p>
    <w:p w:rsidR="00276255" w:rsidRDefault="00276255" w:rsidP="00276255">
      <w:r>
        <w:t>0 1 0 True False</w:t>
      </w:r>
    </w:p>
    <w:p w:rsidR="00276255" w:rsidRDefault="00276255" w:rsidP="00276255">
      <w:r>
        <w:lastRenderedPageBreak/>
        <w:t xml:space="preserve">0 0 0 False </w:t>
      </w:r>
      <w:proofErr w:type="spellStart"/>
      <w:r>
        <w:t>False</w:t>
      </w:r>
      <w:proofErr w:type="spellEnd"/>
    </w:p>
    <w:p w:rsidR="00276255" w:rsidRDefault="00276255" w:rsidP="00276255">
      <w:r>
        <w:t xml:space="preserve">0 0 0 False </w:t>
      </w:r>
      <w:proofErr w:type="spellStart"/>
      <w:r>
        <w:t>False</w:t>
      </w:r>
      <w:proofErr w:type="spellEnd"/>
    </w:p>
    <w:p w:rsidR="00276255" w:rsidRDefault="00276255" w:rsidP="00276255">
      <w:r>
        <w:t>0 0 0 False True</w:t>
      </w:r>
    </w:p>
    <w:p w:rsidR="00276255" w:rsidRDefault="00276255" w:rsidP="00276255">
      <w:r>
        <w:t xml:space="preserve">1 0 0 False </w:t>
      </w:r>
      <w:proofErr w:type="spellStart"/>
      <w:r>
        <w:t>False</w:t>
      </w:r>
      <w:proofErr w:type="spellEnd"/>
    </w:p>
    <w:p w:rsidR="00276255" w:rsidRDefault="00276255" w:rsidP="00276255">
      <w:r>
        <w:t>0 0 0 False True</w:t>
      </w:r>
    </w:p>
    <w:p w:rsidR="00276255" w:rsidRDefault="00276255" w:rsidP="00276255">
      <w:r>
        <w:t>1 0 0 True False</w:t>
      </w:r>
    </w:p>
    <w:p w:rsidR="00276255" w:rsidRDefault="00276255" w:rsidP="00276255">
      <w:r>
        <w:t xml:space="preserve">0 0 0 False </w:t>
      </w:r>
      <w:proofErr w:type="spellStart"/>
      <w:r>
        <w:t>False</w:t>
      </w:r>
      <w:proofErr w:type="spellEnd"/>
    </w:p>
    <w:p w:rsidR="00276255" w:rsidRDefault="00276255" w:rsidP="00276255">
      <w:r>
        <w:t xml:space="preserve">1 0 0 False </w:t>
      </w:r>
      <w:proofErr w:type="spellStart"/>
      <w:r>
        <w:t>False</w:t>
      </w:r>
      <w:proofErr w:type="spellEnd"/>
    </w:p>
    <w:p w:rsidR="00276255" w:rsidRDefault="00276255" w:rsidP="00276255">
      <w:r>
        <w:t>0 0 0 False True</w:t>
      </w:r>
    </w:p>
    <w:p w:rsidR="00276255" w:rsidRDefault="00276255" w:rsidP="00276255">
      <w:r>
        <w:t xml:space="preserve">0 0 0 False </w:t>
      </w:r>
      <w:proofErr w:type="spellStart"/>
      <w:r>
        <w:t>False</w:t>
      </w:r>
      <w:proofErr w:type="spellEnd"/>
    </w:p>
    <w:p w:rsidR="00276255" w:rsidRDefault="00276255" w:rsidP="00276255">
      <w:r>
        <w:t xml:space="preserve">0 0 0 False </w:t>
      </w:r>
      <w:proofErr w:type="spellStart"/>
      <w:r>
        <w:t>False</w:t>
      </w:r>
      <w:proofErr w:type="spellEnd"/>
    </w:p>
    <w:p w:rsidR="00276255" w:rsidRDefault="00276255" w:rsidP="00276255">
      <w:r>
        <w:t xml:space="preserve">0 0 0 False </w:t>
      </w:r>
      <w:proofErr w:type="spellStart"/>
      <w:r>
        <w:t>False</w:t>
      </w:r>
      <w:proofErr w:type="spellEnd"/>
    </w:p>
    <w:p w:rsidR="00276255" w:rsidRDefault="00276255" w:rsidP="00276255">
      <w:r>
        <w:t>2 0 0 False True</w:t>
      </w:r>
    </w:p>
    <w:p w:rsidR="00276255" w:rsidRDefault="00276255" w:rsidP="00276255">
      <w:r>
        <w:t xml:space="preserve">0 0 0 False </w:t>
      </w:r>
      <w:proofErr w:type="spellStart"/>
      <w:r>
        <w:t>False</w:t>
      </w:r>
      <w:proofErr w:type="spellEnd"/>
    </w:p>
    <w:p w:rsidR="00276255" w:rsidRDefault="00276255" w:rsidP="00276255">
      <w:r>
        <w:t xml:space="preserve">1 0 0 False </w:t>
      </w:r>
      <w:proofErr w:type="spellStart"/>
      <w:r>
        <w:t>False</w:t>
      </w:r>
      <w:proofErr w:type="spellEnd"/>
    </w:p>
    <w:p w:rsidR="00276255" w:rsidRDefault="00276255" w:rsidP="00276255"/>
    <w:p w:rsidR="000D51D4" w:rsidRDefault="00276255" w:rsidP="00276255">
      <w:r>
        <w:t xml:space="preserve">The end result ended up being that the barbarians started off being really </w:t>
      </w:r>
      <w:proofErr w:type="spellStart"/>
      <w:r>
        <w:t>really</w:t>
      </w:r>
      <w:proofErr w:type="spellEnd"/>
      <w:r>
        <w:t xml:space="preserve"> </w:t>
      </w:r>
      <w:proofErr w:type="spellStart"/>
      <w:r>
        <w:t>REALLY</w:t>
      </w:r>
      <w:proofErr w:type="spellEnd"/>
      <w:r>
        <w:t xml:space="preserve"> passive. They would run away from everything, including solo buildings, and the learning that we had off of that didn't have the right easy way to decide it was making a bad decision, as running away from a solo building didn't constitute a right or wrong decision, it was just a decision that was not recorded. As a result, only after the barbarians ended up dying a bunch while being passive did they finally realize that they could be aggressive. Once this happened it became much more interesting to see the outcome of a round. In the end the barbarians still make some weird passive decisions, but over time is definitely is much better.</w:t>
      </w:r>
    </w:p>
    <w:sectPr w:rsidR="000D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5DAF"/>
    <w:multiLevelType w:val="hybridMultilevel"/>
    <w:tmpl w:val="F3E4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996749"/>
    <w:multiLevelType w:val="hybridMultilevel"/>
    <w:tmpl w:val="C87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D95970"/>
    <w:multiLevelType w:val="hybridMultilevel"/>
    <w:tmpl w:val="771AA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D4"/>
    <w:rsid w:val="000D51D4"/>
    <w:rsid w:val="0019762B"/>
    <w:rsid w:val="002534C1"/>
    <w:rsid w:val="00276255"/>
    <w:rsid w:val="003F5843"/>
    <w:rsid w:val="00435794"/>
    <w:rsid w:val="004726C5"/>
    <w:rsid w:val="005973A7"/>
    <w:rsid w:val="005A666D"/>
    <w:rsid w:val="006B2B4E"/>
    <w:rsid w:val="0081428B"/>
    <w:rsid w:val="00980930"/>
    <w:rsid w:val="00990FA3"/>
    <w:rsid w:val="00B300BF"/>
    <w:rsid w:val="00B3192F"/>
    <w:rsid w:val="00BB29FC"/>
    <w:rsid w:val="00CA1943"/>
    <w:rsid w:val="00E26E37"/>
    <w:rsid w:val="00EF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9D9CE-E918-4165-BB77-8231590A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B2B4E"/>
    <w:rPr>
      <w:sz w:val="16"/>
      <w:szCs w:val="16"/>
    </w:rPr>
  </w:style>
  <w:style w:type="paragraph" w:styleId="CommentText">
    <w:name w:val="annotation text"/>
    <w:basedOn w:val="Normal"/>
    <w:link w:val="CommentTextChar"/>
    <w:uiPriority w:val="99"/>
    <w:semiHidden/>
    <w:unhideWhenUsed/>
    <w:rsid w:val="006B2B4E"/>
    <w:rPr>
      <w:sz w:val="20"/>
      <w:szCs w:val="20"/>
    </w:rPr>
  </w:style>
  <w:style w:type="character" w:customStyle="1" w:styleId="CommentTextChar">
    <w:name w:val="Comment Text Char"/>
    <w:basedOn w:val="DefaultParagraphFont"/>
    <w:link w:val="CommentText"/>
    <w:uiPriority w:val="99"/>
    <w:semiHidden/>
    <w:rsid w:val="006B2B4E"/>
    <w:rPr>
      <w:sz w:val="20"/>
      <w:szCs w:val="20"/>
    </w:rPr>
  </w:style>
  <w:style w:type="paragraph" w:styleId="CommentSubject">
    <w:name w:val="annotation subject"/>
    <w:basedOn w:val="CommentText"/>
    <w:next w:val="CommentText"/>
    <w:link w:val="CommentSubjectChar"/>
    <w:uiPriority w:val="99"/>
    <w:semiHidden/>
    <w:unhideWhenUsed/>
    <w:rsid w:val="006B2B4E"/>
    <w:rPr>
      <w:b/>
      <w:bCs/>
    </w:rPr>
  </w:style>
  <w:style w:type="character" w:customStyle="1" w:styleId="CommentSubjectChar">
    <w:name w:val="Comment Subject Char"/>
    <w:basedOn w:val="CommentTextChar"/>
    <w:link w:val="CommentSubject"/>
    <w:uiPriority w:val="99"/>
    <w:semiHidden/>
    <w:rsid w:val="006B2B4E"/>
    <w:rPr>
      <w:b/>
      <w:bCs/>
      <w:sz w:val="20"/>
      <w:szCs w:val="20"/>
    </w:rPr>
  </w:style>
  <w:style w:type="paragraph" w:styleId="BalloonText">
    <w:name w:val="Balloon Text"/>
    <w:basedOn w:val="Normal"/>
    <w:link w:val="BalloonTextChar"/>
    <w:uiPriority w:val="99"/>
    <w:semiHidden/>
    <w:unhideWhenUsed/>
    <w:rsid w:val="006B2B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B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numbering" Target="numbering.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banner.main.ad.rit.edu\students\dxl2911\IGMProfile\AppData\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7EDE51-F3A6-479F-9182-9E10A98A200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0BD0C9C-1271-4B3F-BBAF-DDA268FC4005}">
      <dgm:prSet phldrT="[Text]"/>
      <dgm:spPr/>
      <dgm:t>
        <a:bodyPr/>
        <a:lstStyle/>
        <a:p>
          <a:r>
            <a:rPr lang="en-US"/>
            <a:t>Is a barbarian nearby?</a:t>
          </a:r>
        </a:p>
      </dgm:t>
    </dgm:pt>
    <dgm:pt modelId="{FEDE3733-1049-444B-A21F-0DDF0CD83BF9}" type="parTrans" cxnId="{99F09107-EB2B-4285-BEA3-3CFBF8C938F3}">
      <dgm:prSet/>
      <dgm:spPr/>
      <dgm:t>
        <a:bodyPr/>
        <a:lstStyle/>
        <a:p>
          <a:endParaRPr lang="en-US"/>
        </a:p>
      </dgm:t>
    </dgm:pt>
    <dgm:pt modelId="{3E62AF40-8C7E-4E89-951E-DF268A9DDA92}" type="sibTrans" cxnId="{99F09107-EB2B-4285-BEA3-3CFBF8C938F3}">
      <dgm:prSet/>
      <dgm:spPr/>
      <dgm:t>
        <a:bodyPr/>
        <a:lstStyle/>
        <a:p>
          <a:endParaRPr lang="en-US"/>
        </a:p>
      </dgm:t>
    </dgm:pt>
    <dgm:pt modelId="{0722E152-C290-4EB0-B2DF-4AD6B7803536}">
      <dgm:prSet phldrT="[Text]"/>
      <dgm:spPr/>
      <dgm:t>
        <a:bodyPr/>
        <a:lstStyle/>
        <a:p>
          <a:r>
            <a:rPr lang="en-US"/>
            <a:t>Attack Barbarian</a:t>
          </a:r>
        </a:p>
      </dgm:t>
    </dgm:pt>
    <dgm:pt modelId="{63B0CA4D-FB6C-4868-A4B5-1C91969FE514}" type="parTrans" cxnId="{155DFBDA-27EB-4672-9404-0C21FE645850}">
      <dgm:prSet/>
      <dgm:spPr/>
      <dgm:t>
        <a:bodyPr/>
        <a:lstStyle/>
        <a:p>
          <a:endParaRPr lang="en-US"/>
        </a:p>
      </dgm:t>
    </dgm:pt>
    <dgm:pt modelId="{5F7CC415-A832-4404-AEC2-CC3F09C5C7D5}" type="sibTrans" cxnId="{155DFBDA-27EB-4672-9404-0C21FE645850}">
      <dgm:prSet/>
      <dgm:spPr/>
      <dgm:t>
        <a:bodyPr/>
        <a:lstStyle/>
        <a:p>
          <a:endParaRPr lang="en-US"/>
        </a:p>
      </dgm:t>
    </dgm:pt>
    <dgm:pt modelId="{D3A85F43-CE39-4EAC-82D4-9C51B2ECCCEA}">
      <dgm:prSet phldrT="[Text]"/>
      <dgm:spPr/>
      <dgm:t>
        <a:bodyPr/>
        <a:lstStyle/>
        <a:p>
          <a:r>
            <a:rPr lang="en-US"/>
            <a:t>Is a monastery being attacked?</a:t>
          </a:r>
        </a:p>
      </dgm:t>
    </dgm:pt>
    <dgm:pt modelId="{CA351CA4-4549-42B2-ABFF-5BED9FFF7AC0}" type="parTrans" cxnId="{E7589B1D-250A-4A9F-A3B0-DEBF945EACF3}">
      <dgm:prSet/>
      <dgm:spPr/>
      <dgm:t>
        <a:bodyPr/>
        <a:lstStyle/>
        <a:p>
          <a:endParaRPr lang="en-US"/>
        </a:p>
      </dgm:t>
    </dgm:pt>
    <dgm:pt modelId="{D2FDB3E2-7E6D-43B6-9113-999BDA26A9AE}" type="sibTrans" cxnId="{E7589B1D-250A-4A9F-A3B0-DEBF945EACF3}">
      <dgm:prSet/>
      <dgm:spPr/>
      <dgm:t>
        <a:bodyPr/>
        <a:lstStyle/>
        <a:p>
          <a:endParaRPr lang="en-US"/>
        </a:p>
      </dgm:t>
    </dgm:pt>
    <dgm:pt modelId="{4AD546C9-736A-4C3A-868F-E45C4E3D04E9}">
      <dgm:prSet phldrT="[Text]"/>
      <dgm:spPr/>
      <dgm:t>
        <a:bodyPr/>
        <a:lstStyle/>
        <a:p>
          <a:r>
            <a:rPr lang="en-US"/>
            <a:t>Go to nearest Monastery</a:t>
          </a:r>
        </a:p>
      </dgm:t>
    </dgm:pt>
    <dgm:pt modelId="{FE2DE75E-8705-4F48-965E-BB8016B26918}" type="parTrans" cxnId="{6B606443-7195-4B4B-BE3C-426F3F4C9844}">
      <dgm:prSet/>
      <dgm:spPr/>
      <dgm:t>
        <a:bodyPr/>
        <a:lstStyle/>
        <a:p>
          <a:endParaRPr lang="en-US"/>
        </a:p>
      </dgm:t>
    </dgm:pt>
    <dgm:pt modelId="{92B1E0E8-F57E-4F86-AD55-AC7C30ABCC34}" type="sibTrans" cxnId="{6B606443-7195-4B4B-BE3C-426F3F4C9844}">
      <dgm:prSet/>
      <dgm:spPr/>
      <dgm:t>
        <a:bodyPr/>
        <a:lstStyle/>
        <a:p>
          <a:endParaRPr lang="en-US"/>
        </a:p>
      </dgm:t>
    </dgm:pt>
    <dgm:pt modelId="{27064EF6-02C2-4E4B-9011-3B8CF22BF6D9}">
      <dgm:prSet phldrT="[Text]"/>
      <dgm:spPr/>
      <dgm:t>
        <a:bodyPr/>
        <a:lstStyle/>
        <a:p>
          <a:r>
            <a:rPr lang="en-US"/>
            <a:t>Are you at the attacked monastery</a:t>
          </a:r>
        </a:p>
      </dgm:t>
    </dgm:pt>
    <dgm:pt modelId="{7C5D9173-BEB6-4B93-BD47-C5DC0CD6329B}" type="parTrans" cxnId="{AF64BDE6-7137-4364-80D2-D9CCC2E0DF0D}">
      <dgm:prSet/>
      <dgm:spPr/>
      <dgm:t>
        <a:bodyPr/>
        <a:lstStyle/>
        <a:p>
          <a:endParaRPr lang="en-US"/>
        </a:p>
      </dgm:t>
    </dgm:pt>
    <dgm:pt modelId="{210CB16C-DBA8-422E-B045-3A86C34C3971}" type="sibTrans" cxnId="{AF64BDE6-7137-4364-80D2-D9CCC2E0DF0D}">
      <dgm:prSet/>
      <dgm:spPr/>
      <dgm:t>
        <a:bodyPr/>
        <a:lstStyle/>
        <a:p>
          <a:endParaRPr lang="en-US"/>
        </a:p>
      </dgm:t>
    </dgm:pt>
    <dgm:pt modelId="{1A3AE285-E240-482E-87E4-F561AD21689F}">
      <dgm:prSet phldrT="[Text]"/>
      <dgm:spPr/>
      <dgm:t>
        <a:bodyPr/>
        <a:lstStyle/>
        <a:p>
          <a:r>
            <a:rPr lang="en-US"/>
            <a:t>Attakc Barbarian</a:t>
          </a:r>
        </a:p>
      </dgm:t>
    </dgm:pt>
    <dgm:pt modelId="{D56C5421-502D-44A6-BB91-38CF45D4D1C6}" type="parTrans" cxnId="{AD461555-AD58-49AA-B32D-1CD60D3AD9C8}">
      <dgm:prSet/>
      <dgm:spPr/>
      <dgm:t>
        <a:bodyPr/>
        <a:lstStyle/>
        <a:p>
          <a:endParaRPr lang="en-US"/>
        </a:p>
      </dgm:t>
    </dgm:pt>
    <dgm:pt modelId="{A7B1DA4F-CD4C-48C2-BF99-F23B87B78D02}" type="sibTrans" cxnId="{AD461555-AD58-49AA-B32D-1CD60D3AD9C8}">
      <dgm:prSet/>
      <dgm:spPr/>
      <dgm:t>
        <a:bodyPr/>
        <a:lstStyle/>
        <a:p>
          <a:endParaRPr lang="en-US"/>
        </a:p>
      </dgm:t>
    </dgm:pt>
    <dgm:pt modelId="{47A5D32B-4A74-4FA9-A589-5BEC677E6FB6}">
      <dgm:prSet phldrT="[Text]"/>
      <dgm:spPr/>
      <dgm:t>
        <a:bodyPr/>
        <a:lstStyle/>
        <a:p>
          <a:r>
            <a:rPr lang="en-US"/>
            <a:t>Go to Monastery</a:t>
          </a:r>
        </a:p>
      </dgm:t>
    </dgm:pt>
    <dgm:pt modelId="{8236438E-1FDE-44FF-A042-0594812CDEBA}" type="parTrans" cxnId="{1959BC30-78A9-47C6-A2CB-1D389502DA65}">
      <dgm:prSet/>
      <dgm:spPr/>
      <dgm:t>
        <a:bodyPr/>
        <a:lstStyle/>
        <a:p>
          <a:endParaRPr lang="en-US"/>
        </a:p>
      </dgm:t>
    </dgm:pt>
    <dgm:pt modelId="{9BFE9848-1C11-449A-A4BD-1F4EA2145043}" type="sibTrans" cxnId="{1959BC30-78A9-47C6-A2CB-1D389502DA65}">
      <dgm:prSet/>
      <dgm:spPr/>
      <dgm:t>
        <a:bodyPr/>
        <a:lstStyle/>
        <a:p>
          <a:endParaRPr lang="en-US"/>
        </a:p>
      </dgm:t>
    </dgm:pt>
    <dgm:pt modelId="{99EEF66B-267A-41BE-BA67-CBD4CDC2E6D3}" type="pres">
      <dgm:prSet presAssocID="{1B7EDE51-F3A6-479F-9182-9E10A98A200D}" presName="mainComposite" presStyleCnt="0">
        <dgm:presLayoutVars>
          <dgm:chPref val="1"/>
          <dgm:dir/>
          <dgm:animOne val="branch"/>
          <dgm:animLvl val="lvl"/>
          <dgm:resizeHandles val="exact"/>
        </dgm:presLayoutVars>
      </dgm:prSet>
      <dgm:spPr/>
      <dgm:t>
        <a:bodyPr/>
        <a:lstStyle/>
        <a:p>
          <a:endParaRPr lang="en-US"/>
        </a:p>
      </dgm:t>
    </dgm:pt>
    <dgm:pt modelId="{9731C846-A23C-4A76-9F5A-6C1F3DB3691C}" type="pres">
      <dgm:prSet presAssocID="{1B7EDE51-F3A6-479F-9182-9E10A98A200D}" presName="hierFlow" presStyleCnt="0"/>
      <dgm:spPr/>
    </dgm:pt>
    <dgm:pt modelId="{ADF86E91-7006-440C-A7D4-739B10357F9F}" type="pres">
      <dgm:prSet presAssocID="{1B7EDE51-F3A6-479F-9182-9E10A98A200D}" presName="hierChild1" presStyleCnt="0">
        <dgm:presLayoutVars>
          <dgm:chPref val="1"/>
          <dgm:animOne val="branch"/>
          <dgm:animLvl val="lvl"/>
        </dgm:presLayoutVars>
      </dgm:prSet>
      <dgm:spPr/>
    </dgm:pt>
    <dgm:pt modelId="{359827D7-6921-4EF3-B336-EF69564EA48C}" type="pres">
      <dgm:prSet presAssocID="{A0BD0C9C-1271-4B3F-BBAF-DDA268FC4005}" presName="Name14" presStyleCnt="0"/>
      <dgm:spPr/>
    </dgm:pt>
    <dgm:pt modelId="{7292A29A-23CD-41EE-8B66-1C6F2C3DA605}" type="pres">
      <dgm:prSet presAssocID="{A0BD0C9C-1271-4B3F-BBAF-DDA268FC4005}" presName="level1Shape" presStyleLbl="node0" presStyleIdx="0" presStyleCnt="1">
        <dgm:presLayoutVars>
          <dgm:chPref val="3"/>
        </dgm:presLayoutVars>
      </dgm:prSet>
      <dgm:spPr/>
      <dgm:t>
        <a:bodyPr/>
        <a:lstStyle/>
        <a:p>
          <a:endParaRPr lang="en-US"/>
        </a:p>
      </dgm:t>
    </dgm:pt>
    <dgm:pt modelId="{671BB418-4EAA-4F9D-BB20-5A3C9977DAA9}" type="pres">
      <dgm:prSet presAssocID="{A0BD0C9C-1271-4B3F-BBAF-DDA268FC4005}" presName="hierChild2" presStyleCnt="0"/>
      <dgm:spPr/>
    </dgm:pt>
    <dgm:pt modelId="{922E2212-B837-4046-A4B3-1B371324F818}" type="pres">
      <dgm:prSet presAssocID="{63B0CA4D-FB6C-4868-A4B5-1C91969FE514}" presName="Name19" presStyleLbl="parChTrans1D2" presStyleIdx="0" presStyleCnt="2"/>
      <dgm:spPr/>
      <dgm:t>
        <a:bodyPr/>
        <a:lstStyle/>
        <a:p>
          <a:endParaRPr lang="en-US"/>
        </a:p>
      </dgm:t>
    </dgm:pt>
    <dgm:pt modelId="{2AFA97E7-3C22-4678-BC9E-365E07109192}" type="pres">
      <dgm:prSet presAssocID="{0722E152-C290-4EB0-B2DF-4AD6B7803536}" presName="Name21" presStyleCnt="0"/>
      <dgm:spPr/>
    </dgm:pt>
    <dgm:pt modelId="{F4C45C3C-05DB-452B-9A54-F01867A53ED4}" type="pres">
      <dgm:prSet presAssocID="{0722E152-C290-4EB0-B2DF-4AD6B7803536}" presName="level2Shape" presStyleLbl="node2" presStyleIdx="0" presStyleCnt="2"/>
      <dgm:spPr/>
      <dgm:t>
        <a:bodyPr/>
        <a:lstStyle/>
        <a:p>
          <a:endParaRPr lang="en-US"/>
        </a:p>
      </dgm:t>
    </dgm:pt>
    <dgm:pt modelId="{9130B049-EDB8-4C5C-BEF8-04AE7A470297}" type="pres">
      <dgm:prSet presAssocID="{0722E152-C290-4EB0-B2DF-4AD6B7803536}" presName="hierChild3" presStyleCnt="0"/>
      <dgm:spPr/>
    </dgm:pt>
    <dgm:pt modelId="{F0C0F399-8848-4DA0-805A-764489330475}" type="pres">
      <dgm:prSet presAssocID="{CA351CA4-4549-42B2-ABFF-5BED9FFF7AC0}" presName="Name19" presStyleLbl="parChTrans1D2" presStyleIdx="1" presStyleCnt="2"/>
      <dgm:spPr/>
      <dgm:t>
        <a:bodyPr/>
        <a:lstStyle/>
        <a:p>
          <a:endParaRPr lang="en-US"/>
        </a:p>
      </dgm:t>
    </dgm:pt>
    <dgm:pt modelId="{2EBA6569-0869-4BC2-82E8-237C09D71DA9}" type="pres">
      <dgm:prSet presAssocID="{D3A85F43-CE39-4EAC-82D4-9C51B2ECCCEA}" presName="Name21" presStyleCnt="0"/>
      <dgm:spPr/>
    </dgm:pt>
    <dgm:pt modelId="{BB53A5EA-C905-4817-86C2-30E5141CA66B}" type="pres">
      <dgm:prSet presAssocID="{D3A85F43-CE39-4EAC-82D4-9C51B2ECCCEA}" presName="level2Shape" presStyleLbl="node2" presStyleIdx="1" presStyleCnt="2"/>
      <dgm:spPr/>
      <dgm:t>
        <a:bodyPr/>
        <a:lstStyle/>
        <a:p>
          <a:endParaRPr lang="en-US"/>
        </a:p>
      </dgm:t>
    </dgm:pt>
    <dgm:pt modelId="{3E449F10-D93C-4DFF-820B-2E896B46693D}" type="pres">
      <dgm:prSet presAssocID="{D3A85F43-CE39-4EAC-82D4-9C51B2ECCCEA}" presName="hierChild3" presStyleCnt="0"/>
      <dgm:spPr/>
    </dgm:pt>
    <dgm:pt modelId="{706197F6-B76F-4355-A298-7096949994BF}" type="pres">
      <dgm:prSet presAssocID="{7C5D9173-BEB6-4B93-BD47-C5DC0CD6329B}" presName="Name19" presStyleLbl="parChTrans1D3" presStyleIdx="0" presStyleCnt="2"/>
      <dgm:spPr/>
      <dgm:t>
        <a:bodyPr/>
        <a:lstStyle/>
        <a:p>
          <a:endParaRPr lang="en-US"/>
        </a:p>
      </dgm:t>
    </dgm:pt>
    <dgm:pt modelId="{F139322A-DF0D-49B8-9026-3206D6ABE8A6}" type="pres">
      <dgm:prSet presAssocID="{27064EF6-02C2-4E4B-9011-3B8CF22BF6D9}" presName="Name21" presStyleCnt="0"/>
      <dgm:spPr/>
    </dgm:pt>
    <dgm:pt modelId="{61F3618B-AB50-4B85-B336-DBD71D8230B6}" type="pres">
      <dgm:prSet presAssocID="{27064EF6-02C2-4E4B-9011-3B8CF22BF6D9}" presName="level2Shape" presStyleLbl="node3" presStyleIdx="0" presStyleCnt="2"/>
      <dgm:spPr/>
      <dgm:t>
        <a:bodyPr/>
        <a:lstStyle/>
        <a:p>
          <a:endParaRPr lang="en-US"/>
        </a:p>
      </dgm:t>
    </dgm:pt>
    <dgm:pt modelId="{304C568E-64E3-4B85-B291-020BB9DF021D}" type="pres">
      <dgm:prSet presAssocID="{27064EF6-02C2-4E4B-9011-3B8CF22BF6D9}" presName="hierChild3" presStyleCnt="0"/>
      <dgm:spPr/>
    </dgm:pt>
    <dgm:pt modelId="{F2BE3303-ED03-4781-868E-0D0A8083E42C}" type="pres">
      <dgm:prSet presAssocID="{D56C5421-502D-44A6-BB91-38CF45D4D1C6}" presName="Name19" presStyleLbl="parChTrans1D4" presStyleIdx="0" presStyleCnt="2"/>
      <dgm:spPr/>
      <dgm:t>
        <a:bodyPr/>
        <a:lstStyle/>
        <a:p>
          <a:endParaRPr lang="en-US"/>
        </a:p>
      </dgm:t>
    </dgm:pt>
    <dgm:pt modelId="{136EC4A9-8C28-49B7-A9F2-710BB9C229B1}" type="pres">
      <dgm:prSet presAssocID="{1A3AE285-E240-482E-87E4-F561AD21689F}" presName="Name21" presStyleCnt="0"/>
      <dgm:spPr/>
    </dgm:pt>
    <dgm:pt modelId="{160C11DD-8512-4893-8DE3-E4217209F519}" type="pres">
      <dgm:prSet presAssocID="{1A3AE285-E240-482E-87E4-F561AD21689F}" presName="level2Shape" presStyleLbl="node4" presStyleIdx="0" presStyleCnt="2"/>
      <dgm:spPr/>
      <dgm:t>
        <a:bodyPr/>
        <a:lstStyle/>
        <a:p>
          <a:endParaRPr lang="en-US"/>
        </a:p>
      </dgm:t>
    </dgm:pt>
    <dgm:pt modelId="{965894F9-8760-460E-B0C6-1807EF38B821}" type="pres">
      <dgm:prSet presAssocID="{1A3AE285-E240-482E-87E4-F561AD21689F}" presName="hierChild3" presStyleCnt="0"/>
      <dgm:spPr/>
    </dgm:pt>
    <dgm:pt modelId="{396525D8-EC2F-40AB-B873-B3D1A6BCC156}" type="pres">
      <dgm:prSet presAssocID="{8236438E-1FDE-44FF-A042-0594812CDEBA}" presName="Name19" presStyleLbl="parChTrans1D4" presStyleIdx="1" presStyleCnt="2"/>
      <dgm:spPr/>
      <dgm:t>
        <a:bodyPr/>
        <a:lstStyle/>
        <a:p>
          <a:endParaRPr lang="en-US"/>
        </a:p>
      </dgm:t>
    </dgm:pt>
    <dgm:pt modelId="{4BB73B66-798F-4CED-9FF4-4B59A8EFC6DE}" type="pres">
      <dgm:prSet presAssocID="{47A5D32B-4A74-4FA9-A589-5BEC677E6FB6}" presName="Name21" presStyleCnt="0"/>
      <dgm:spPr/>
    </dgm:pt>
    <dgm:pt modelId="{17E96369-53F2-4CFB-8746-B4F9C7CD2F1E}" type="pres">
      <dgm:prSet presAssocID="{47A5D32B-4A74-4FA9-A589-5BEC677E6FB6}" presName="level2Shape" presStyleLbl="node4" presStyleIdx="1" presStyleCnt="2"/>
      <dgm:spPr/>
      <dgm:t>
        <a:bodyPr/>
        <a:lstStyle/>
        <a:p>
          <a:endParaRPr lang="en-US"/>
        </a:p>
      </dgm:t>
    </dgm:pt>
    <dgm:pt modelId="{C9B69EC1-C255-4FE5-BDC2-A075F6BDE275}" type="pres">
      <dgm:prSet presAssocID="{47A5D32B-4A74-4FA9-A589-5BEC677E6FB6}" presName="hierChild3" presStyleCnt="0"/>
      <dgm:spPr/>
    </dgm:pt>
    <dgm:pt modelId="{81C100F6-2B21-4D6F-9E6F-41B805B64347}" type="pres">
      <dgm:prSet presAssocID="{FE2DE75E-8705-4F48-965E-BB8016B26918}" presName="Name19" presStyleLbl="parChTrans1D3" presStyleIdx="1" presStyleCnt="2"/>
      <dgm:spPr/>
      <dgm:t>
        <a:bodyPr/>
        <a:lstStyle/>
        <a:p>
          <a:endParaRPr lang="en-US"/>
        </a:p>
      </dgm:t>
    </dgm:pt>
    <dgm:pt modelId="{3B76CF54-AB56-4D8F-B29F-641585461CBB}" type="pres">
      <dgm:prSet presAssocID="{4AD546C9-736A-4C3A-868F-E45C4E3D04E9}" presName="Name21" presStyleCnt="0"/>
      <dgm:spPr/>
    </dgm:pt>
    <dgm:pt modelId="{9773B22E-53F7-4CB1-BADB-37C1DE1665A4}" type="pres">
      <dgm:prSet presAssocID="{4AD546C9-736A-4C3A-868F-E45C4E3D04E9}" presName="level2Shape" presStyleLbl="node3" presStyleIdx="1" presStyleCnt="2"/>
      <dgm:spPr/>
      <dgm:t>
        <a:bodyPr/>
        <a:lstStyle/>
        <a:p>
          <a:endParaRPr lang="en-US"/>
        </a:p>
      </dgm:t>
    </dgm:pt>
    <dgm:pt modelId="{F47FD653-C07C-4342-BB6A-C19DDE68BD00}" type="pres">
      <dgm:prSet presAssocID="{4AD546C9-736A-4C3A-868F-E45C4E3D04E9}" presName="hierChild3" presStyleCnt="0"/>
      <dgm:spPr/>
    </dgm:pt>
    <dgm:pt modelId="{CB147875-4BBA-43B3-86DC-7703961ADA2E}" type="pres">
      <dgm:prSet presAssocID="{1B7EDE51-F3A6-479F-9182-9E10A98A200D}" presName="bgShapesFlow" presStyleCnt="0"/>
      <dgm:spPr/>
    </dgm:pt>
  </dgm:ptLst>
  <dgm:cxnLst>
    <dgm:cxn modelId="{99F09107-EB2B-4285-BEA3-3CFBF8C938F3}" srcId="{1B7EDE51-F3A6-479F-9182-9E10A98A200D}" destId="{A0BD0C9C-1271-4B3F-BBAF-DDA268FC4005}" srcOrd="0" destOrd="0" parTransId="{FEDE3733-1049-444B-A21F-0DDF0CD83BF9}" sibTransId="{3E62AF40-8C7E-4E89-951E-DF268A9DDA92}"/>
    <dgm:cxn modelId="{AE9A96FC-A812-4907-B22D-4B1A1C13645A}" type="presOf" srcId="{A0BD0C9C-1271-4B3F-BBAF-DDA268FC4005}" destId="{7292A29A-23CD-41EE-8B66-1C6F2C3DA605}" srcOrd="0" destOrd="0" presId="urn:microsoft.com/office/officeart/2005/8/layout/hierarchy6"/>
    <dgm:cxn modelId="{66515587-BA65-4C7A-933E-0A4E9FFAE631}" type="presOf" srcId="{27064EF6-02C2-4E4B-9011-3B8CF22BF6D9}" destId="{61F3618B-AB50-4B85-B336-DBD71D8230B6}" srcOrd="0" destOrd="0" presId="urn:microsoft.com/office/officeart/2005/8/layout/hierarchy6"/>
    <dgm:cxn modelId="{155DFBDA-27EB-4672-9404-0C21FE645850}" srcId="{A0BD0C9C-1271-4B3F-BBAF-DDA268FC4005}" destId="{0722E152-C290-4EB0-B2DF-4AD6B7803536}" srcOrd="0" destOrd="0" parTransId="{63B0CA4D-FB6C-4868-A4B5-1C91969FE514}" sibTransId="{5F7CC415-A832-4404-AEC2-CC3F09C5C7D5}"/>
    <dgm:cxn modelId="{22B9F97F-75A3-4D5F-9B65-91DB75E20A34}" type="presOf" srcId="{1B7EDE51-F3A6-479F-9182-9E10A98A200D}" destId="{99EEF66B-267A-41BE-BA67-CBD4CDC2E6D3}" srcOrd="0" destOrd="0" presId="urn:microsoft.com/office/officeart/2005/8/layout/hierarchy6"/>
    <dgm:cxn modelId="{CCF793DB-66FF-4FCC-9DA0-E33B20AD9645}" type="presOf" srcId="{D56C5421-502D-44A6-BB91-38CF45D4D1C6}" destId="{F2BE3303-ED03-4781-868E-0D0A8083E42C}" srcOrd="0" destOrd="0" presId="urn:microsoft.com/office/officeart/2005/8/layout/hierarchy6"/>
    <dgm:cxn modelId="{AD461555-AD58-49AA-B32D-1CD60D3AD9C8}" srcId="{27064EF6-02C2-4E4B-9011-3B8CF22BF6D9}" destId="{1A3AE285-E240-482E-87E4-F561AD21689F}" srcOrd="0" destOrd="0" parTransId="{D56C5421-502D-44A6-BB91-38CF45D4D1C6}" sibTransId="{A7B1DA4F-CD4C-48C2-BF99-F23B87B78D02}"/>
    <dgm:cxn modelId="{1ABA1E8D-630F-4A44-9B17-423DCE5E6A2F}" type="presOf" srcId="{7C5D9173-BEB6-4B93-BD47-C5DC0CD6329B}" destId="{706197F6-B76F-4355-A298-7096949994BF}" srcOrd="0" destOrd="0" presId="urn:microsoft.com/office/officeart/2005/8/layout/hierarchy6"/>
    <dgm:cxn modelId="{47E45A10-230A-4CB6-A41E-F788FACFE38D}" type="presOf" srcId="{63B0CA4D-FB6C-4868-A4B5-1C91969FE514}" destId="{922E2212-B837-4046-A4B3-1B371324F818}" srcOrd="0" destOrd="0" presId="urn:microsoft.com/office/officeart/2005/8/layout/hierarchy6"/>
    <dgm:cxn modelId="{1D2FCE8C-4384-4713-A8F4-E2B2E82B11C5}" type="presOf" srcId="{0722E152-C290-4EB0-B2DF-4AD6B7803536}" destId="{F4C45C3C-05DB-452B-9A54-F01867A53ED4}" srcOrd="0" destOrd="0" presId="urn:microsoft.com/office/officeart/2005/8/layout/hierarchy6"/>
    <dgm:cxn modelId="{0CA44051-F6B5-453E-819B-15B1EDFE6E79}" type="presOf" srcId="{FE2DE75E-8705-4F48-965E-BB8016B26918}" destId="{81C100F6-2B21-4D6F-9E6F-41B805B64347}" srcOrd="0" destOrd="0" presId="urn:microsoft.com/office/officeart/2005/8/layout/hierarchy6"/>
    <dgm:cxn modelId="{17426233-63EA-423D-9188-5E3C944CBC49}" type="presOf" srcId="{D3A85F43-CE39-4EAC-82D4-9C51B2ECCCEA}" destId="{BB53A5EA-C905-4817-86C2-30E5141CA66B}" srcOrd="0" destOrd="0" presId="urn:microsoft.com/office/officeart/2005/8/layout/hierarchy6"/>
    <dgm:cxn modelId="{E7589B1D-250A-4A9F-A3B0-DEBF945EACF3}" srcId="{A0BD0C9C-1271-4B3F-BBAF-DDA268FC4005}" destId="{D3A85F43-CE39-4EAC-82D4-9C51B2ECCCEA}" srcOrd="1" destOrd="0" parTransId="{CA351CA4-4549-42B2-ABFF-5BED9FFF7AC0}" sibTransId="{D2FDB3E2-7E6D-43B6-9113-999BDA26A9AE}"/>
    <dgm:cxn modelId="{1959BC30-78A9-47C6-A2CB-1D389502DA65}" srcId="{27064EF6-02C2-4E4B-9011-3B8CF22BF6D9}" destId="{47A5D32B-4A74-4FA9-A589-5BEC677E6FB6}" srcOrd="1" destOrd="0" parTransId="{8236438E-1FDE-44FF-A042-0594812CDEBA}" sibTransId="{9BFE9848-1C11-449A-A4BD-1F4EA2145043}"/>
    <dgm:cxn modelId="{B6C59F2A-9FA1-44E8-ADB0-3C0D822C1C86}" type="presOf" srcId="{47A5D32B-4A74-4FA9-A589-5BEC677E6FB6}" destId="{17E96369-53F2-4CFB-8746-B4F9C7CD2F1E}" srcOrd="0" destOrd="0" presId="urn:microsoft.com/office/officeart/2005/8/layout/hierarchy6"/>
    <dgm:cxn modelId="{AF64BDE6-7137-4364-80D2-D9CCC2E0DF0D}" srcId="{D3A85F43-CE39-4EAC-82D4-9C51B2ECCCEA}" destId="{27064EF6-02C2-4E4B-9011-3B8CF22BF6D9}" srcOrd="0" destOrd="0" parTransId="{7C5D9173-BEB6-4B93-BD47-C5DC0CD6329B}" sibTransId="{210CB16C-DBA8-422E-B045-3A86C34C3971}"/>
    <dgm:cxn modelId="{56D7BD0A-C2D6-4B5C-BA11-0BDD350C2D92}" type="presOf" srcId="{1A3AE285-E240-482E-87E4-F561AD21689F}" destId="{160C11DD-8512-4893-8DE3-E4217209F519}" srcOrd="0" destOrd="0" presId="urn:microsoft.com/office/officeart/2005/8/layout/hierarchy6"/>
    <dgm:cxn modelId="{8042ED92-1B38-4E39-8F8B-1B29BD0F1A2A}" type="presOf" srcId="{CA351CA4-4549-42B2-ABFF-5BED9FFF7AC0}" destId="{F0C0F399-8848-4DA0-805A-764489330475}" srcOrd="0" destOrd="0" presId="urn:microsoft.com/office/officeart/2005/8/layout/hierarchy6"/>
    <dgm:cxn modelId="{69EF6EAE-092D-4DC4-A3E9-134F1A0D3FBF}" type="presOf" srcId="{8236438E-1FDE-44FF-A042-0594812CDEBA}" destId="{396525D8-EC2F-40AB-B873-B3D1A6BCC156}" srcOrd="0" destOrd="0" presId="urn:microsoft.com/office/officeart/2005/8/layout/hierarchy6"/>
    <dgm:cxn modelId="{DEC1AAF9-CCDC-4993-9B3F-AFCD7558508E}" type="presOf" srcId="{4AD546C9-736A-4C3A-868F-E45C4E3D04E9}" destId="{9773B22E-53F7-4CB1-BADB-37C1DE1665A4}" srcOrd="0" destOrd="0" presId="urn:microsoft.com/office/officeart/2005/8/layout/hierarchy6"/>
    <dgm:cxn modelId="{6B606443-7195-4B4B-BE3C-426F3F4C9844}" srcId="{D3A85F43-CE39-4EAC-82D4-9C51B2ECCCEA}" destId="{4AD546C9-736A-4C3A-868F-E45C4E3D04E9}" srcOrd="1" destOrd="0" parTransId="{FE2DE75E-8705-4F48-965E-BB8016B26918}" sibTransId="{92B1E0E8-F57E-4F86-AD55-AC7C30ABCC34}"/>
    <dgm:cxn modelId="{DB99F473-F608-4B54-8704-39D441B4489E}" type="presParOf" srcId="{99EEF66B-267A-41BE-BA67-CBD4CDC2E6D3}" destId="{9731C846-A23C-4A76-9F5A-6C1F3DB3691C}" srcOrd="0" destOrd="0" presId="urn:microsoft.com/office/officeart/2005/8/layout/hierarchy6"/>
    <dgm:cxn modelId="{FF17A3F1-6D19-41EA-ADD7-E01F9157BDED}" type="presParOf" srcId="{9731C846-A23C-4A76-9F5A-6C1F3DB3691C}" destId="{ADF86E91-7006-440C-A7D4-739B10357F9F}" srcOrd="0" destOrd="0" presId="urn:microsoft.com/office/officeart/2005/8/layout/hierarchy6"/>
    <dgm:cxn modelId="{AE732FCD-47BA-4C94-B21B-F7774A405033}" type="presParOf" srcId="{ADF86E91-7006-440C-A7D4-739B10357F9F}" destId="{359827D7-6921-4EF3-B336-EF69564EA48C}" srcOrd="0" destOrd="0" presId="urn:microsoft.com/office/officeart/2005/8/layout/hierarchy6"/>
    <dgm:cxn modelId="{353B1078-908D-4997-8FFC-20A56444EB97}" type="presParOf" srcId="{359827D7-6921-4EF3-B336-EF69564EA48C}" destId="{7292A29A-23CD-41EE-8B66-1C6F2C3DA605}" srcOrd="0" destOrd="0" presId="urn:microsoft.com/office/officeart/2005/8/layout/hierarchy6"/>
    <dgm:cxn modelId="{A72BA34A-2DBB-4578-B609-FBF220949EC5}" type="presParOf" srcId="{359827D7-6921-4EF3-B336-EF69564EA48C}" destId="{671BB418-4EAA-4F9D-BB20-5A3C9977DAA9}" srcOrd="1" destOrd="0" presId="urn:microsoft.com/office/officeart/2005/8/layout/hierarchy6"/>
    <dgm:cxn modelId="{2EE5A713-4B21-447B-9BBB-6D0DCD5E17BB}" type="presParOf" srcId="{671BB418-4EAA-4F9D-BB20-5A3C9977DAA9}" destId="{922E2212-B837-4046-A4B3-1B371324F818}" srcOrd="0" destOrd="0" presId="urn:microsoft.com/office/officeart/2005/8/layout/hierarchy6"/>
    <dgm:cxn modelId="{75432EB7-38AB-4490-AA4E-2402BCF6B872}" type="presParOf" srcId="{671BB418-4EAA-4F9D-BB20-5A3C9977DAA9}" destId="{2AFA97E7-3C22-4678-BC9E-365E07109192}" srcOrd="1" destOrd="0" presId="urn:microsoft.com/office/officeart/2005/8/layout/hierarchy6"/>
    <dgm:cxn modelId="{4CF7812E-4778-4D64-9F6C-5C095B00CB54}" type="presParOf" srcId="{2AFA97E7-3C22-4678-BC9E-365E07109192}" destId="{F4C45C3C-05DB-452B-9A54-F01867A53ED4}" srcOrd="0" destOrd="0" presId="urn:microsoft.com/office/officeart/2005/8/layout/hierarchy6"/>
    <dgm:cxn modelId="{367AE41B-9EC3-4685-8F07-9A191A734679}" type="presParOf" srcId="{2AFA97E7-3C22-4678-BC9E-365E07109192}" destId="{9130B049-EDB8-4C5C-BEF8-04AE7A470297}" srcOrd="1" destOrd="0" presId="urn:microsoft.com/office/officeart/2005/8/layout/hierarchy6"/>
    <dgm:cxn modelId="{EAC5D68D-4B39-49DE-8BCC-01215D312DBD}" type="presParOf" srcId="{671BB418-4EAA-4F9D-BB20-5A3C9977DAA9}" destId="{F0C0F399-8848-4DA0-805A-764489330475}" srcOrd="2" destOrd="0" presId="urn:microsoft.com/office/officeart/2005/8/layout/hierarchy6"/>
    <dgm:cxn modelId="{EDFA7076-4C7E-41BC-A40F-E43092F64AA5}" type="presParOf" srcId="{671BB418-4EAA-4F9D-BB20-5A3C9977DAA9}" destId="{2EBA6569-0869-4BC2-82E8-237C09D71DA9}" srcOrd="3" destOrd="0" presId="urn:microsoft.com/office/officeart/2005/8/layout/hierarchy6"/>
    <dgm:cxn modelId="{2D2B10CA-304C-42AC-A933-5334F579279A}" type="presParOf" srcId="{2EBA6569-0869-4BC2-82E8-237C09D71DA9}" destId="{BB53A5EA-C905-4817-86C2-30E5141CA66B}" srcOrd="0" destOrd="0" presId="urn:microsoft.com/office/officeart/2005/8/layout/hierarchy6"/>
    <dgm:cxn modelId="{4AC4E9A1-1D34-4C81-B2A2-7B5960B25C90}" type="presParOf" srcId="{2EBA6569-0869-4BC2-82E8-237C09D71DA9}" destId="{3E449F10-D93C-4DFF-820B-2E896B46693D}" srcOrd="1" destOrd="0" presId="urn:microsoft.com/office/officeart/2005/8/layout/hierarchy6"/>
    <dgm:cxn modelId="{0961B7F8-BB31-499F-89DB-A2D1DEE54904}" type="presParOf" srcId="{3E449F10-D93C-4DFF-820B-2E896B46693D}" destId="{706197F6-B76F-4355-A298-7096949994BF}" srcOrd="0" destOrd="0" presId="urn:microsoft.com/office/officeart/2005/8/layout/hierarchy6"/>
    <dgm:cxn modelId="{324DD5D9-C57B-4C43-8F9D-0052551C0A9C}" type="presParOf" srcId="{3E449F10-D93C-4DFF-820B-2E896B46693D}" destId="{F139322A-DF0D-49B8-9026-3206D6ABE8A6}" srcOrd="1" destOrd="0" presId="urn:microsoft.com/office/officeart/2005/8/layout/hierarchy6"/>
    <dgm:cxn modelId="{A9921CCB-2BA0-4CCB-B2FD-6D21CE97D131}" type="presParOf" srcId="{F139322A-DF0D-49B8-9026-3206D6ABE8A6}" destId="{61F3618B-AB50-4B85-B336-DBD71D8230B6}" srcOrd="0" destOrd="0" presId="urn:microsoft.com/office/officeart/2005/8/layout/hierarchy6"/>
    <dgm:cxn modelId="{B2F71E08-DF93-4D9C-BE67-3CE871DB25B2}" type="presParOf" srcId="{F139322A-DF0D-49B8-9026-3206D6ABE8A6}" destId="{304C568E-64E3-4B85-B291-020BB9DF021D}" srcOrd="1" destOrd="0" presId="urn:microsoft.com/office/officeart/2005/8/layout/hierarchy6"/>
    <dgm:cxn modelId="{6719D5E3-434D-4EC3-B517-A61930914066}" type="presParOf" srcId="{304C568E-64E3-4B85-B291-020BB9DF021D}" destId="{F2BE3303-ED03-4781-868E-0D0A8083E42C}" srcOrd="0" destOrd="0" presId="urn:microsoft.com/office/officeart/2005/8/layout/hierarchy6"/>
    <dgm:cxn modelId="{F0F0795C-0CB7-4D8D-A6DE-006B08B9C845}" type="presParOf" srcId="{304C568E-64E3-4B85-B291-020BB9DF021D}" destId="{136EC4A9-8C28-49B7-A9F2-710BB9C229B1}" srcOrd="1" destOrd="0" presId="urn:microsoft.com/office/officeart/2005/8/layout/hierarchy6"/>
    <dgm:cxn modelId="{C6634B93-6861-4DC2-836B-5E3E9AB9FBBD}" type="presParOf" srcId="{136EC4A9-8C28-49B7-A9F2-710BB9C229B1}" destId="{160C11DD-8512-4893-8DE3-E4217209F519}" srcOrd="0" destOrd="0" presId="urn:microsoft.com/office/officeart/2005/8/layout/hierarchy6"/>
    <dgm:cxn modelId="{03B9364E-B46B-42AD-8B82-3D21588FE396}" type="presParOf" srcId="{136EC4A9-8C28-49B7-A9F2-710BB9C229B1}" destId="{965894F9-8760-460E-B0C6-1807EF38B821}" srcOrd="1" destOrd="0" presId="urn:microsoft.com/office/officeart/2005/8/layout/hierarchy6"/>
    <dgm:cxn modelId="{8ED890DD-9CAB-45DF-BDFC-21E63B541DA1}" type="presParOf" srcId="{304C568E-64E3-4B85-B291-020BB9DF021D}" destId="{396525D8-EC2F-40AB-B873-B3D1A6BCC156}" srcOrd="2" destOrd="0" presId="urn:microsoft.com/office/officeart/2005/8/layout/hierarchy6"/>
    <dgm:cxn modelId="{3845A16C-21FF-4A6B-94F2-BD25BB99097E}" type="presParOf" srcId="{304C568E-64E3-4B85-B291-020BB9DF021D}" destId="{4BB73B66-798F-4CED-9FF4-4B59A8EFC6DE}" srcOrd="3" destOrd="0" presId="urn:microsoft.com/office/officeart/2005/8/layout/hierarchy6"/>
    <dgm:cxn modelId="{F350A5E2-6A42-40C3-A632-ED41C95D05C9}" type="presParOf" srcId="{4BB73B66-798F-4CED-9FF4-4B59A8EFC6DE}" destId="{17E96369-53F2-4CFB-8746-B4F9C7CD2F1E}" srcOrd="0" destOrd="0" presId="urn:microsoft.com/office/officeart/2005/8/layout/hierarchy6"/>
    <dgm:cxn modelId="{37C48554-11A8-4EC8-8196-C962FA32DD14}" type="presParOf" srcId="{4BB73B66-798F-4CED-9FF4-4B59A8EFC6DE}" destId="{C9B69EC1-C255-4FE5-BDC2-A075F6BDE275}" srcOrd="1" destOrd="0" presId="urn:microsoft.com/office/officeart/2005/8/layout/hierarchy6"/>
    <dgm:cxn modelId="{E0E934AF-E5CF-47E1-A835-34BD560DE9DA}" type="presParOf" srcId="{3E449F10-D93C-4DFF-820B-2E896B46693D}" destId="{81C100F6-2B21-4D6F-9E6F-41B805B64347}" srcOrd="2" destOrd="0" presId="urn:microsoft.com/office/officeart/2005/8/layout/hierarchy6"/>
    <dgm:cxn modelId="{564A374F-2D8D-42C2-A409-59A58DBC38C1}" type="presParOf" srcId="{3E449F10-D93C-4DFF-820B-2E896B46693D}" destId="{3B76CF54-AB56-4D8F-B29F-641585461CBB}" srcOrd="3" destOrd="0" presId="urn:microsoft.com/office/officeart/2005/8/layout/hierarchy6"/>
    <dgm:cxn modelId="{6FC14357-A9AE-405A-B8A0-E1044BB5A85D}" type="presParOf" srcId="{3B76CF54-AB56-4D8F-B29F-641585461CBB}" destId="{9773B22E-53F7-4CB1-BADB-37C1DE1665A4}" srcOrd="0" destOrd="0" presId="urn:microsoft.com/office/officeart/2005/8/layout/hierarchy6"/>
    <dgm:cxn modelId="{C01D8E25-53F8-4554-A6AE-E7D413E4000B}" type="presParOf" srcId="{3B76CF54-AB56-4D8F-B29F-641585461CBB}" destId="{F47FD653-C07C-4342-BB6A-C19DDE68BD00}" srcOrd="1" destOrd="0" presId="urn:microsoft.com/office/officeart/2005/8/layout/hierarchy6"/>
    <dgm:cxn modelId="{464DFBBB-47A2-45D4-B3B9-50B32820E386}" type="presParOf" srcId="{99EEF66B-267A-41BE-BA67-CBD4CDC2E6D3}" destId="{CB147875-4BBA-43B3-86DC-7703961ADA2E}"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EF8D9E-2FAA-4391-BC2D-9DEC495C3466}"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DE145D49-307B-4FFE-98B6-73E9CA8F93B4}">
      <dgm:prSet phldrT="[Text]"/>
      <dgm:spPr/>
      <dgm:t>
        <a:bodyPr/>
        <a:lstStyle/>
        <a:p>
          <a:r>
            <a:rPr lang="en-US"/>
            <a:t>start</a:t>
          </a:r>
        </a:p>
      </dgm:t>
    </dgm:pt>
    <dgm:pt modelId="{FD2DB615-C205-4B30-87FA-46C3DF0E595F}" type="parTrans" cxnId="{332D801E-0387-4B49-86D1-0EBCF2895DA5}">
      <dgm:prSet/>
      <dgm:spPr/>
      <dgm:t>
        <a:bodyPr/>
        <a:lstStyle/>
        <a:p>
          <a:endParaRPr lang="en-US"/>
        </a:p>
      </dgm:t>
    </dgm:pt>
    <dgm:pt modelId="{F57AD0C0-BE63-4596-A03A-10634FD20A77}" type="sibTrans" cxnId="{332D801E-0387-4B49-86D1-0EBCF2895DA5}">
      <dgm:prSet/>
      <dgm:spPr/>
      <dgm:t>
        <a:bodyPr/>
        <a:lstStyle/>
        <a:p>
          <a:endParaRPr lang="en-US"/>
        </a:p>
      </dgm:t>
    </dgm:pt>
    <dgm:pt modelId="{7BD6A7BF-0F34-4397-82DD-A729648DF21A}">
      <dgm:prSet phldrT="[Text]"/>
      <dgm:spPr/>
      <dgm:t>
        <a:bodyPr/>
        <a:lstStyle/>
        <a:p>
          <a:r>
            <a:rPr lang="en-US"/>
            <a:t>Wander</a:t>
          </a:r>
        </a:p>
      </dgm:t>
    </dgm:pt>
    <dgm:pt modelId="{845AC10A-62AE-413D-B818-FF8BE26985AC}" type="parTrans" cxnId="{E775707F-D197-4973-BBD2-B8745894E994}">
      <dgm:prSet/>
      <dgm:spPr/>
      <dgm:t>
        <a:bodyPr/>
        <a:lstStyle/>
        <a:p>
          <a:endParaRPr lang="en-US"/>
        </a:p>
      </dgm:t>
    </dgm:pt>
    <dgm:pt modelId="{99AEC1F4-A89C-4554-A79B-FF70FE80E088}" type="sibTrans" cxnId="{E775707F-D197-4973-BBD2-B8745894E994}">
      <dgm:prSet/>
      <dgm:spPr/>
      <dgm:t>
        <a:bodyPr/>
        <a:lstStyle/>
        <a:p>
          <a:endParaRPr lang="en-US"/>
        </a:p>
      </dgm:t>
    </dgm:pt>
    <dgm:pt modelId="{B992B849-5E82-4679-AFD1-6612BF10DFF4}">
      <dgm:prSet phldrT="[Text]"/>
      <dgm:spPr/>
      <dgm:t>
        <a:bodyPr/>
        <a:lstStyle/>
        <a:p>
          <a:r>
            <a:rPr lang="en-US"/>
            <a:t>Seek</a:t>
          </a:r>
        </a:p>
      </dgm:t>
    </dgm:pt>
    <dgm:pt modelId="{CC8A7335-445E-4737-8B07-DD930AFE9C1B}" type="parTrans" cxnId="{A6680105-B8FD-4504-930A-1209DE065256}">
      <dgm:prSet/>
      <dgm:spPr/>
      <dgm:t>
        <a:bodyPr/>
        <a:lstStyle/>
        <a:p>
          <a:endParaRPr lang="en-US"/>
        </a:p>
      </dgm:t>
    </dgm:pt>
    <dgm:pt modelId="{757164BB-792B-4D6F-AE94-9284644B1E5A}" type="sibTrans" cxnId="{A6680105-B8FD-4504-930A-1209DE065256}">
      <dgm:prSet/>
      <dgm:spPr/>
      <dgm:t>
        <a:bodyPr/>
        <a:lstStyle/>
        <a:p>
          <a:endParaRPr lang="en-US"/>
        </a:p>
      </dgm:t>
    </dgm:pt>
    <dgm:pt modelId="{85B248D4-3FF1-4483-80AD-CA1A241C5D36}">
      <dgm:prSet phldrT="[Text]"/>
      <dgm:spPr/>
      <dgm:t>
        <a:bodyPr/>
        <a:lstStyle/>
        <a:p>
          <a:r>
            <a:rPr lang="en-US"/>
            <a:t>Flee</a:t>
          </a:r>
        </a:p>
      </dgm:t>
    </dgm:pt>
    <dgm:pt modelId="{38BC8002-F81F-47A3-90B5-A073F2CE62A3}" type="parTrans" cxnId="{4400CAEE-8EA0-4A3F-8863-28B9CEFC04DA}">
      <dgm:prSet/>
      <dgm:spPr/>
      <dgm:t>
        <a:bodyPr/>
        <a:lstStyle/>
        <a:p>
          <a:endParaRPr lang="en-US"/>
        </a:p>
      </dgm:t>
    </dgm:pt>
    <dgm:pt modelId="{F8280431-1192-4773-AF7B-78C5F82A8EC2}" type="sibTrans" cxnId="{4400CAEE-8EA0-4A3F-8863-28B9CEFC04DA}">
      <dgm:prSet/>
      <dgm:spPr/>
      <dgm:t>
        <a:bodyPr/>
        <a:lstStyle/>
        <a:p>
          <a:endParaRPr lang="en-US"/>
        </a:p>
      </dgm:t>
    </dgm:pt>
    <dgm:pt modelId="{FE3D3C4A-27A2-4440-9874-738DE7C977B8}">
      <dgm:prSet phldrT="[Text]"/>
      <dgm:spPr/>
      <dgm:t>
        <a:bodyPr/>
        <a:lstStyle/>
        <a:p>
          <a:r>
            <a:rPr lang="en-US"/>
            <a:t>Follow</a:t>
          </a:r>
        </a:p>
      </dgm:t>
    </dgm:pt>
    <dgm:pt modelId="{3BF3B2D3-3359-4D02-8C9C-5561ED1F5DF5}" type="parTrans" cxnId="{23EFED06-E2DB-45D7-90D8-63679BC372DE}">
      <dgm:prSet/>
      <dgm:spPr/>
      <dgm:t>
        <a:bodyPr/>
        <a:lstStyle/>
        <a:p>
          <a:endParaRPr lang="en-US"/>
        </a:p>
      </dgm:t>
    </dgm:pt>
    <dgm:pt modelId="{3D139953-9AF4-4E53-AB90-F64B6F5BBE5B}" type="sibTrans" cxnId="{23EFED06-E2DB-45D7-90D8-63679BC372DE}">
      <dgm:prSet/>
      <dgm:spPr/>
      <dgm:t>
        <a:bodyPr/>
        <a:lstStyle/>
        <a:p>
          <a:endParaRPr lang="en-US"/>
        </a:p>
      </dgm:t>
    </dgm:pt>
    <dgm:pt modelId="{F04C9B62-3813-4B34-8B4B-00267E4F3BB8}" type="pres">
      <dgm:prSet presAssocID="{27EF8D9E-2FAA-4391-BC2D-9DEC495C3466}" presName="diagram" presStyleCnt="0">
        <dgm:presLayoutVars>
          <dgm:dir/>
          <dgm:resizeHandles val="exact"/>
        </dgm:presLayoutVars>
      </dgm:prSet>
      <dgm:spPr/>
      <dgm:t>
        <a:bodyPr/>
        <a:lstStyle/>
        <a:p>
          <a:endParaRPr lang="en-US"/>
        </a:p>
      </dgm:t>
    </dgm:pt>
    <dgm:pt modelId="{7246A184-61F3-4E67-8228-079DE1D5CC9A}" type="pres">
      <dgm:prSet presAssocID="{DE145D49-307B-4FFE-98B6-73E9CA8F93B4}" presName="node" presStyleLbl="node1" presStyleIdx="0" presStyleCnt="5" custScaleX="13473" custScaleY="8641" custLinFactNeighborX="-9368" custLinFactNeighborY="-3377">
        <dgm:presLayoutVars>
          <dgm:bulletEnabled val="1"/>
        </dgm:presLayoutVars>
      </dgm:prSet>
      <dgm:spPr/>
      <dgm:t>
        <a:bodyPr/>
        <a:lstStyle/>
        <a:p>
          <a:endParaRPr lang="en-US"/>
        </a:p>
      </dgm:t>
    </dgm:pt>
    <dgm:pt modelId="{C4FD42A7-B8D5-42C6-BB63-781D4B34A96F}" type="pres">
      <dgm:prSet presAssocID="{F57AD0C0-BE63-4596-A03A-10634FD20A77}" presName="sibTrans" presStyleCnt="0"/>
      <dgm:spPr/>
    </dgm:pt>
    <dgm:pt modelId="{0C289489-15A6-4BA1-B500-08321DFA64DE}" type="pres">
      <dgm:prSet presAssocID="{7BD6A7BF-0F34-4397-82DD-A729648DF21A}" presName="node" presStyleLbl="node1" presStyleIdx="1" presStyleCnt="5" custScaleX="23896" custScaleY="23896" custLinFactNeighborX="-12734" custLinFactNeighborY="-1688">
        <dgm:presLayoutVars>
          <dgm:bulletEnabled val="1"/>
        </dgm:presLayoutVars>
      </dgm:prSet>
      <dgm:spPr/>
      <dgm:t>
        <a:bodyPr/>
        <a:lstStyle/>
        <a:p>
          <a:endParaRPr lang="en-US"/>
        </a:p>
      </dgm:t>
    </dgm:pt>
    <dgm:pt modelId="{08D764AC-3DBF-4988-BFC9-DBDC57136D9C}" type="pres">
      <dgm:prSet presAssocID="{99AEC1F4-A89C-4554-A79B-FF70FE80E088}" presName="sibTrans" presStyleCnt="0"/>
      <dgm:spPr/>
    </dgm:pt>
    <dgm:pt modelId="{75847919-E093-40D0-999D-6F5EBBF2C865}" type="pres">
      <dgm:prSet presAssocID="{B992B849-5E82-4679-AFD1-6612BF10DFF4}" presName="node" presStyleLbl="node1" presStyleIdx="2" presStyleCnt="5" custScaleX="23896" custScaleY="23896" custLinFactNeighborX="2724" custLinFactNeighborY="-1538">
        <dgm:presLayoutVars>
          <dgm:bulletEnabled val="1"/>
        </dgm:presLayoutVars>
      </dgm:prSet>
      <dgm:spPr/>
      <dgm:t>
        <a:bodyPr/>
        <a:lstStyle/>
        <a:p>
          <a:endParaRPr lang="en-US"/>
        </a:p>
      </dgm:t>
    </dgm:pt>
    <dgm:pt modelId="{E3E049E5-1781-4B93-8E7A-8149879AD835}" type="pres">
      <dgm:prSet presAssocID="{757164BB-792B-4D6F-AE94-9284644B1E5A}" presName="sibTrans" presStyleCnt="0"/>
      <dgm:spPr/>
    </dgm:pt>
    <dgm:pt modelId="{4646A944-BCCF-42C4-917B-452695C14902}" type="pres">
      <dgm:prSet presAssocID="{85B248D4-3FF1-4483-80AD-CA1A241C5D36}" presName="node" presStyleLbl="node1" presStyleIdx="3" presStyleCnt="5" custScaleX="23896" custScaleY="23896" custLinFactNeighborX="-1146" custLinFactNeighborY="7493">
        <dgm:presLayoutVars>
          <dgm:bulletEnabled val="1"/>
        </dgm:presLayoutVars>
      </dgm:prSet>
      <dgm:spPr/>
      <dgm:t>
        <a:bodyPr/>
        <a:lstStyle/>
        <a:p>
          <a:endParaRPr lang="en-US"/>
        </a:p>
      </dgm:t>
    </dgm:pt>
    <dgm:pt modelId="{3DC65744-DC52-49B4-84FE-C25978D375A5}" type="pres">
      <dgm:prSet presAssocID="{F8280431-1192-4773-AF7B-78C5F82A8EC2}" presName="sibTrans" presStyleCnt="0"/>
      <dgm:spPr/>
    </dgm:pt>
    <dgm:pt modelId="{4178D43B-B353-45BF-B673-AFB02B48B9A0}" type="pres">
      <dgm:prSet presAssocID="{FE3D3C4A-27A2-4440-9874-738DE7C977B8}" presName="node" presStyleLbl="node1" presStyleIdx="4" presStyleCnt="5" custScaleX="23896" custScaleY="23896" custLinFactNeighborX="15315" custLinFactNeighborY="6293">
        <dgm:presLayoutVars>
          <dgm:bulletEnabled val="1"/>
        </dgm:presLayoutVars>
      </dgm:prSet>
      <dgm:spPr/>
      <dgm:t>
        <a:bodyPr/>
        <a:lstStyle/>
        <a:p>
          <a:endParaRPr lang="en-US"/>
        </a:p>
      </dgm:t>
    </dgm:pt>
  </dgm:ptLst>
  <dgm:cxnLst>
    <dgm:cxn modelId="{E61D496B-AFBE-4C1E-B592-C972ACEEDC7E}" type="presOf" srcId="{B992B849-5E82-4679-AFD1-6612BF10DFF4}" destId="{75847919-E093-40D0-999D-6F5EBBF2C865}" srcOrd="0" destOrd="0" presId="urn:microsoft.com/office/officeart/2005/8/layout/default"/>
    <dgm:cxn modelId="{6800B11C-2DEA-4BC8-8E48-F0954964F2A6}" type="presOf" srcId="{DE145D49-307B-4FFE-98B6-73E9CA8F93B4}" destId="{7246A184-61F3-4E67-8228-079DE1D5CC9A}" srcOrd="0" destOrd="0" presId="urn:microsoft.com/office/officeart/2005/8/layout/default"/>
    <dgm:cxn modelId="{D689A9AD-4AD1-4113-9833-5D02C3B0F884}" type="presOf" srcId="{FE3D3C4A-27A2-4440-9874-738DE7C977B8}" destId="{4178D43B-B353-45BF-B673-AFB02B48B9A0}" srcOrd="0" destOrd="0" presId="urn:microsoft.com/office/officeart/2005/8/layout/default"/>
    <dgm:cxn modelId="{ACEC55B6-3DFD-42BF-B4E0-BAC9952BEB4D}" type="presOf" srcId="{7BD6A7BF-0F34-4397-82DD-A729648DF21A}" destId="{0C289489-15A6-4BA1-B500-08321DFA64DE}" srcOrd="0" destOrd="0" presId="urn:microsoft.com/office/officeart/2005/8/layout/default"/>
    <dgm:cxn modelId="{214666F1-B2C6-4C97-BB6B-3C07F3B3B3F0}" type="presOf" srcId="{27EF8D9E-2FAA-4391-BC2D-9DEC495C3466}" destId="{F04C9B62-3813-4B34-8B4B-00267E4F3BB8}" srcOrd="0" destOrd="0" presId="urn:microsoft.com/office/officeart/2005/8/layout/default"/>
    <dgm:cxn modelId="{332D801E-0387-4B49-86D1-0EBCF2895DA5}" srcId="{27EF8D9E-2FAA-4391-BC2D-9DEC495C3466}" destId="{DE145D49-307B-4FFE-98B6-73E9CA8F93B4}" srcOrd="0" destOrd="0" parTransId="{FD2DB615-C205-4B30-87FA-46C3DF0E595F}" sibTransId="{F57AD0C0-BE63-4596-A03A-10634FD20A77}"/>
    <dgm:cxn modelId="{4400CAEE-8EA0-4A3F-8863-28B9CEFC04DA}" srcId="{27EF8D9E-2FAA-4391-BC2D-9DEC495C3466}" destId="{85B248D4-3FF1-4483-80AD-CA1A241C5D36}" srcOrd="3" destOrd="0" parTransId="{38BC8002-F81F-47A3-90B5-A073F2CE62A3}" sibTransId="{F8280431-1192-4773-AF7B-78C5F82A8EC2}"/>
    <dgm:cxn modelId="{A509543B-22A0-465E-9AFC-12278F1C46AC}" type="presOf" srcId="{85B248D4-3FF1-4483-80AD-CA1A241C5D36}" destId="{4646A944-BCCF-42C4-917B-452695C14902}" srcOrd="0" destOrd="0" presId="urn:microsoft.com/office/officeart/2005/8/layout/default"/>
    <dgm:cxn modelId="{E775707F-D197-4973-BBD2-B8745894E994}" srcId="{27EF8D9E-2FAA-4391-BC2D-9DEC495C3466}" destId="{7BD6A7BF-0F34-4397-82DD-A729648DF21A}" srcOrd="1" destOrd="0" parTransId="{845AC10A-62AE-413D-B818-FF8BE26985AC}" sibTransId="{99AEC1F4-A89C-4554-A79B-FF70FE80E088}"/>
    <dgm:cxn modelId="{23EFED06-E2DB-45D7-90D8-63679BC372DE}" srcId="{27EF8D9E-2FAA-4391-BC2D-9DEC495C3466}" destId="{FE3D3C4A-27A2-4440-9874-738DE7C977B8}" srcOrd="4" destOrd="0" parTransId="{3BF3B2D3-3359-4D02-8C9C-5561ED1F5DF5}" sibTransId="{3D139953-9AF4-4E53-AB90-F64B6F5BBE5B}"/>
    <dgm:cxn modelId="{A6680105-B8FD-4504-930A-1209DE065256}" srcId="{27EF8D9E-2FAA-4391-BC2D-9DEC495C3466}" destId="{B992B849-5E82-4679-AFD1-6612BF10DFF4}" srcOrd="2" destOrd="0" parTransId="{CC8A7335-445E-4737-8B07-DD930AFE9C1B}" sibTransId="{757164BB-792B-4D6F-AE94-9284644B1E5A}"/>
    <dgm:cxn modelId="{A9E8429C-FEAE-4003-A218-AC5C113E1633}" type="presParOf" srcId="{F04C9B62-3813-4B34-8B4B-00267E4F3BB8}" destId="{7246A184-61F3-4E67-8228-079DE1D5CC9A}" srcOrd="0" destOrd="0" presId="urn:microsoft.com/office/officeart/2005/8/layout/default"/>
    <dgm:cxn modelId="{B1BA5E19-2F15-46B9-9E1D-5185DF437076}" type="presParOf" srcId="{F04C9B62-3813-4B34-8B4B-00267E4F3BB8}" destId="{C4FD42A7-B8D5-42C6-BB63-781D4B34A96F}" srcOrd="1" destOrd="0" presId="urn:microsoft.com/office/officeart/2005/8/layout/default"/>
    <dgm:cxn modelId="{2B1F795C-B943-472F-A106-2DE87D97CD14}" type="presParOf" srcId="{F04C9B62-3813-4B34-8B4B-00267E4F3BB8}" destId="{0C289489-15A6-4BA1-B500-08321DFA64DE}" srcOrd="2" destOrd="0" presId="urn:microsoft.com/office/officeart/2005/8/layout/default"/>
    <dgm:cxn modelId="{FA627965-8C16-464A-9C6A-4B08F1AA7933}" type="presParOf" srcId="{F04C9B62-3813-4B34-8B4B-00267E4F3BB8}" destId="{08D764AC-3DBF-4988-BFC9-DBDC57136D9C}" srcOrd="3" destOrd="0" presId="urn:microsoft.com/office/officeart/2005/8/layout/default"/>
    <dgm:cxn modelId="{94B5F360-48B6-4491-9CF0-6D22DB8FF5DA}" type="presParOf" srcId="{F04C9B62-3813-4B34-8B4B-00267E4F3BB8}" destId="{75847919-E093-40D0-999D-6F5EBBF2C865}" srcOrd="4" destOrd="0" presId="urn:microsoft.com/office/officeart/2005/8/layout/default"/>
    <dgm:cxn modelId="{522D6615-2A47-439D-8D25-772C00494A5F}" type="presParOf" srcId="{F04C9B62-3813-4B34-8B4B-00267E4F3BB8}" destId="{E3E049E5-1781-4B93-8E7A-8149879AD835}" srcOrd="5" destOrd="0" presId="urn:microsoft.com/office/officeart/2005/8/layout/default"/>
    <dgm:cxn modelId="{9495F7E0-D5CD-47F7-9CE7-DA166C2F1383}" type="presParOf" srcId="{F04C9B62-3813-4B34-8B4B-00267E4F3BB8}" destId="{4646A944-BCCF-42C4-917B-452695C14902}" srcOrd="6" destOrd="0" presId="urn:microsoft.com/office/officeart/2005/8/layout/default"/>
    <dgm:cxn modelId="{B50DEAA5-1A0C-42E2-ABEC-8C0885C31831}" type="presParOf" srcId="{F04C9B62-3813-4B34-8B4B-00267E4F3BB8}" destId="{3DC65744-DC52-49B4-84FE-C25978D375A5}" srcOrd="7" destOrd="0" presId="urn:microsoft.com/office/officeart/2005/8/layout/default"/>
    <dgm:cxn modelId="{093F1F19-D1E3-4685-BEFB-F705136C8D66}" type="presParOf" srcId="{F04C9B62-3813-4B34-8B4B-00267E4F3BB8}" destId="{4178D43B-B353-45BF-B673-AFB02B48B9A0}"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B7EDE51-F3A6-479F-9182-9E10A98A200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A0BD0C9C-1271-4B3F-BBAF-DDA268FC4005}">
      <dgm:prSet phldrT="[Text]"/>
      <dgm:spPr>
        <a:solidFill>
          <a:schemeClr val="accent2"/>
        </a:solidFill>
      </dgm:spPr>
      <dgm:t>
        <a:bodyPr/>
        <a:lstStyle/>
        <a:p>
          <a:r>
            <a:rPr lang="en-US"/>
            <a:t>Root</a:t>
          </a:r>
        </a:p>
      </dgm:t>
    </dgm:pt>
    <dgm:pt modelId="{FEDE3733-1049-444B-A21F-0DDF0CD83BF9}" type="parTrans" cxnId="{99F09107-EB2B-4285-BEA3-3CFBF8C938F3}">
      <dgm:prSet/>
      <dgm:spPr/>
      <dgm:t>
        <a:bodyPr/>
        <a:lstStyle/>
        <a:p>
          <a:endParaRPr lang="en-US"/>
        </a:p>
      </dgm:t>
    </dgm:pt>
    <dgm:pt modelId="{3E62AF40-8C7E-4E89-951E-DF268A9DDA92}" type="sibTrans" cxnId="{99F09107-EB2B-4285-BEA3-3CFBF8C938F3}">
      <dgm:prSet/>
      <dgm:spPr/>
      <dgm:t>
        <a:bodyPr/>
        <a:lstStyle/>
        <a:p>
          <a:endParaRPr lang="en-US"/>
        </a:p>
      </dgm:t>
    </dgm:pt>
    <dgm:pt modelId="{D3A85F43-CE39-4EAC-82D4-9C51B2ECCCEA}">
      <dgm:prSet phldrT="[Text]"/>
      <dgm:spPr>
        <a:solidFill>
          <a:schemeClr val="accent4"/>
        </a:solidFill>
      </dgm:spPr>
      <dgm:t>
        <a:bodyPr/>
        <a:lstStyle/>
        <a:p>
          <a:r>
            <a:rPr lang="en-US"/>
            <a:t>FleeBarb</a:t>
          </a:r>
        </a:p>
      </dgm:t>
    </dgm:pt>
    <dgm:pt modelId="{D2FDB3E2-7E6D-43B6-9113-999BDA26A9AE}" type="sibTrans" cxnId="{E7589B1D-250A-4A9F-A3B0-DEBF945EACF3}">
      <dgm:prSet/>
      <dgm:spPr/>
      <dgm:t>
        <a:bodyPr/>
        <a:lstStyle/>
        <a:p>
          <a:endParaRPr lang="en-US"/>
        </a:p>
      </dgm:t>
    </dgm:pt>
    <dgm:pt modelId="{CA351CA4-4549-42B2-ABFF-5BED9FFF7AC0}" type="parTrans" cxnId="{E7589B1D-250A-4A9F-A3B0-DEBF945EACF3}">
      <dgm:prSet/>
      <dgm:spPr/>
      <dgm:t>
        <a:bodyPr/>
        <a:lstStyle/>
        <a:p>
          <a:endParaRPr lang="en-US"/>
        </a:p>
      </dgm:t>
    </dgm:pt>
    <dgm:pt modelId="{F07CE301-4B9F-496F-9E4C-AFAA9D4BC5F4}">
      <dgm:prSet phldrT="[Text]"/>
      <dgm:spPr>
        <a:solidFill>
          <a:schemeClr val="accent4"/>
        </a:solidFill>
      </dgm:spPr>
      <dgm:t>
        <a:bodyPr/>
        <a:lstStyle/>
        <a:p>
          <a:r>
            <a:rPr lang="en-US"/>
            <a:t>Seek Monastery</a:t>
          </a:r>
        </a:p>
      </dgm:t>
    </dgm:pt>
    <dgm:pt modelId="{C0C9CC6A-1478-4338-A1B9-1F819570BA39}" type="parTrans" cxnId="{7E9D877C-484B-4D3B-9442-6478F038EB30}">
      <dgm:prSet/>
      <dgm:spPr/>
      <dgm:t>
        <a:bodyPr/>
        <a:lstStyle/>
        <a:p>
          <a:endParaRPr lang="en-US"/>
        </a:p>
      </dgm:t>
    </dgm:pt>
    <dgm:pt modelId="{8366CA58-F704-456C-A8CE-B81FA63F649A}" type="sibTrans" cxnId="{7E9D877C-484B-4D3B-9442-6478F038EB30}">
      <dgm:prSet/>
      <dgm:spPr/>
      <dgm:t>
        <a:bodyPr/>
        <a:lstStyle/>
        <a:p>
          <a:endParaRPr lang="en-US"/>
        </a:p>
      </dgm:t>
    </dgm:pt>
    <dgm:pt modelId="{F270AA6A-D1B3-4847-B94B-566ACF787D5A}">
      <dgm:prSet phldrT="[Text]"/>
      <dgm:spPr>
        <a:solidFill>
          <a:schemeClr val="accent4"/>
        </a:solidFill>
      </dgm:spPr>
      <dgm:t>
        <a:bodyPr/>
        <a:lstStyle/>
        <a:p>
          <a:r>
            <a:rPr lang="en-US"/>
            <a:t>At Monastery</a:t>
          </a:r>
        </a:p>
      </dgm:t>
    </dgm:pt>
    <dgm:pt modelId="{C71F5D88-3FF5-4CCD-BDAE-F396AF3A8662}" type="parTrans" cxnId="{F11B39BA-2B3E-40CB-8B92-08652F4EBB3E}">
      <dgm:prSet/>
      <dgm:spPr/>
      <dgm:t>
        <a:bodyPr/>
        <a:lstStyle/>
        <a:p>
          <a:endParaRPr lang="en-US"/>
        </a:p>
      </dgm:t>
    </dgm:pt>
    <dgm:pt modelId="{8700CCAD-AC2C-446F-BBFF-110ACAD67832}" type="sibTrans" cxnId="{F11B39BA-2B3E-40CB-8B92-08652F4EBB3E}">
      <dgm:prSet/>
      <dgm:spPr/>
      <dgm:t>
        <a:bodyPr/>
        <a:lstStyle/>
        <a:p>
          <a:endParaRPr lang="en-US"/>
        </a:p>
      </dgm:t>
    </dgm:pt>
    <dgm:pt modelId="{FB51E29D-8AEC-43B3-B2E5-8822F951C789}">
      <dgm:prSet phldrT="[Text]"/>
      <dgm:spPr/>
      <dgm:t>
        <a:bodyPr/>
        <a:lstStyle/>
        <a:p>
          <a:r>
            <a:rPr lang="en-US"/>
            <a:t>Check Position of Nearest Barbarian</a:t>
          </a:r>
        </a:p>
      </dgm:t>
    </dgm:pt>
    <dgm:pt modelId="{9C1BAFF2-0206-4B61-B531-39E07188C0CB}" type="parTrans" cxnId="{0B0F4275-8F41-4D0D-9B50-21F439A69A36}">
      <dgm:prSet/>
      <dgm:spPr/>
      <dgm:t>
        <a:bodyPr/>
        <a:lstStyle/>
        <a:p>
          <a:endParaRPr lang="en-US"/>
        </a:p>
      </dgm:t>
    </dgm:pt>
    <dgm:pt modelId="{FBEB863F-7B39-48EA-9846-99B69EB8BBFD}" type="sibTrans" cxnId="{0B0F4275-8F41-4D0D-9B50-21F439A69A36}">
      <dgm:prSet/>
      <dgm:spPr/>
      <dgm:t>
        <a:bodyPr/>
        <a:lstStyle/>
        <a:p>
          <a:endParaRPr lang="en-US"/>
        </a:p>
      </dgm:t>
    </dgm:pt>
    <dgm:pt modelId="{52889D3E-55DB-445C-9BE0-9768BA762546}">
      <dgm:prSet phldrT="[Text]"/>
      <dgm:spPr/>
      <dgm:t>
        <a:bodyPr/>
        <a:lstStyle/>
        <a:p>
          <a:r>
            <a:rPr lang="en-US"/>
            <a:t>Move Away from the Barbarian</a:t>
          </a:r>
        </a:p>
      </dgm:t>
    </dgm:pt>
    <dgm:pt modelId="{A2B4392F-FF34-4DC6-B227-651CCA7335B7}" type="parTrans" cxnId="{842CA322-BB86-4217-A8A8-298F67855399}">
      <dgm:prSet/>
      <dgm:spPr/>
      <dgm:t>
        <a:bodyPr/>
        <a:lstStyle/>
        <a:p>
          <a:endParaRPr lang="en-US"/>
        </a:p>
      </dgm:t>
    </dgm:pt>
    <dgm:pt modelId="{306ACE63-DF3A-478E-9AC6-3703D52E76DF}" type="sibTrans" cxnId="{842CA322-BB86-4217-A8A8-298F67855399}">
      <dgm:prSet/>
      <dgm:spPr/>
      <dgm:t>
        <a:bodyPr/>
        <a:lstStyle/>
        <a:p>
          <a:endParaRPr lang="en-US"/>
        </a:p>
      </dgm:t>
    </dgm:pt>
    <dgm:pt modelId="{50853971-5EBC-43FC-B99C-244A0F11D0D4}">
      <dgm:prSet phldrT="[Text]"/>
      <dgm:spPr>
        <a:solidFill>
          <a:schemeClr val="accent4"/>
        </a:solidFill>
      </dgm:spPr>
      <dgm:t>
        <a:bodyPr/>
        <a:lstStyle/>
        <a:p>
          <a:r>
            <a:rPr lang="en-US"/>
            <a:t>Barbarian Distances</a:t>
          </a:r>
        </a:p>
      </dgm:t>
    </dgm:pt>
    <dgm:pt modelId="{DE6A1E0E-D3CB-4BB5-A253-EDDF25D55BC7}" type="parTrans" cxnId="{A403D1C1-EE1D-446A-B1D0-FACC2A24AF4E}">
      <dgm:prSet/>
      <dgm:spPr/>
      <dgm:t>
        <a:bodyPr/>
        <a:lstStyle/>
        <a:p>
          <a:endParaRPr lang="en-US"/>
        </a:p>
      </dgm:t>
    </dgm:pt>
    <dgm:pt modelId="{8B115CE1-C490-4D4A-85C6-7436088DD69A}" type="sibTrans" cxnId="{A403D1C1-EE1D-446A-B1D0-FACC2A24AF4E}">
      <dgm:prSet/>
      <dgm:spPr/>
      <dgm:t>
        <a:bodyPr/>
        <a:lstStyle/>
        <a:p>
          <a:endParaRPr lang="en-US"/>
        </a:p>
      </dgm:t>
    </dgm:pt>
    <dgm:pt modelId="{85743420-76A5-4FB6-8870-7790B421591A}">
      <dgm:prSet phldrT="[Text]"/>
      <dgm:spPr/>
      <dgm:t>
        <a:bodyPr/>
        <a:lstStyle/>
        <a:p>
          <a:r>
            <a:rPr lang="en-US"/>
            <a:t>Check All Barbarian Distances</a:t>
          </a:r>
        </a:p>
      </dgm:t>
    </dgm:pt>
    <dgm:pt modelId="{F5B10A77-90E2-4FB4-B920-C945AAAC639B}" type="parTrans" cxnId="{687AB709-196D-4192-844B-B1A8875263DC}">
      <dgm:prSet/>
      <dgm:spPr/>
      <dgm:t>
        <a:bodyPr/>
        <a:lstStyle/>
        <a:p>
          <a:endParaRPr lang="en-US"/>
        </a:p>
      </dgm:t>
    </dgm:pt>
    <dgm:pt modelId="{4F1AD265-5BC5-4B56-85EB-4B433A0B051E}" type="sibTrans" cxnId="{687AB709-196D-4192-844B-B1A8875263DC}">
      <dgm:prSet/>
      <dgm:spPr/>
      <dgm:t>
        <a:bodyPr/>
        <a:lstStyle/>
        <a:p>
          <a:endParaRPr lang="en-US"/>
        </a:p>
      </dgm:t>
    </dgm:pt>
    <dgm:pt modelId="{DB16012C-7F17-43D2-A09D-15016FEE3804}">
      <dgm:prSet phldrT="[Text]"/>
      <dgm:spPr>
        <a:solidFill>
          <a:schemeClr val="accent6"/>
        </a:solidFill>
      </dgm:spPr>
      <dgm:t>
        <a:bodyPr/>
        <a:lstStyle/>
        <a:p>
          <a:r>
            <a:rPr lang="en-US"/>
            <a:t>Is a Barbarian's Distance too Close?</a:t>
          </a:r>
        </a:p>
      </dgm:t>
    </dgm:pt>
    <dgm:pt modelId="{DD26F480-86F3-48C9-ACA2-87771D030802}" type="parTrans" cxnId="{585E4809-F9ED-43C7-9642-521E9173724B}">
      <dgm:prSet/>
      <dgm:spPr/>
      <dgm:t>
        <a:bodyPr/>
        <a:lstStyle/>
        <a:p>
          <a:endParaRPr lang="en-US"/>
        </a:p>
      </dgm:t>
    </dgm:pt>
    <dgm:pt modelId="{EB02ACC2-B6D2-488C-AB0A-33F0EFA5603F}" type="sibTrans" cxnId="{585E4809-F9ED-43C7-9642-521E9173724B}">
      <dgm:prSet/>
      <dgm:spPr/>
      <dgm:t>
        <a:bodyPr/>
        <a:lstStyle/>
        <a:p>
          <a:endParaRPr lang="en-US"/>
        </a:p>
      </dgm:t>
    </dgm:pt>
    <dgm:pt modelId="{DA328527-B00A-49E3-8FF0-ED968CB8099D}">
      <dgm:prSet phldrT="[Text]"/>
      <dgm:spPr/>
      <dgm:t>
        <a:bodyPr/>
        <a:lstStyle/>
        <a:p>
          <a:r>
            <a:rPr lang="en-US"/>
            <a:t>Get Closest Barbarian</a:t>
          </a:r>
        </a:p>
      </dgm:t>
    </dgm:pt>
    <dgm:pt modelId="{084F34F7-92A8-48B4-8B89-57BC15A60AE2}" type="parTrans" cxnId="{85534590-E341-4EE6-9F4C-901BC7946910}">
      <dgm:prSet/>
      <dgm:spPr/>
      <dgm:t>
        <a:bodyPr/>
        <a:lstStyle/>
        <a:p>
          <a:endParaRPr lang="en-US"/>
        </a:p>
      </dgm:t>
    </dgm:pt>
    <dgm:pt modelId="{931BCA4F-0922-4144-9A2F-E4B6A44EBF41}" type="sibTrans" cxnId="{85534590-E341-4EE6-9F4C-901BC7946910}">
      <dgm:prSet/>
      <dgm:spPr/>
      <dgm:t>
        <a:bodyPr/>
        <a:lstStyle/>
        <a:p>
          <a:endParaRPr lang="en-US"/>
        </a:p>
      </dgm:t>
    </dgm:pt>
    <dgm:pt modelId="{D706D053-591A-47F8-B6E4-F9C3A054D310}">
      <dgm:prSet phldrT="[Text]"/>
      <dgm:spPr>
        <a:solidFill>
          <a:schemeClr val="accent6"/>
        </a:solidFill>
      </dgm:spPr>
      <dgm:t>
        <a:bodyPr/>
        <a:lstStyle/>
        <a:p>
          <a:r>
            <a:rPr lang="en-US"/>
            <a:t>Are you too far away from a Monastery?</a:t>
          </a:r>
        </a:p>
      </dgm:t>
    </dgm:pt>
    <dgm:pt modelId="{CB0EA06C-701D-43DC-BB51-88EDCCB6922B}" type="parTrans" cxnId="{CE110DE2-4E7E-4BF8-B670-965DEB70CE24}">
      <dgm:prSet/>
      <dgm:spPr/>
      <dgm:t>
        <a:bodyPr/>
        <a:lstStyle/>
        <a:p>
          <a:endParaRPr lang="en-US"/>
        </a:p>
      </dgm:t>
    </dgm:pt>
    <dgm:pt modelId="{F54C55E1-2F06-4CEA-8618-919B3614B009}" type="sibTrans" cxnId="{CE110DE2-4E7E-4BF8-B670-965DEB70CE24}">
      <dgm:prSet/>
      <dgm:spPr/>
      <dgm:t>
        <a:bodyPr/>
        <a:lstStyle/>
        <a:p>
          <a:endParaRPr lang="en-US"/>
        </a:p>
      </dgm:t>
    </dgm:pt>
    <dgm:pt modelId="{63616B22-C7A3-49B2-8AB2-A345ED92DD1C}">
      <dgm:prSet phldrT="[Text]"/>
      <dgm:spPr>
        <a:solidFill>
          <a:schemeClr val="accent4"/>
        </a:solidFill>
      </dgm:spPr>
      <dgm:t>
        <a:bodyPr/>
        <a:lstStyle/>
        <a:p>
          <a:r>
            <a:rPr lang="en-US"/>
            <a:t>Check Safety of Monastery</a:t>
          </a:r>
        </a:p>
      </dgm:t>
    </dgm:pt>
    <dgm:pt modelId="{78B3B74D-1574-4864-8955-90A42EB2A8F8}" type="parTrans" cxnId="{575A9323-C7AF-4B8C-A83C-94107A6B4F67}">
      <dgm:prSet/>
      <dgm:spPr/>
      <dgm:t>
        <a:bodyPr/>
        <a:lstStyle/>
        <a:p>
          <a:endParaRPr lang="en-US"/>
        </a:p>
      </dgm:t>
    </dgm:pt>
    <dgm:pt modelId="{59C0A0AF-03E7-47A9-BB61-D8C246048CB4}" type="sibTrans" cxnId="{575A9323-C7AF-4B8C-A83C-94107A6B4F67}">
      <dgm:prSet/>
      <dgm:spPr/>
      <dgm:t>
        <a:bodyPr/>
        <a:lstStyle/>
        <a:p>
          <a:endParaRPr lang="en-US"/>
        </a:p>
      </dgm:t>
    </dgm:pt>
    <dgm:pt modelId="{E7035110-AC38-4EFC-AB00-71770F374D13}">
      <dgm:prSet phldrT="[Text]"/>
      <dgm:spPr>
        <a:solidFill>
          <a:schemeClr val="accent6"/>
        </a:solidFill>
      </dgm:spPr>
      <dgm:t>
        <a:bodyPr/>
        <a:lstStyle/>
        <a:p>
          <a:r>
            <a:rPr lang="en-US"/>
            <a:t>Are there Barbarians near the Monastery?</a:t>
          </a:r>
        </a:p>
      </dgm:t>
    </dgm:pt>
    <dgm:pt modelId="{DF865A63-FCE7-49FA-80D9-5909CE9F9515}" type="parTrans" cxnId="{6B94013E-D5A3-4FD8-863E-8D619AD691F7}">
      <dgm:prSet/>
      <dgm:spPr/>
      <dgm:t>
        <a:bodyPr/>
        <a:lstStyle/>
        <a:p>
          <a:endParaRPr lang="en-US"/>
        </a:p>
      </dgm:t>
    </dgm:pt>
    <dgm:pt modelId="{1BEAB6B8-4735-4645-8237-995BCE684320}" type="sibTrans" cxnId="{6B94013E-D5A3-4FD8-863E-8D619AD691F7}">
      <dgm:prSet/>
      <dgm:spPr/>
      <dgm:t>
        <a:bodyPr/>
        <a:lstStyle/>
        <a:p>
          <a:endParaRPr lang="en-US"/>
        </a:p>
      </dgm:t>
    </dgm:pt>
    <dgm:pt modelId="{E43B4BF5-3779-4053-BA36-AD7CF6D3C26F}">
      <dgm:prSet/>
      <dgm:spPr/>
      <dgm:t>
        <a:bodyPr/>
        <a:lstStyle/>
        <a:p>
          <a:r>
            <a:rPr lang="en-US"/>
            <a:t>Find Closest Safe Monastery</a:t>
          </a:r>
        </a:p>
      </dgm:t>
    </dgm:pt>
    <dgm:pt modelId="{DDED3922-3A76-405E-BBA7-B5551BC16CF4}" type="parTrans" cxnId="{823A8937-A784-4446-B4CE-D507023061A2}">
      <dgm:prSet/>
      <dgm:spPr/>
      <dgm:t>
        <a:bodyPr/>
        <a:lstStyle/>
        <a:p>
          <a:endParaRPr lang="en-US"/>
        </a:p>
      </dgm:t>
    </dgm:pt>
    <dgm:pt modelId="{B1BC1269-4E01-4195-B76B-9A26803E8269}" type="sibTrans" cxnId="{823A8937-A784-4446-B4CE-D507023061A2}">
      <dgm:prSet/>
      <dgm:spPr/>
      <dgm:t>
        <a:bodyPr/>
        <a:lstStyle/>
        <a:p>
          <a:endParaRPr lang="en-US"/>
        </a:p>
      </dgm:t>
    </dgm:pt>
    <dgm:pt modelId="{A7BF404A-A9BD-4F69-A293-02C7C3CC52E3}">
      <dgm:prSet/>
      <dgm:spPr/>
      <dgm:t>
        <a:bodyPr/>
        <a:lstStyle/>
        <a:p>
          <a:r>
            <a:rPr lang="en-US"/>
            <a:t>Go to Closest Safe Monastery</a:t>
          </a:r>
        </a:p>
      </dgm:t>
    </dgm:pt>
    <dgm:pt modelId="{02CA79FC-8048-4084-8732-B0FAFA762C56}" type="parTrans" cxnId="{540B84EC-ED7F-4CA6-861A-3451A7ABDD04}">
      <dgm:prSet/>
      <dgm:spPr/>
      <dgm:t>
        <a:bodyPr/>
        <a:lstStyle/>
        <a:p>
          <a:endParaRPr lang="en-US"/>
        </a:p>
      </dgm:t>
    </dgm:pt>
    <dgm:pt modelId="{D59A6EFB-CE89-4AF4-AF33-08340F711EC6}" type="sibTrans" cxnId="{540B84EC-ED7F-4CA6-861A-3451A7ABDD04}">
      <dgm:prSet/>
      <dgm:spPr/>
      <dgm:t>
        <a:bodyPr/>
        <a:lstStyle/>
        <a:p>
          <a:endParaRPr lang="en-US"/>
        </a:p>
      </dgm:t>
    </dgm:pt>
    <dgm:pt modelId="{65AB1382-7ADF-473D-97E9-D84BD978DDE7}">
      <dgm:prSet phldrT="[Text]"/>
      <dgm:spPr/>
      <dgm:t>
        <a:bodyPr/>
        <a:lstStyle/>
        <a:p>
          <a:r>
            <a:rPr lang="en-US"/>
            <a:t>Wander Around the Monastery</a:t>
          </a:r>
        </a:p>
      </dgm:t>
    </dgm:pt>
    <dgm:pt modelId="{4AC8E066-88DF-4425-AF27-BA090ACE1285}" type="sibTrans" cxnId="{D6243A1A-2E5F-4D80-BE3E-54AADAA40AA1}">
      <dgm:prSet/>
      <dgm:spPr/>
      <dgm:t>
        <a:bodyPr/>
        <a:lstStyle/>
        <a:p>
          <a:endParaRPr lang="en-US"/>
        </a:p>
      </dgm:t>
    </dgm:pt>
    <dgm:pt modelId="{42F906A7-A835-41EA-AE7F-8C2A171E0AF7}" type="parTrans" cxnId="{D6243A1A-2E5F-4D80-BE3E-54AADAA40AA1}">
      <dgm:prSet/>
      <dgm:spPr/>
      <dgm:t>
        <a:bodyPr/>
        <a:lstStyle/>
        <a:p>
          <a:endParaRPr lang="en-US"/>
        </a:p>
      </dgm:t>
    </dgm:pt>
    <dgm:pt modelId="{99EEF66B-267A-41BE-BA67-CBD4CDC2E6D3}" type="pres">
      <dgm:prSet presAssocID="{1B7EDE51-F3A6-479F-9182-9E10A98A200D}" presName="mainComposite" presStyleCnt="0">
        <dgm:presLayoutVars>
          <dgm:chPref val="1"/>
          <dgm:dir/>
          <dgm:animOne val="branch"/>
          <dgm:animLvl val="lvl"/>
          <dgm:resizeHandles val="exact"/>
        </dgm:presLayoutVars>
      </dgm:prSet>
      <dgm:spPr/>
      <dgm:t>
        <a:bodyPr/>
        <a:lstStyle/>
        <a:p>
          <a:endParaRPr lang="en-US"/>
        </a:p>
      </dgm:t>
    </dgm:pt>
    <dgm:pt modelId="{9731C846-A23C-4A76-9F5A-6C1F3DB3691C}" type="pres">
      <dgm:prSet presAssocID="{1B7EDE51-F3A6-479F-9182-9E10A98A200D}" presName="hierFlow" presStyleCnt="0"/>
      <dgm:spPr/>
    </dgm:pt>
    <dgm:pt modelId="{ADF86E91-7006-440C-A7D4-739B10357F9F}" type="pres">
      <dgm:prSet presAssocID="{1B7EDE51-F3A6-479F-9182-9E10A98A200D}" presName="hierChild1" presStyleCnt="0">
        <dgm:presLayoutVars>
          <dgm:chPref val="1"/>
          <dgm:animOne val="branch"/>
          <dgm:animLvl val="lvl"/>
        </dgm:presLayoutVars>
      </dgm:prSet>
      <dgm:spPr/>
    </dgm:pt>
    <dgm:pt modelId="{359827D7-6921-4EF3-B336-EF69564EA48C}" type="pres">
      <dgm:prSet presAssocID="{A0BD0C9C-1271-4B3F-BBAF-DDA268FC4005}" presName="Name14" presStyleCnt="0"/>
      <dgm:spPr/>
    </dgm:pt>
    <dgm:pt modelId="{7292A29A-23CD-41EE-8B66-1C6F2C3DA605}" type="pres">
      <dgm:prSet presAssocID="{A0BD0C9C-1271-4B3F-BBAF-DDA268FC4005}" presName="level1Shape" presStyleLbl="node0" presStyleIdx="0" presStyleCnt="1">
        <dgm:presLayoutVars>
          <dgm:chPref val="3"/>
        </dgm:presLayoutVars>
      </dgm:prSet>
      <dgm:spPr/>
      <dgm:t>
        <a:bodyPr/>
        <a:lstStyle/>
        <a:p>
          <a:endParaRPr lang="en-US"/>
        </a:p>
      </dgm:t>
    </dgm:pt>
    <dgm:pt modelId="{671BB418-4EAA-4F9D-BB20-5A3C9977DAA9}" type="pres">
      <dgm:prSet presAssocID="{A0BD0C9C-1271-4B3F-BBAF-DDA268FC4005}" presName="hierChild2" presStyleCnt="0"/>
      <dgm:spPr/>
    </dgm:pt>
    <dgm:pt modelId="{F0C0F399-8848-4DA0-805A-764489330475}" type="pres">
      <dgm:prSet presAssocID="{CA351CA4-4549-42B2-ABFF-5BED9FFF7AC0}" presName="Name19" presStyleLbl="parChTrans1D2" presStyleIdx="0" presStyleCnt="3"/>
      <dgm:spPr/>
      <dgm:t>
        <a:bodyPr/>
        <a:lstStyle/>
        <a:p>
          <a:endParaRPr lang="en-US"/>
        </a:p>
      </dgm:t>
    </dgm:pt>
    <dgm:pt modelId="{2EBA6569-0869-4BC2-82E8-237C09D71DA9}" type="pres">
      <dgm:prSet presAssocID="{D3A85F43-CE39-4EAC-82D4-9C51B2ECCCEA}" presName="Name21" presStyleCnt="0"/>
      <dgm:spPr/>
    </dgm:pt>
    <dgm:pt modelId="{BB53A5EA-C905-4817-86C2-30E5141CA66B}" type="pres">
      <dgm:prSet presAssocID="{D3A85F43-CE39-4EAC-82D4-9C51B2ECCCEA}" presName="level2Shape" presStyleLbl="node2" presStyleIdx="0" presStyleCnt="3" custLinFactNeighborX="0"/>
      <dgm:spPr/>
      <dgm:t>
        <a:bodyPr/>
        <a:lstStyle/>
        <a:p>
          <a:endParaRPr lang="en-US"/>
        </a:p>
      </dgm:t>
    </dgm:pt>
    <dgm:pt modelId="{3E449F10-D93C-4DFF-820B-2E896B46693D}" type="pres">
      <dgm:prSet presAssocID="{D3A85F43-CE39-4EAC-82D4-9C51B2ECCCEA}" presName="hierChild3" presStyleCnt="0"/>
      <dgm:spPr/>
    </dgm:pt>
    <dgm:pt modelId="{0DA4FA2D-6BE8-4EF3-884B-2908BF963D79}" type="pres">
      <dgm:prSet presAssocID="{DE6A1E0E-D3CB-4BB5-A253-EDDF25D55BC7}" presName="Name19" presStyleLbl="parChTrans1D3" presStyleIdx="0" presStyleCnt="8"/>
      <dgm:spPr/>
      <dgm:t>
        <a:bodyPr/>
        <a:lstStyle/>
        <a:p>
          <a:endParaRPr lang="en-US"/>
        </a:p>
      </dgm:t>
    </dgm:pt>
    <dgm:pt modelId="{9A34DB6D-6BF5-4F2A-A167-FEB020AE3D6A}" type="pres">
      <dgm:prSet presAssocID="{50853971-5EBC-43FC-B99C-244A0F11D0D4}" presName="Name21" presStyleCnt="0"/>
      <dgm:spPr/>
    </dgm:pt>
    <dgm:pt modelId="{E7AACED4-F31D-4414-8F95-BE965967EB05}" type="pres">
      <dgm:prSet presAssocID="{50853971-5EBC-43FC-B99C-244A0F11D0D4}" presName="level2Shape" presStyleLbl="node3" presStyleIdx="0" presStyleCnt="8"/>
      <dgm:spPr/>
      <dgm:t>
        <a:bodyPr/>
        <a:lstStyle/>
        <a:p>
          <a:endParaRPr lang="en-US"/>
        </a:p>
      </dgm:t>
    </dgm:pt>
    <dgm:pt modelId="{97C97485-9691-42B2-8751-87B2D9222D99}" type="pres">
      <dgm:prSet presAssocID="{50853971-5EBC-43FC-B99C-244A0F11D0D4}" presName="hierChild3" presStyleCnt="0"/>
      <dgm:spPr/>
    </dgm:pt>
    <dgm:pt modelId="{EB6320FD-9638-43F9-86B7-29E91CE36A7A}" type="pres">
      <dgm:prSet presAssocID="{F5B10A77-90E2-4FB4-B920-C945AAAC639B}" presName="Name19" presStyleLbl="parChTrans1D4" presStyleIdx="0" presStyleCnt="4"/>
      <dgm:spPr/>
      <dgm:t>
        <a:bodyPr/>
        <a:lstStyle/>
        <a:p>
          <a:endParaRPr lang="en-US"/>
        </a:p>
      </dgm:t>
    </dgm:pt>
    <dgm:pt modelId="{FDBBF975-716E-4C21-82AD-6EEE28B9E423}" type="pres">
      <dgm:prSet presAssocID="{85743420-76A5-4FB6-8870-7790B421591A}" presName="Name21" presStyleCnt="0"/>
      <dgm:spPr/>
    </dgm:pt>
    <dgm:pt modelId="{46401E6D-2758-4D76-BF91-B4D4EAF978A9}" type="pres">
      <dgm:prSet presAssocID="{85743420-76A5-4FB6-8870-7790B421591A}" presName="level2Shape" presStyleLbl="node4" presStyleIdx="0" presStyleCnt="4"/>
      <dgm:spPr/>
      <dgm:t>
        <a:bodyPr/>
        <a:lstStyle/>
        <a:p>
          <a:endParaRPr lang="en-US"/>
        </a:p>
      </dgm:t>
    </dgm:pt>
    <dgm:pt modelId="{3A8AF479-3BCC-4102-BC0A-D750D598C131}" type="pres">
      <dgm:prSet presAssocID="{85743420-76A5-4FB6-8870-7790B421591A}" presName="hierChild3" presStyleCnt="0"/>
      <dgm:spPr/>
    </dgm:pt>
    <dgm:pt modelId="{B161E768-B8BA-4888-8551-69AE63A6D769}" type="pres">
      <dgm:prSet presAssocID="{084F34F7-92A8-48B4-8B89-57BC15A60AE2}" presName="Name19" presStyleLbl="parChTrans1D4" presStyleIdx="1" presStyleCnt="4"/>
      <dgm:spPr/>
      <dgm:t>
        <a:bodyPr/>
        <a:lstStyle/>
        <a:p>
          <a:endParaRPr lang="en-US"/>
        </a:p>
      </dgm:t>
    </dgm:pt>
    <dgm:pt modelId="{0E599756-BB84-4825-88DA-B44B4566ACF0}" type="pres">
      <dgm:prSet presAssocID="{DA328527-B00A-49E3-8FF0-ED968CB8099D}" presName="Name21" presStyleCnt="0"/>
      <dgm:spPr/>
    </dgm:pt>
    <dgm:pt modelId="{571D9E63-890C-4797-B686-08A0D6343A5F}" type="pres">
      <dgm:prSet presAssocID="{DA328527-B00A-49E3-8FF0-ED968CB8099D}" presName="level2Shape" presStyleLbl="node4" presStyleIdx="1" presStyleCnt="4"/>
      <dgm:spPr/>
      <dgm:t>
        <a:bodyPr/>
        <a:lstStyle/>
        <a:p>
          <a:endParaRPr lang="en-US"/>
        </a:p>
      </dgm:t>
    </dgm:pt>
    <dgm:pt modelId="{2938699F-F18C-4402-BD58-A3D1B62A623B}" type="pres">
      <dgm:prSet presAssocID="{DA328527-B00A-49E3-8FF0-ED968CB8099D}" presName="hierChild3" presStyleCnt="0"/>
      <dgm:spPr/>
    </dgm:pt>
    <dgm:pt modelId="{3C76B311-E7C3-490A-9EEF-90CCDACBA89E}" type="pres">
      <dgm:prSet presAssocID="{DD26F480-86F3-48C9-ACA2-87771D030802}" presName="Name19" presStyleLbl="parChTrans1D4" presStyleIdx="2" presStyleCnt="4"/>
      <dgm:spPr/>
      <dgm:t>
        <a:bodyPr/>
        <a:lstStyle/>
        <a:p>
          <a:endParaRPr lang="en-US"/>
        </a:p>
      </dgm:t>
    </dgm:pt>
    <dgm:pt modelId="{82807D7D-143D-40CB-9068-634B5BC3759C}" type="pres">
      <dgm:prSet presAssocID="{DB16012C-7F17-43D2-A09D-15016FEE3804}" presName="Name21" presStyleCnt="0"/>
      <dgm:spPr/>
    </dgm:pt>
    <dgm:pt modelId="{A74A3993-E557-43C8-ADA6-0067CCADF5D6}" type="pres">
      <dgm:prSet presAssocID="{DB16012C-7F17-43D2-A09D-15016FEE3804}" presName="level2Shape" presStyleLbl="node4" presStyleIdx="2" presStyleCnt="4"/>
      <dgm:spPr/>
      <dgm:t>
        <a:bodyPr/>
        <a:lstStyle/>
        <a:p>
          <a:endParaRPr lang="en-US"/>
        </a:p>
      </dgm:t>
    </dgm:pt>
    <dgm:pt modelId="{60B121DB-85C3-4EE1-AE7D-0548C31F7EB8}" type="pres">
      <dgm:prSet presAssocID="{DB16012C-7F17-43D2-A09D-15016FEE3804}" presName="hierChild3" presStyleCnt="0"/>
      <dgm:spPr/>
    </dgm:pt>
    <dgm:pt modelId="{38431DA4-AFC9-4505-ACF3-ED01F09BF31E}" type="pres">
      <dgm:prSet presAssocID="{9C1BAFF2-0206-4B61-B531-39E07188C0CB}" presName="Name19" presStyleLbl="parChTrans1D3" presStyleIdx="1" presStyleCnt="8"/>
      <dgm:spPr/>
      <dgm:t>
        <a:bodyPr/>
        <a:lstStyle/>
        <a:p>
          <a:endParaRPr lang="en-US"/>
        </a:p>
      </dgm:t>
    </dgm:pt>
    <dgm:pt modelId="{10E03279-295A-415C-99F1-093179720503}" type="pres">
      <dgm:prSet presAssocID="{FB51E29D-8AEC-43B3-B2E5-8822F951C789}" presName="Name21" presStyleCnt="0"/>
      <dgm:spPr/>
    </dgm:pt>
    <dgm:pt modelId="{8100B7C0-E1D4-4529-83BE-B67A1F763AD5}" type="pres">
      <dgm:prSet presAssocID="{FB51E29D-8AEC-43B3-B2E5-8822F951C789}" presName="level2Shape" presStyleLbl="node3" presStyleIdx="1" presStyleCnt="8"/>
      <dgm:spPr/>
      <dgm:t>
        <a:bodyPr/>
        <a:lstStyle/>
        <a:p>
          <a:endParaRPr lang="en-US"/>
        </a:p>
      </dgm:t>
    </dgm:pt>
    <dgm:pt modelId="{116D5CA6-4810-4CBA-96CD-845C9D7FE9B3}" type="pres">
      <dgm:prSet presAssocID="{FB51E29D-8AEC-43B3-B2E5-8822F951C789}" presName="hierChild3" presStyleCnt="0"/>
      <dgm:spPr/>
    </dgm:pt>
    <dgm:pt modelId="{B0B42904-145B-446B-A2AB-2DF393E9457F}" type="pres">
      <dgm:prSet presAssocID="{A2B4392F-FF34-4DC6-B227-651CCA7335B7}" presName="Name19" presStyleLbl="parChTrans1D3" presStyleIdx="2" presStyleCnt="8"/>
      <dgm:spPr/>
      <dgm:t>
        <a:bodyPr/>
        <a:lstStyle/>
        <a:p>
          <a:endParaRPr lang="en-US"/>
        </a:p>
      </dgm:t>
    </dgm:pt>
    <dgm:pt modelId="{B51FC6F7-387F-4CDC-99EF-CE4D99155D23}" type="pres">
      <dgm:prSet presAssocID="{52889D3E-55DB-445C-9BE0-9768BA762546}" presName="Name21" presStyleCnt="0"/>
      <dgm:spPr/>
    </dgm:pt>
    <dgm:pt modelId="{6A5EEBDA-866D-4983-867A-9FA96DF5DE0B}" type="pres">
      <dgm:prSet presAssocID="{52889D3E-55DB-445C-9BE0-9768BA762546}" presName="level2Shape" presStyleLbl="node3" presStyleIdx="2" presStyleCnt="8"/>
      <dgm:spPr/>
      <dgm:t>
        <a:bodyPr/>
        <a:lstStyle/>
        <a:p>
          <a:endParaRPr lang="en-US"/>
        </a:p>
      </dgm:t>
    </dgm:pt>
    <dgm:pt modelId="{35E7E5EE-A5E5-48DE-B244-57C4EB90EB8C}" type="pres">
      <dgm:prSet presAssocID="{52889D3E-55DB-445C-9BE0-9768BA762546}" presName="hierChild3" presStyleCnt="0"/>
      <dgm:spPr/>
    </dgm:pt>
    <dgm:pt modelId="{C599C88D-C7B6-4152-9F90-35CE4E943BB8}" type="pres">
      <dgm:prSet presAssocID="{C0C9CC6A-1478-4338-A1B9-1F819570BA39}" presName="Name19" presStyleLbl="parChTrans1D2" presStyleIdx="1" presStyleCnt="3"/>
      <dgm:spPr/>
      <dgm:t>
        <a:bodyPr/>
        <a:lstStyle/>
        <a:p>
          <a:endParaRPr lang="en-US"/>
        </a:p>
      </dgm:t>
    </dgm:pt>
    <dgm:pt modelId="{5AF2A60F-A11B-4CF4-B30C-27B00E1B517E}" type="pres">
      <dgm:prSet presAssocID="{F07CE301-4B9F-496F-9E4C-AFAA9D4BC5F4}" presName="Name21" presStyleCnt="0"/>
      <dgm:spPr/>
    </dgm:pt>
    <dgm:pt modelId="{F64F9633-1E84-4F2D-85BE-F58460257AB3}" type="pres">
      <dgm:prSet presAssocID="{F07CE301-4B9F-496F-9E4C-AFAA9D4BC5F4}" presName="level2Shape" presStyleLbl="node2" presStyleIdx="1" presStyleCnt="3"/>
      <dgm:spPr/>
      <dgm:t>
        <a:bodyPr/>
        <a:lstStyle/>
        <a:p>
          <a:endParaRPr lang="en-US"/>
        </a:p>
      </dgm:t>
    </dgm:pt>
    <dgm:pt modelId="{8AC6CA2D-9C7B-44FA-AB23-EC3C420C6D2E}" type="pres">
      <dgm:prSet presAssocID="{F07CE301-4B9F-496F-9E4C-AFAA9D4BC5F4}" presName="hierChild3" presStyleCnt="0"/>
      <dgm:spPr/>
    </dgm:pt>
    <dgm:pt modelId="{4BDABE7B-F82A-4FE5-80EF-DDE52E2AEAE6}" type="pres">
      <dgm:prSet presAssocID="{CB0EA06C-701D-43DC-BB51-88EDCCB6922B}" presName="Name19" presStyleLbl="parChTrans1D3" presStyleIdx="3" presStyleCnt="8"/>
      <dgm:spPr/>
      <dgm:t>
        <a:bodyPr/>
        <a:lstStyle/>
        <a:p>
          <a:endParaRPr lang="en-US"/>
        </a:p>
      </dgm:t>
    </dgm:pt>
    <dgm:pt modelId="{51EDD39D-02B2-496A-BF3D-A4FB81893135}" type="pres">
      <dgm:prSet presAssocID="{D706D053-591A-47F8-B6E4-F9C3A054D310}" presName="Name21" presStyleCnt="0"/>
      <dgm:spPr/>
    </dgm:pt>
    <dgm:pt modelId="{7FE83958-238C-45FB-A9C5-3AA42848553F}" type="pres">
      <dgm:prSet presAssocID="{D706D053-591A-47F8-B6E4-F9C3A054D310}" presName="level2Shape" presStyleLbl="node3" presStyleIdx="3" presStyleCnt="8"/>
      <dgm:spPr/>
      <dgm:t>
        <a:bodyPr/>
        <a:lstStyle/>
        <a:p>
          <a:endParaRPr lang="en-US"/>
        </a:p>
      </dgm:t>
    </dgm:pt>
    <dgm:pt modelId="{2E772A7F-9784-4A88-ABAB-A11FD3B1DF0C}" type="pres">
      <dgm:prSet presAssocID="{D706D053-591A-47F8-B6E4-F9C3A054D310}" presName="hierChild3" presStyleCnt="0"/>
      <dgm:spPr/>
    </dgm:pt>
    <dgm:pt modelId="{1BF1A7BA-03F4-46BB-A32D-41B44EF7FD3A}" type="pres">
      <dgm:prSet presAssocID="{78B3B74D-1574-4864-8955-90A42EB2A8F8}" presName="Name19" presStyleLbl="parChTrans1D3" presStyleIdx="4" presStyleCnt="8"/>
      <dgm:spPr/>
      <dgm:t>
        <a:bodyPr/>
        <a:lstStyle/>
        <a:p>
          <a:endParaRPr lang="en-US"/>
        </a:p>
      </dgm:t>
    </dgm:pt>
    <dgm:pt modelId="{BC7D4259-8313-49E1-89E7-AEF368FD6A5B}" type="pres">
      <dgm:prSet presAssocID="{63616B22-C7A3-49B2-8AB2-A345ED92DD1C}" presName="Name21" presStyleCnt="0"/>
      <dgm:spPr/>
    </dgm:pt>
    <dgm:pt modelId="{C2433625-3C2F-4E74-9919-2FAB3B40EDEE}" type="pres">
      <dgm:prSet presAssocID="{63616B22-C7A3-49B2-8AB2-A345ED92DD1C}" presName="level2Shape" presStyleLbl="node3" presStyleIdx="4" presStyleCnt="8"/>
      <dgm:spPr/>
      <dgm:t>
        <a:bodyPr/>
        <a:lstStyle/>
        <a:p>
          <a:endParaRPr lang="en-US"/>
        </a:p>
      </dgm:t>
    </dgm:pt>
    <dgm:pt modelId="{777CD299-BEE8-4B7B-8B09-3547FFFCCA0B}" type="pres">
      <dgm:prSet presAssocID="{63616B22-C7A3-49B2-8AB2-A345ED92DD1C}" presName="hierChild3" presStyleCnt="0"/>
      <dgm:spPr/>
    </dgm:pt>
    <dgm:pt modelId="{86AA592F-1526-4DF5-94D3-C1BD39EA0EF4}" type="pres">
      <dgm:prSet presAssocID="{DF865A63-FCE7-49FA-80D9-5909CE9F9515}" presName="Name19" presStyleLbl="parChTrans1D4" presStyleIdx="3" presStyleCnt="4"/>
      <dgm:spPr/>
      <dgm:t>
        <a:bodyPr/>
        <a:lstStyle/>
        <a:p>
          <a:endParaRPr lang="en-US"/>
        </a:p>
      </dgm:t>
    </dgm:pt>
    <dgm:pt modelId="{133A9767-A625-4B21-8C3D-65D6A945E042}" type="pres">
      <dgm:prSet presAssocID="{E7035110-AC38-4EFC-AB00-71770F374D13}" presName="Name21" presStyleCnt="0"/>
      <dgm:spPr/>
    </dgm:pt>
    <dgm:pt modelId="{8A339837-AC91-4CF9-BA06-0508EFC15388}" type="pres">
      <dgm:prSet presAssocID="{E7035110-AC38-4EFC-AB00-71770F374D13}" presName="level2Shape" presStyleLbl="node4" presStyleIdx="3" presStyleCnt="4"/>
      <dgm:spPr/>
      <dgm:t>
        <a:bodyPr/>
        <a:lstStyle/>
        <a:p>
          <a:endParaRPr lang="en-US"/>
        </a:p>
      </dgm:t>
    </dgm:pt>
    <dgm:pt modelId="{56969416-1DDA-4862-8D53-CAEA981AD5D6}" type="pres">
      <dgm:prSet presAssocID="{E7035110-AC38-4EFC-AB00-71770F374D13}" presName="hierChild3" presStyleCnt="0"/>
      <dgm:spPr/>
    </dgm:pt>
    <dgm:pt modelId="{4129456A-B121-465D-B498-39ECA5C07916}" type="pres">
      <dgm:prSet presAssocID="{DDED3922-3A76-405E-BBA7-B5551BC16CF4}" presName="Name19" presStyleLbl="parChTrans1D3" presStyleIdx="5" presStyleCnt="8"/>
      <dgm:spPr/>
      <dgm:t>
        <a:bodyPr/>
        <a:lstStyle/>
        <a:p>
          <a:endParaRPr lang="en-US"/>
        </a:p>
      </dgm:t>
    </dgm:pt>
    <dgm:pt modelId="{57820825-BAC9-47BC-8655-9638345337B0}" type="pres">
      <dgm:prSet presAssocID="{E43B4BF5-3779-4053-BA36-AD7CF6D3C26F}" presName="Name21" presStyleCnt="0"/>
      <dgm:spPr/>
    </dgm:pt>
    <dgm:pt modelId="{7FF4DDE9-B3CA-4CE7-8489-8A04C7A1C895}" type="pres">
      <dgm:prSet presAssocID="{E43B4BF5-3779-4053-BA36-AD7CF6D3C26F}" presName="level2Shape" presStyleLbl="node3" presStyleIdx="5" presStyleCnt="8"/>
      <dgm:spPr/>
      <dgm:t>
        <a:bodyPr/>
        <a:lstStyle/>
        <a:p>
          <a:endParaRPr lang="en-US"/>
        </a:p>
      </dgm:t>
    </dgm:pt>
    <dgm:pt modelId="{9F9C9FB1-4060-4DBA-9CE5-721605BC76B4}" type="pres">
      <dgm:prSet presAssocID="{E43B4BF5-3779-4053-BA36-AD7CF6D3C26F}" presName="hierChild3" presStyleCnt="0"/>
      <dgm:spPr/>
    </dgm:pt>
    <dgm:pt modelId="{3F53FA76-4298-4843-ACAE-30CC2DA8798F}" type="pres">
      <dgm:prSet presAssocID="{02CA79FC-8048-4084-8732-B0FAFA762C56}" presName="Name19" presStyleLbl="parChTrans1D3" presStyleIdx="6" presStyleCnt="8"/>
      <dgm:spPr/>
      <dgm:t>
        <a:bodyPr/>
        <a:lstStyle/>
        <a:p>
          <a:endParaRPr lang="en-US"/>
        </a:p>
      </dgm:t>
    </dgm:pt>
    <dgm:pt modelId="{942A2617-4D7E-466B-96F3-AEB9356E82DD}" type="pres">
      <dgm:prSet presAssocID="{A7BF404A-A9BD-4F69-A293-02C7C3CC52E3}" presName="Name21" presStyleCnt="0"/>
      <dgm:spPr/>
    </dgm:pt>
    <dgm:pt modelId="{72BCADA1-591C-4EC6-BD67-D9E437F3A837}" type="pres">
      <dgm:prSet presAssocID="{A7BF404A-A9BD-4F69-A293-02C7C3CC52E3}" presName="level2Shape" presStyleLbl="node3" presStyleIdx="6" presStyleCnt="8"/>
      <dgm:spPr/>
      <dgm:t>
        <a:bodyPr/>
        <a:lstStyle/>
        <a:p>
          <a:endParaRPr lang="en-US"/>
        </a:p>
      </dgm:t>
    </dgm:pt>
    <dgm:pt modelId="{48A4BB76-541F-4549-AAF7-22617341C138}" type="pres">
      <dgm:prSet presAssocID="{A7BF404A-A9BD-4F69-A293-02C7C3CC52E3}" presName="hierChild3" presStyleCnt="0"/>
      <dgm:spPr/>
    </dgm:pt>
    <dgm:pt modelId="{D04D2EA5-6388-4263-B3B4-48709A1D315B}" type="pres">
      <dgm:prSet presAssocID="{C71F5D88-3FF5-4CCD-BDAE-F396AF3A8662}" presName="Name19" presStyleLbl="parChTrans1D2" presStyleIdx="2" presStyleCnt="3"/>
      <dgm:spPr/>
      <dgm:t>
        <a:bodyPr/>
        <a:lstStyle/>
        <a:p>
          <a:endParaRPr lang="en-US"/>
        </a:p>
      </dgm:t>
    </dgm:pt>
    <dgm:pt modelId="{A500F31F-5DAB-40C7-AB47-B0DDEC150FF6}" type="pres">
      <dgm:prSet presAssocID="{F270AA6A-D1B3-4847-B94B-566ACF787D5A}" presName="Name21" presStyleCnt="0"/>
      <dgm:spPr/>
    </dgm:pt>
    <dgm:pt modelId="{68EE8C24-BBC2-4900-BAC1-20D23122A81B}" type="pres">
      <dgm:prSet presAssocID="{F270AA6A-D1B3-4847-B94B-566ACF787D5A}" presName="level2Shape" presStyleLbl="node2" presStyleIdx="2" presStyleCnt="3"/>
      <dgm:spPr/>
      <dgm:t>
        <a:bodyPr/>
        <a:lstStyle/>
        <a:p>
          <a:endParaRPr lang="en-US"/>
        </a:p>
      </dgm:t>
    </dgm:pt>
    <dgm:pt modelId="{C4C0B5BB-2C35-465A-BB38-516F5DF7A6E8}" type="pres">
      <dgm:prSet presAssocID="{F270AA6A-D1B3-4847-B94B-566ACF787D5A}" presName="hierChild3" presStyleCnt="0"/>
      <dgm:spPr/>
    </dgm:pt>
    <dgm:pt modelId="{73013837-3C89-4526-A8BF-0FE2F62F7F7A}" type="pres">
      <dgm:prSet presAssocID="{42F906A7-A835-41EA-AE7F-8C2A171E0AF7}" presName="Name19" presStyleLbl="parChTrans1D3" presStyleIdx="7" presStyleCnt="8"/>
      <dgm:spPr/>
      <dgm:t>
        <a:bodyPr/>
        <a:lstStyle/>
        <a:p>
          <a:endParaRPr lang="en-US"/>
        </a:p>
      </dgm:t>
    </dgm:pt>
    <dgm:pt modelId="{C98A7004-7C0E-4CE8-B0C4-2CEE39650C75}" type="pres">
      <dgm:prSet presAssocID="{65AB1382-7ADF-473D-97E9-D84BD978DDE7}" presName="Name21" presStyleCnt="0"/>
      <dgm:spPr/>
    </dgm:pt>
    <dgm:pt modelId="{BE8C89C4-7BEA-4C78-8C96-136F4F0AA44F}" type="pres">
      <dgm:prSet presAssocID="{65AB1382-7ADF-473D-97E9-D84BD978DDE7}" presName="level2Shape" presStyleLbl="node3" presStyleIdx="7" presStyleCnt="8"/>
      <dgm:spPr/>
      <dgm:t>
        <a:bodyPr/>
        <a:lstStyle/>
        <a:p>
          <a:endParaRPr lang="en-US"/>
        </a:p>
      </dgm:t>
    </dgm:pt>
    <dgm:pt modelId="{4EFB812B-3292-467B-952B-91431B86ED15}" type="pres">
      <dgm:prSet presAssocID="{65AB1382-7ADF-473D-97E9-D84BD978DDE7}" presName="hierChild3" presStyleCnt="0"/>
      <dgm:spPr/>
    </dgm:pt>
    <dgm:pt modelId="{CB147875-4BBA-43B3-86DC-7703961ADA2E}" type="pres">
      <dgm:prSet presAssocID="{1B7EDE51-F3A6-479F-9182-9E10A98A200D}" presName="bgShapesFlow" presStyleCnt="0"/>
      <dgm:spPr/>
    </dgm:pt>
  </dgm:ptLst>
  <dgm:cxnLst>
    <dgm:cxn modelId="{85534590-E341-4EE6-9F4C-901BC7946910}" srcId="{50853971-5EBC-43FC-B99C-244A0F11D0D4}" destId="{DA328527-B00A-49E3-8FF0-ED968CB8099D}" srcOrd="1" destOrd="0" parTransId="{084F34F7-92A8-48B4-8B89-57BC15A60AE2}" sibTransId="{931BCA4F-0922-4144-9A2F-E4B6A44EBF41}"/>
    <dgm:cxn modelId="{7E9D877C-484B-4D3B-9442-6478F038EB30}" srcId="{A0BD0C9C-1271-4B3F-BBAF-DDA268FC4005}" destId="{F07CE301-4B9F-496F-9E4C-AFAA9D4BC5F4}" srcOrd="1" destOrd="0" parTransId="{C0C9CC6A-1478-4338-A1B9-1F819570BA39}" sibTransId="{8366CA58-F704-456C-A8CE-B81FA63F649A}"/>
    <dgm:cxn modelId="{FC62311A-8FD7-4454-A9D7-E4E599CB1A8B}" type="presOf" srcId="{C71F5D88-3FF5-4CCD-BDAE-F396AF3A8662}" destId="{D04D2EA5-6388-4263-B3B4-48709A1D315B}" srcOrd="0" destOrd="0" presId="urn:microsoft.com/office/officeart/2005/8/layout/hierarchy6"/>
    <dgm:cxn modelId="{FE8267D9-30B7-40C6-8A76-282146BDAFEE}" type="presOf" srcId="{C0C9CC6A-1478-4338-A1B9-1F819570BA39}" destId="{C599C88D-C7B6-4152-9F90-35CE4E943BB8}" srcOrd="0" destOrd="0" presId="urn:microsoft.com/office/officeart/2005/8/layout/hierarchy6"/>
    <dgm:cxn modelId="{AB282A48-28E0-472F-B3D7-BA09E13065F8}" type="presOf" srcId="{E7035110-AC38-4EFC-AB00-71770F374D13}" destId="{8A339837-AC91-4CF9-BA06-0508EFC15388}" srcOrd="0" destOrd="0" presId="urn:microsoft.com/office/officeart/2005/8/layout/hierarchy6"/>
    <dgm:cxn modelId="{25D378D0-138C-4553-ABFE-9B52C70EEAA5}" type="presOf" srcId="{F5B10A77-90E2-4FB4-B920-C945AAAC639B}" destId="{EB6320FD-9638-43F9-86B7-29E91CE36A7A}" srcOrd="0" destOrd="0" presId="urn:microsoft.com/office/officeart/2005/8/layout/hierarchy6"/>
    <dgm:cxn modelId="{93651ABA-2127-4237-9740-E7878BBC9714}" type="presOf" srcId="{FB51E29D-8AEC-43B3-B2E5-8822F951C789}" destId="{8100B7C0-E1D4-4529-83BE-B67A1F763AD5}" srcOrd="0" destOrd="0" presId="urn:microsoft.com/office/officeart/2005/8/layout/hierarchy6"/>
    <dgm:cxn modelId="{35E00E6E-E1D0-4229-B9EB-A178B45C91A1}" type="presOf" srcId="{CB0EA06C-701D-43DC-BB51-88EDCCB6922B}" destId="{4BDABE7B-F82A-4FE5-80EF-DDE52E2AEAE6}" srcOrd="0" destOrd="0" presId="urn:microsoft.com/office/officeart/2005/8/layout/hierarchy6"/>
    <dgm:cxn modelId="{01647DE4-69E8-4682-8A96-BAAE17A67AB2}" type="presOf" srcId="{78B3B74D-1574-4864-8955-90A42EB2A8F8}" destId="{1BF1A7BA-03F4-46BB-A32D-41B44EF7FD3A}" srcOrd="0" destOrd="0" presId="urn:microsoft.com/office/officeart/2005/8/layout/hierarchy6"/>
    <dgm:cxn modelId="{0B0F4275-8F41-4D0D-9B50-21F439A69A36}" srcId="{D3A85F43-CE39-4EAC-82D4-9C51B2ECCCEA}" destId="{FB51E29D-8AEC-43B3-B2E5-8822F951C789}" srcOrd="1" destOrd="0" parTransId="{9C1BAFF2-0206-4B61-B531-39E07188C0CB}" sibTransId="{FBEB863F-7B39-48EA-9846-99B69EB8BBFD}"/>
    <dgm:cxn modelId="{1764741E-651F-4227-A365-9DFDD73CB96B}" type="presOf" srcId="{02CA79FC-8048-4084-8732-B0FAFA762C56}" destId="{3F53FA76-4298-4843-ACAE-30CC2DA8798F}" srcOrd="0" destOrd="0" presId="urn:microsoft.com/office/officeart/2005/8/layout/hierarchy6"/>
    <dgm:cxn modelId="{823A8937-A784-4446-B4CE-D507023061A2}" srcId="{F07CE301-4B9F-496F-9E4C-AFAA9D4BC5F4}" destId="{E43B4BF5-3779-4053-BA36-AD7CF6D3C26F}" srcOrd="2" destOrd="0" parTransId="{DDED3922-3A76-405E-BBA7-B5551BC16CF4}" sibTransId="{B1BC1269-4E01-4195-B76B-9A26803E8269}"/>
    <dgm:cxn modelId="{D92765FB-A58F-40BF-AD22-ECB0EB245BCF}" type="presOf" srcId="{F07CE301-4B9F-496F-9E4C-AFAA9D4BC5F4}" destId="{F64F9633-1E84-4F2D-85BE-F58460257AB3}" srcOrd="0" destOrd="0" presId="urn:microsoft.com/office/officeart/2005/8/layout/hierarchy6"/>
    <dgm:cxn modelId="{BAEEDCD3-9585-4C6B-BD0E-C161FE452567}" type="presOf" srcId="{A0BD0C9C-1271-4B3F-BBAF-DDA268FC4005}" destId="{7292A29A-23CD-41EE-8B66-1C6F2C3DA605}" srcOrd="0" destOrd="0" presId="urn:microsoft.com/office/officeart/2005/8/layout/hierarchy6"/>
    <dgm:cxn modelId="{131F2FFF-6C53-4C1B-9F44-68A0A1F4DFBF}" type="presOf" srcId="{E43B4BF5-3779-4053-BA36-AD7CF6D3C26F}" destId="{7FF4DDE9-B3CA-4CE7-8489-8A04C7A1C895}" srcOrd="0" destOrd="0" presId="urn:microsoft.com/office/officeart/2005/8/layout/hierarchy6"/>
    <dgm:cxn modelId="{5FCDF3D6-FE73-44E6-9A42-1A84320A210D}" type="presOf" srcId="{50853971-5EBC-43FC-B99C-244A0F11D0D4}" destId="{E7AACED4-F31D-4414-8F95-BE965967EB05}" srcOrd="0" destOrd="0" presId="urn:microsoft.com/office/officeart/2005/8/layout/hierarchy6"/>
    <dgm:cxn modelId="{CE110DE2-4E7E-4BF8-B670-965DEB70CE24}" srcId="{F07CE301-4B9F-496F-9E4C-AFAA9D4BC5F4}" destId="{D706D053-591A-47F8-B6E4-F9C3A054D310}" srcOrd="0" destOrd="0" parTransId="{CB0EA06C-701D-43DC-BB51-88EDCCB6922B}" sibTransId="{F54C55E1-2F06-4CEA-8618-919B3614B009}"/>
    <dgm:cxn modelId="{57694461-E9CD-4A73-B70F-9A0C966434B2}" type="presOf" srcId="{A2B4392F-FF34-4DC6-B227-651CCA7335B7}" destId="{B0B42904-145B-446B-A2AB-2DF393E9457F}" srcOrd="0" destOrd="0" presId="urn:microsoft.com/office/officeart/2005/8/layout/hierarchy6"/>
    <dgm:cxn modelId="{540B84EC-ED7F-4CA6-861A-3451A7ABDD04}" srcId="{F07CE301-4B9F-496F-9E4C-AFAA9D4BC5F4}" destId="{A7BF404A-A9BD-4F69-A293-02C7C3CC52E3}" srcOrd="3" destOrd="0" parTransId="{02CA79FC-8048-4084-8732-B0FAFA762C56}" sibTransId="{D59A6EFB-CE89-4AF4-AF33-08340F711EC6}"/>
    <dgm:cxn modelId="{60471495-D574-4CEF-9383-068D9A4EC128}" type="presOf" srcId="{1B7EDE51-F3A6-479F-9182-9E10A98A200D}" destId="{99EEF66B-267A-41BE-BA67-CBD4CDC2E6D3}" srcOrd="0" destOrd="0" presId="urn:microsoft.com/office/officeart/2005/8/layout/hierarchy6"/>
    <dgm:cxn modelId="{F11B39BA-2B3E-40CB-8B92-08652F4EBB3E}" srcId="{A0BD0C9C-1271-4B3F-BBAF-DDA268FC4005}" destId="{F270AA6A-D1B3-4847-B94B-566ACF787D5A}" srcOrd="2" destOrd="0" parTransId="{C71F5D88-3FF5-4CCD-BDAE-F396AF3A8662}" sibTransId="{8700CCAD-AC2C-446F-BBFF-110ACAD67832}"/>
    <dgm:cxn modelId="{E7589B1D-250A-4A9F-A3B0-DEBF945EACF3}" srcId="{A0BD0C9C-1271-4B3F-BBAF-DDA268FC4005}" destId="{D3A85F43-CE39-4EAC-82D4-9C51B2ECCCEA}" srcOrd="0" destOrd="0" parTransId="{CA351CA4-4549-42B2-ABFF-5BED9FFF7AC0}" sibTransId="{D2FDB3E2-7E6D-43B6-9113-999BDA26A9AE}"/>
    <dgm:cxn modelId="{5E021349-E301-4A9A-92D1-A2BC15376CE4}" type="presOf" srcId="{CA351CA4-4549-42B2-ABFF-5BED9FFF7AC0}" destId="{F0C0F399-8848-4DA0-805A-764489330475}" srcOrd="0" destOrd="0" presId="urn:microsoft.com/office/officeart/2005/8/layout/hierarchy6"/>
    <dgm:cxn modelId="{2D5330DD-6FFC-4068-A6B0-A06EBCD5E861}" type="presOf" srcId="{63616B22-C7A3-49B2-8AB2-A345ED92DD1C}" destId="{C2433625-3C2F-4E74-9919-2FAB3B40EDEE}" srcOrd="0" destOrd="0" presId="urn:microsoft.com/office/officeart/2005/8/layout/hierarchy6"/>
    <dgm:cxn modelId="{687AB709-196D-4192-844B-B1A8875263DC}" srcId="{50853971-5EBC-43FC-B99C-244A0F11D0D4}" destId="{85743420-76A5-4FB6-8870-7790B421591A}" srcOrd="0" destOrd="0" parTransId="{F5B10A77-90E2-4FB4-B920-C945AAAC639B}" sibTransId="{4F1AD265-5BC5-4B56-85EB-4B433A0B051E}"/>
    <dgm:cxn modelId="{6AE0F99D-D6A1-42A2-AF93-290D92542665}" type="presOf" srcId="{084F34F7-92A8-48B4-8B89-57BC15A60AE2}" destId="{B161E768-B8BA-4888-8551-69AE63A6D769}" srcOrd="0" destOrd="0" presId="urn:microsoft.com/office/officeart/2005/8/layout/hierarchy6"/>
    <dgm:cxn modelId="{D6243A1A-2E5F-4D80-BE3E-54AADAA40AA1}" srcId="{F270AA6A-D1B3-4847-B94B-566ACF787D5A}" destId="{65AB1382-7ADF-473D-97E9-D84BD978DDE7}" srcOrd="0" destOrd="0" parTransId="{42F906A7-A835-41EA-AE7F-8C2A171E0AF7}" sibTransId="{4AC8E066-88DF-4425-AF27-BA090ACE1285}"/>
    <dgm:cxn modelId="{E62FBA74-3436-4D93-A2A1-D28FD5963FAE}" type="presOf" srcId="{52889D3E-55DB-445C-9BE0-9768BA762546}" destId="{6A5EEBDA-866D-4983-867A-9FA96DF5DE0B}" srcOrd="0" destOrd="0" presId="urn:microsoft.com/office/officeart/2005/8/layout/hierarchy6"/>
    <dgm:cxn modelId="{077AB084-891F-4A9F-9826-F409902A5E0B}" type="presOf" srcId="{D3A85F43-CE39-4EAC-82D4-9C51B2ECCCEA}" destId="{BB53A5EA-C905-4817-86C2-30E5141CA66B}" srcOrd="0" destOrd="0" presId="urn:microsoft.com/office/officeart/2005/8/layout/hierarchy6"/>
    <dgm:cxn modelId="{0E351B67-7861-456F-92D7-1F2AEDD00B45}" type="presOf" srcId="{DD26F480-86F3-48C9-ACA2-87771D030802}" destId="{3C76B311-E7C3-490A-9EEF-90CCDACBA89E}" srcOrd="0" destOrd="0" presId="urn:microsoft.com/office/officeart/2005/8/layout/hierarchy6"/>
    <dgm:cxn modelId="{D8B90F35-36ED-4C34-8327-1539BB352D60}" type="presOf" srcId="{DE6A1E0E-D3CB-4BB5-A253-EDDF25D55BC7}" destId="{0DA4FA2D-6BE8-4EF3-884B-2908BF963D79}" srcOrd="0" destOrd="0" presId="urn:microsoft.com/office/officeart/2005/8/layout/hierarchy6"/>
    <dgm:cxn modelId="{575A9323-C7AF-4B8C-A83C-94107A6B4F67}" srcId="{F07CE301-4B9F-496F-9E4C-AFAA9D4BC5F4}" destId="{63616B22-C7A3-49B2-8AB2-A345ED92DD1C}" srcOrd="1" destOrd="0" parTransId="{78B3B74D-1574-4864-8955-90A42EB2A8F8}" sibTransId="{59C0A0AF-03E7-47A9-BB61-D8C246048CB4}"/>
    <dgm:cxn modelId="{538C9866-249C-437E-BF24-2379174F23B9}" type="presOf" srcId="{DB16012C-7F17-43D2-A09D-15016FEE3804}" destId="{A74A3993-E557-43C8-ADA6-0067CCADF5D6}" srcOrd="0" destOrd="0" presId="urn:microsoft.com/office/officeart/2005/8/layout/hierarchy6"/>
    <dgm:cxn modelId="{A403D1C1-EE1D-446A-B1D0-FACC2A24AF4E}" srcId="{D3A85F43-CE39-4EAC-82D4-9C51B2ECCCEA}" destId="{50853971-5EBC-43FC-B99C-244A0F11D0D4}" srcOrd="0" destOrd="0" parTransId="{DE6A1E0E-D3CB-4BB5-A253-EDDF25D55BC7}" sibTransId="{8B115CE1-C490-4D4A-85C6-7436088DD69A}"/>
    <dgm:cxn modelId="{842CA322-BB86-4217-A8A8-298F67855399}" srcId="{D3A85F43-CE39-4EAC-82D4-9C51B2ECCCEA}" destId="{52889D3E-55DB-445C-9BE0-9768BA762546}" srcOrd="2" destOrd="0" parTransId="{A2B4392F-FF34-4DC6-B227-651CCA7335B7}" sibTransId="{306ACE63-DF3A-478E-9AC6-3703D52E76DF}"/>
    <dgm:cxn modelId="{585E4809-F9ED-43C7-9642-521E9173724B}" srcId="{50853971-5EBC-43FC-B99C-244A0F11D0D4}" destId="{DB16012C-7F17-43D2-A09D-15016FEE3804}" srcOrd="2" destOrd="0" parTransId="{DD26F480-86F3-48C9-ACA2-87771D030802}" sibTransId="{EB02ACC2-B6D2-488C-AB0A-33F0EFA5603F}"/>
    <dgm:cxn modelId="{792447F7-5F5B-42B1-93A1-356BC5BDD72F}" type="presOf" srcId="{F270AA6A-D1B3-4847-B94B-566ACF787D5A}" destId="{68EE8C24-BBC2-4900-BAC1-20D23122A81B}" srcOrd="0" destOrd="0" presId="urn:microsoft.com/office/officeart/2005/8/layout/hierarchy6"/>
    <dgm:cxn modelId="{A55F5465-A640-40EB-A188-BAC9CE211B3F}" type="presOf" srcId="{65AB1382-7ADF-473D-97E9-D84BD978DDE7}" destId="{BE8C89C4-7BEA-4C78-8C96-136F4F0AA44F}" srcOrd="0" destOrd="0" presId="urn:microsoft.com/office/officeart/2005/8/layout/hierarchy6"/>
    <dgm:cxn modelId="{FEC3F39A-DA7D-495D-A9A5-7450105CDBAD}" type="presOf" srcId="{D706D053-591A-47F8-B6E4-F9C3A054D310}" destId="{7FE83958-238C-45FB-A9C5-3AA42848553F}" srcOrd="0" destOrd="0" presId="urn:microsoft.com/office/officeart/2005/8/layout/hierarchy6"/>
    <dgm:cxn modelId="{DC624394-74F9-4058-9D82-26BD8AC66DB2}" type="presOf" srcId="{85743420-76A5-4FB6-8870-7790B421591A}" destId="{46401E6D-2758-4D76-BF91-B4D4EAF978A9}" srcOrd="0" destOrd="0" presId="urn:microsoft.com/office/officeart/2005/8/layout/hierarchy6"/>
    <dgm:cxn modelId="{99F09107-EB2B-4285-BEA3-3CFBF8C938F3}" srcId="{1B7EDE51-F3A6-479F-9182-9E10A98A200D}" destId="{A0BD0C9C-1271-4B3F-BBAF-DDA268FC4005}" srcOrd="0" destOrd="0" parTransId="{FEDE3733-1049-444B-A21F-0DDF0CD83BF9}" sibTransId="{3E62AF40-8C7E-4E89-951E-DF268A9DDA92}"/>
    <dgm:cxn modelId="{F1FB7504-55F3-4CE2-9F09-681C598D1613}" type="presOf" srcId="{DA328527-B00A-49E3-8FF0-ED968CB8099D}" destId="{571D9E63-890C-4797-B686-08A0D6343A5F}" srcOrd="0" destOrd="0" presId="urn:microsoft.com/office/officeart/2005/8/layout/hierarchy6"/>
    <dgm:cxn modelId="{6B94013E-D5A3-4FD8-863E-8D619AD691F7}" srcId="{63616B22-C7A3-49B2-8AB2-A345ED92DD1C}" destId="{E7035110-AC38-4EFC-AB00-71770F374D13}" srcOrd="0" destOrd="0" parTransId="{DF865A63-FCE7-49FA-80D9-5909CE9F9515}" sibTransId="{1BEAB6B8-4735-4645-8237-995BCE684320}"/>
    <dgm:cxn modelId="{786EF228-8414-42C7-AD1A-187820310F02}" type="presOf" srcId="{DF865A63-FCE7-49FA-80D9-5909CE9F9515}" destId="{86AA592F-1526-4DF5-94D3-C1BD39EA0EF4}" srcOrd="0" destOrd="0" presId="urn:microsoft.com/office/officeart/2005/8/layout/hierarchy6"/>
    <dgm:cxn modelId="{68EEA82B-9679-4BA3-8241-EA6DBAA674FA}" type="presOf" srcId="{9C1BAFF2-0206-4B61-B531-39E07188C0CB}" destId="{38431DA4-AFC9-4505-ACF3-ED01F09BF31E}" srcOrd="0" destOrd="0" presId="urn:microsoft.com/office/officeart/2005/8/layout/hierarchy6"/>
    <dgm:cxn modelId="{693F92ED-DDAA-4F3D-BC1B-E87EB581CAF2}" type="presOf" srcId="{A7BF404A-A9BD-4F69-A293-02C7C3CC52E3}" destId="{72BCADA1-591C-4EC6-BD67-D9E437F3A837}" srcOrd="0" destOrd="0" presId="urn:microsoft.com/office/officeart/2005/8/layout/hierarchy6"/>
    <dgm:cxn modelId="{E3BDE5E6-DC8E-420E-A619-BC34D7ED8ED6}" type="presOf" srcId="{DDED3922-3A76-405E-BBA7-B5551BC16CF4}" destId="{4129456A-B121-465D-B498-39ECA5C07916}" srcOrd="0" destOrd="0" presId="urn:microsoft.com/office/officeart/2005/8/layout/hierarchy6"/>
    <dgm:cxn modelId="{E59114FF-2D70-40D2-9327-42958A3BF56E}" type="presOf" srcId="{42F906A7-A835-41EA-AE7F-8C2A171E0AF7}" destId="{73013837-3C89-4526-A8BF-0FE2F62F7F7A}" srcOrd="0" destOrd="0" presId="urn:microsoft.com/office/officeart/2005/8/layout/hierarchy6"/>
    <dgm:cxn modelId="{FC7735D9-4792-4B42-85DA-C80A6F44C406}" type="presParOf" srcId="{99EEF66B-267A-41BE-BA67-CBD4CDC2E6D3}" destId="{9731C846-A23C-4A76-9F5A-6C1F3DB3691C}" srcOrd="0" destOrd="0" presId="urn:microsoft.com/office/officeart/2005/8/layout/hierarchy6"/>
    <dgm:cxn modelId="{535E22AB-6F19-4D9B-8AEF-E483698E3489}" type="presParOf" srcId="{9731C846-A23C-4A76-9F5A-6C1F3DB3691C}" destId="{ADF86E91-7006-440C-A7D4-739B10357F9F}" srcOrd="0" destOrd="0" presId="urn:microsoft.com/office/officeart/2005/8/layout/hierarchy6"/>
    <dgm:cxn modelId="{414E2DAE-2F05-44B5-8F2D-1906F10A858C}" type="presParOf" srcId="{ADF86E91-7006-440C-A7D4-739B10357F9F}" destId="{359827D7-6921-4EF3-B336-EF69564EA48C}" srcOrd="0" destOrd="0" presId="urn:microsoft.com/office/officeart/2005/8/layout/hierarchy6"/>
    <dgm:cxn modelId="{20A4548F-75D0-45EF-864D-C779E4260898}" type="presParOf" srcId="{359827D7-6921-4EF3-B336-EF69564EA48C}" destId="{7292A29A-23CD-41EE-8B66-1C6F2C3DA605}" srcOrd="0" destOrd="0" presId="urn:microsoft.com/office/officeart/2005/8/layout/hierarchy6"/>
    <dgm:cxn modelId="{FC10F35F-EB86-4813-910F-15853AC9B216}" type="presParOf" srcId="{359827D7-6921-4EF3-B336-EF69564EA48C}" destId="{671BB418-4EAA-4F9D-BB20-5A3C9977DAA9}" srcOrd="1" destOrd="0" presId="urn:microsoft.com/office/officeart/2005/8/layout/hierarchy6"/>
    <dgm:cxn modelId="{B571539B-6C8C-44DB-A297-DB4479DF2DEA}" type="presParOf" srcId="{671BB418-4EAA-4F9D-BB20-5A3C9977DAA9}" destId="{F0C0F399-8848-4DA0-805A-764489330475}" srcOrd="0" destOrd="0" presId="urn:microsoft.com/office/officeart/2005/8/layout/hierarchy6"/>
    <dgm:cxn modelId="{54C3AAE8-1D95-49F7-9D58-7AF352DC7B5E}" type="presParOf" srcId="{671BB418-4EAA-4F9D-BB20-5A3C9977DAA9}" destId="{2EBA6569-0869-4BC2-82E8-237C09D71DA9}" srcOrd="1" destOrd="0" presId="urn:microsoft.com/office/officeart/2005/8/layout/hierarchy6"/>
    <dgm:cxn modelId="{CF9EC11A-E70C-4D38-807D-3CA97AB5241E}" type="presParOf" srcId="{2EBA6569-0869-4BC2-82E8-237C09D71DA9}" destId="{BB53A5EA-C905-4817-86C2-30E5141CA66B}" srcOrd="0" destOrd="0" presId="urn:microsoft.com/office/officeart/2005/8/layout/hierarchy6"/>
    <dgm:cxn modelId="{278937CA-0604-4987-BF34-7C8C34DD90E8}" type="presParOf" srcId="{2EBA6569-0869-4BC2-82E8-237C09D71DA9}" destId="{3E449F10-D93C-4DFF-820B-2E896B46693D}" srcOrd="1" destOrd="0" presId="urn:microsoft.com/office/officeart/2005/8/layout/hierarchy6"/>
    <dgm:cxn modelId="{1DCF4EFC-6BC9-40AA-98A8-EF37F5D224B1}" type="presParOf" srcId="{3E449F10-D93C-4DFF-820B-2E896B46693D}" destId="{0DA4FA2D-6BE8-4EF3-884B-2908BF963D79}" srcOrd="0" destOrd="0" presId="urn:microsoft.com/office/officeart/2005/8/layout/hierarchy6"/>
    <dgm:cxn modelId="{E739A57A-BECB-499D-A3C2-2E6126284F50}" type="presParOf" srcId="{3E449F10-D93C-4DFF-820B-2E896B46693D}" destId="{9A34DB6D-6BF5-4F2A-A167-FEB020AE3D6A}" srcOrd="1" destOrd="0" presId="urn:microsoft.com/office/officeart/2005/8/layout/hierarchy6"/>
    <dgm:cxn modelId="{519BA23F-4680-44EA-ADEA-833C3EE9BDA1}" type="presParOf" srcId="{9A34DB6D-6BF5-4F2A-A167-FEB020AE3D6A}" destId="{E7AACED4-F31D-4414-8F95-BE965967EB05}" srcOrd="0" destOrd="0" presId="urn:microsoft.com/office/officeart/2005/8/layout/hierarchy6"/>
    <dgm:cxn modelId="{1C9E80DE-07BF-4E17-91AF-9B7C619758AC}" type="presParOf" srcId="{9A34DB6D-6BF5-4F2A-A167-FEB020AE3D6A}" destId="{97C97485-9691-42B2-8751-87B2D9222D99}" srcOrd="1" destOrd="0" presId="urn:microsoft.com/office/officeart/2005/8/layout/hierarchy6"/>
    <dgm:cxn modelId="{78E4C333-DC34-4F67-BD3C-6B7602B4073F}" type="presParOf" srcId="{97C97485-9691-42B2-8751-87B2D9222D99}" destId="{EB6320FD-9638-43F9-86B7-29E91CE36A7A}" srcOrd="0" destOrd="0" presId="urn:microsoft.com/office/officeart/2005/8/layout/hierarchy6"/>
    <dgm:cxn modelId="{B2E3FFBB-776D-4084-8DC4-34B46E25AE74}" type="presParOf" srcId="{97C97485-9691-42B2-8751-87B2D9222D99}" destId="{FDBBF975-716E-4C21-82AD-6EEE28B9E423}" srcOrd="1" destOrd="0" presId="urn:microsoft.com/office/officeart/2005/8/layout/hierarchy6"/>
    <dgm:cxn modelId="{B0D4DE66-B3FA-4A1B-9053-4A78B76CBE35}" type="presParOf" srcId="{FDBBF975-716E-4C21-82AD-6EEE28B9E423}" destId="{46401E6D-2758-4D76-BF91-B4D4EAF978A9}" srcOrd="0" destOrd="0" presId="urn:microsoft.com/office/officeart/2005/8/layout/hierarchy6"/>
    <dgm:cxn modelId="{F5012170-FD99-4712-B575-DD3280FE9DAA}" type="presParOf" srcId="{FDBBF975-716E-4C21-82AD-6EEE28B9E423}" destId="{3A8AF479-3BCC-4102-BC0A-D750D598C131}" srcOrd="1" destOrd="0" presId="urn:microsoft.com/office/officeart/2005/8/layout/hierarchy6"/>
    <dgm:cxn modelId="{B5743AB9-12BF-4D29-B08A-E83ED6136549}" type="presParOf" srcId="{97C97485-9691-42B2-8751-87B2D9222D99}" destId="{B161E768-B8BA-4888-8551-69AE63A6D769}" srcOrd="2" destOrd="0" presId="urn:microsoft.com/office/officeart/2005/8/layout/hierarchy6"/>
    <dgm:cxn modelId="{1F2D1D5D-B987-4B4D-B858-FC37A98C6500}" type="presParOf" srcId="{97C97485-9691-42B2-8751-87B2D9222D99}" destId="{0E599756-BB84-4825-88DA-B44B4566ACF0}" srcOrd="3" destOrd="0" presId="urn:microsoft.com/office/officeart/2005/8/layout/hierarchy6"/>
    <dgm:cxn modelId="{79374372-60AB-4D5A-BE46-3918CF95CDE9}" type="presParOf" srcId="{0E599756-BB84-4825-88DA-B44B4566ACF0}" destId="{571D9E63-890C-4797-B686-08A0D6343A5F}" srcOrd="0" destOrd="0" presId="urn:microsoft.com/office/officeart/2005/8/layout/hierarchy6"/>
    <dgm:cxn modelId="{3F5A95F0-2AB1-4AAF-8361-13B4AA082CD0}" type="presParOf" srcId="{0E599756-BB84-4825-88DA-B44B4566ACF0}" destId="{2938699F-F18C-4402-BD58-A3D1B62A623B}" srcOrd="1" destOrd="0" presId="urn:microsoft.com/office/officeart/2005/8/layout/hierarchy6"/>
    <dgm:cxn modelId="{F6C7A20B-538F-4482-A520-7640113DF371}" type="presParOf" srcId="{97C97485-9691-42B2-8751-87B2D9222D99}" destId="{3C76B311-E7C3-490A-9EEF-90CCDACBA89E}" srcOrd="4" destOrd="0" presId="urn:microsoft.com/office/officeart/2005/8/layout/hierarchy6"/>
    <dgm:cxn modelId="{E794A8A4-9D53-4C8B-8780-1743FBD38973}" type="presParOf" srcId="{97C97485-9691-42B2-8751-87B2D9222D99}" destId="{82807D7D-143D-40CB-9068-634B5BC3759C}" srcOrd="5" destOrd="0" presId="urn:microsoft.com/office/officeart/2005/8/layout/hierarchy6"/>
    <dgm:cxn modelId="{65383175-9740-4A33-9169-FFA5A4320D20}" type="presParOf" srcId="{82807D7D-143D-40CB-9068-634B5BC3759C}" destId="{A74A3993-E557-43C8-ADA6-0067CCADF5D6}" srcOrd="0" destOrd="0" presId="urn:microsoft.com/office/officeart/2005/8/layout/hierarchy6"/>
    <dgm:cxn modelId="{77EC98B3-D313-483A-A8D8-286914288FDC}" type="presParOf" srcId="{82807D7D-143D-40CB-9068-634B5BC3759C}" destId="{60B121DB-85C3-4EE1-AE7D-0548C31F7EB8}" srcOrd="1" destOrd="0" presId="urn:microsoft.com/office/officeart/2005/8/layout/hierarchy6"/>
    <dgm:cxn modelId="{46F8F7EB-5615-47BE-8FF2-321930B30111}" type="presParOf" srcId="{3E449F10-D93C-4DFF-820B-2E896B46693D}" destId="{38431DA4-AFC9-4505-ACF3-ED01F09BF31E}" srcOrd="2" destOrd="0" presId="urn:microsoft.com/office/officeart/2005/8/layout/hierarchy6"/>
    <dgm:cxn modelId="{EE6D3A97-0FDB-459B-96B4-862BC86E3CAA}" type="presParOf" srcId="{3E449F10-D93C-4DFF-820B-2E896B46693D}" destId="{10E03279-295A-415C-99F1-093179720503}" srcOrd="3" destOrd="0" presId="urn:microsoft.com/office/officeart/2005/8/layout/hierarchy6"/>
    <dgm:cxn modelId="{D8652538-30C8-426C-A3D6-7E970E6FA24D}" type="presParOf" srcId="{10E03279-295A-415C-99F1-093179720503}" destId="{8100B7C0-E1D4-4529-83BE-B67A1F763AD5}" srcOrd="0" destOrd="0" presId="urn:microsoft.com/office/officeart/2005/8/layout/hierarchy6"/>
    <dgm:cxn modelId="{519857F0-E230-4F3A-AF9B-2A2B1134864B}" type="presParOf" srcId="{10E03279-295A-415C-99F1-093179720503}" destId="{116D5CA6-4810-4CBA-96CD-845C9D7FE9B3}" srcOrd="1" destOrd="0" presId="urn:microsoft.com/office/officeart/2005/8/layout/hierarchy6"/>
    <dgm:cxn modelId="{14E60479-E798-4425-BDDB-9AAF9BDC26D6}" type="presParOf" srcId="{3E449F10-D93C-4DFF-820B-2E896B46693D}" destId="{B0B42904-145B-446B-A2AB-2DF393E9457F}" srcOrd="4" destOrd="0" presId="urn:microsoft.com/office/officeart/2005/8/layout/hierarchy6"/>
    <dgm:cxn modelId="{A59969A3-383F-4806-8192-D128913106EA}" type="presParOf" srcId="{3E449F10-D93C-4DFF-820B-2E896B46693D}" destId="{B51FC6F7-387F-4CDC-99EF-CE4D99155D23}" srcOrd="5" destOrd="0" presId="urn:microsoft.com/office/officeart/2005/8/layout/hierarchy6"/>
    <dgm:cxn modelId="{48159845-A8C6-4C81-BA66-2C3FEA9DDB13}" type="presParOf" srcId="{B51FC6F7-387F-4CDC-99EF-CE4D99155D23}" destId="{6A5EEBDA-866D-4983-867A-9FA96DF5DE0B}" srcOrd="0" destOrd="0" presId="urn:microsoft.com/office/officeart/2005/8/layout/hierarchy6"/>
    <dgm:cxn modelId="{F686CF9E-E77D-48B4-AAF3-CAE0412D744E}" type="presParOf" srcId="{B51FC6F7-387F-4CDC-99EF-CE4D99155D23}" destId="{35E7E5EE-A5E5-48DE-B244-57C4EB90EB8C}" srcOrd="1" destOrd="0" presId="urn:microsoft.com/office/officeart/2005/8/layout/hierarchy6"/>
    <dgm:cxn modelId="{D62EB30A-1301-4D4C-9F3B-4832C4C45DDF}" type="presParOf" srcId="{671BB418-4EAA-4F9D-BB20-5A3C9977DAA9}" destId="{C599C88D-C7B6-4152-9F90-35CE4E943BB8}" srcOrd="2" destOrd="0" presId="urn:microsoft.com/office/officeart/2005/8/layout/hierarchy6"/>
    <dgm:cxn modelId="{E0267605-D68A-4E51-944B-2145EC85B345}" type="presParOf" srcId="{671BB418-4EAA-4F9D-BB20-5A3C9977DAA9}" destId="{5AF2A60F-A11B-4CF4-B30C-27B00E1B517E}" srcOrd="3" destOrd="0" presId="urn:microsoft.com/office/officeart/2005/8/layout/hierarchy6"/>
    <dgm:cxn modelId="{A5858FD0-35EF-4632-8489-D9D4167B0E11}" type="presParOf" srcId="{5AF2A60F-A11B-4CF4-B30C-27B00E1B517E}" destId="{F64F9633-1E84-4F2D-85BE-F58460257AB3}" srcOrd="0" destOrd="0" presId="urn:microsoft.com/office/officeart/2005/8/layout/hierarchy6"/>
    <dgm:cxn modelId="{7E3CBAF8-CB84-4529-BF95-CB80150A2298}" type="presParOf" srcId="{5AF2A60F-A11B-4CF4-B30C-27B00E1B517E}" destId="{8AC6CA2D-9C7B-44FA-AB23-EC3C420C6D2E}" srcOrd="1" destOrd="0" presId="urn:microsoft.com/office/officeart/2005/8/layout/hierarchy6"/>
    <dgm:cxn modelId="{4500C1CC-F5C6-4D80-ADAE-00B794407D5B}" type="presParOf" srcId="{8AC6CA2D-9C7B-44FA-AB23-EC3C420C6D2E}" destId="{4BDABE7B-F82A-4FE5-80EF-DDE52E2AEAE6}" srcOrd="0" destOrd="0" presId="urn:microsoft.com/office/officeart/2005/8/layout/hierarchy6"/>
    <dgm:cxn modelId="{6B8C753B-CD21-4D3C-ACD0-872C9DDEAD95}" type="presParOf" srcId="{8AC6CA2D-9C7B-44FA-AB23-EC3C420C6D2E}" destId="{51EDD39D-02B2-496A-BF3D-A4FB81893135}" srcOrd="1" destOrd="0" presId="urn:microsoft.com/office/officeart/2005/8/layout/hierarchy6"/>
    <dgm:cxn modelId="{F4B2D9C8-C34E-4BB1-8ACB-C831F0C96D09}" type="presParOf" srcId="{51EDD39D-02B2-496A-BF3D-A4FB81893135}" destId="{7FE83958-238C-45FB-A9C5-3AA42848553F}" srcOrd="0" destOrd="0" presId="urn:microsoft.com/office/officeart/2005/8/layout/hierarchy6"/>
    <dgm:cxn modelId="{B17F0325-DBED-43AE-A22D-8D9873A01EAE}" type="presParOf" srcId="{51EDD39D-02B2-496A-BF3D-A4FB81893135}" destId="{2E772A7F-9784-4A88-ABAB-A11FD3B1DF0C}" srcOrd="1" destOrd="0" presId="urn:microsoft.com/office/officeart/2005/8/layout/hierarchy6"/>
    <dgm:cxn modelId="{3639EB7E-F7D2-4572-868F-02F3A4DF4F8E}" type="presParOf" srcId="{8AC6CA2D-9C7B-44FA-AB23-EC3C420C6D2E}" destId="{1BF1A7BA-03F4-46BB-A32D-41B44EF7FD3A}" srcOrd="2" destOrd="0" presId="urn:microsoft.com/office/officeart/2005/8/layout/hierarchy6"/>
    <dgm:cxn modelId="{C678596C-1009-4079-82E8-6328CEAD0949}" type="presParOf" srcId="{8AC6CA2D-9C7B-44FA-AB23-EC3C420C6D2E}" destId="{BC7D4259-8313-49E1-89E7-AEF368FD6A5B}" srcOrd="3" destOrd="0" presId="urn:microsoft.com/office/officeart/2005/8/layout/hierarchy6"/>
    <dgm:cxn modelId="{A8C2FBFD-DCFF-41BE-A421-BD68318DEF19}" type="presParOf" srcId="{BC7D4259-8313-49E1-89E7-AEF368FD6A5B}" destId="{C2433625-3C2F-4E74-9919-2FAB3B40EDEE}" srcOrd="0" destOrd="0" presId="urn:microsoft.com/office/officeart/2005/8/layout/hierarchy6"/>
    <dgm:cxn modelId="{0D8BB7C4-16BA-4D73-A447-0E5B92552CC3}" type="presParOf" srcId="{BC7D4259-8313-49E1-89E7-AEF368FD6A5B}" destId="{777CD299-BEE8-4B7B-8B09-3547FFFCCA0B}" srcOrd="1" destOrd="0" presId="urn:microsoft.com/office/officeart/2005/8/layout/hierarchy6"/>
    <dgm:cxn modelId="{CD9B80A3-F9D3-4877-A273-CA46B097C32E}" type="presParOf" srcId="{777CD299-BEE8-4B7B-8B09-3547FFFCCA0B}" destId="{86AA592F-1526-4DF5-94D3-C1BD39EA0EF4}" srcOrd="0" destOrd="0" presId="urn:microsoft.com/office/officeart/2005/8/layout/hierarchy6"/>
    <dgm:cxn modelId="{A1E9DE6F-CF9B-4E1F-9694-30F6BFA82FF8}" type="presParOf" srcId="{777CD299-BEE8-4B7B-8B09-3547FFFCCA0B}" destId="{133A9767-A625-4B21-8C3D-65D6A945E042}" srcOrd="1" destOrd="0" presId="urn:microsoft.com/office/officeart/2005/8/layout/hierarchy6"/>
    <dgm:cxn modelId="{DA6FDD41-9FAE-48ED-83F3-F0DAFABDC2BC}" type="presParOf" srcId="{133A9767-A625-4B21-8C3D-65D6A945E042}" destId="{8A339837-AC91-4CF9-BA06-0508EFC15388}" srcOrd="0" destOrd="0" presId="urn:microsoft.com/office/officeart/2005/8/layout/hierarchy6"/>
    <dgm:cxn modelId="{5B778DBB-1EA2-400E-ABCF-B5F361431055}" type="presParOf" srcId="{133A9767-A625-4B21-8C3D-65D6A945E042}" destId="{56969416-1DDA-4862-8D53-CAEA981AD5D6}" srcOrd="1" destOrd="0" presId="urn:microsoft.com/office/officeart/2005/8/layout/hierarchy6"/>
    <dgm:cxn modelId="{F09BC6A8-8BB0-4066-921B-18F6A7785D85}" type="presParOf" srcId="{8AC6CA2D-9C7B-44FA-AB23-EC3C420C6D2E}" destId="{4129456A-B121-465D-B498-39ECA5C07916}" srcOrd="4" destOrd="0" presId="urn:microsoft.com/office/officeart/2005/8/layout/hierarchy6"/>
    <dgm:cxn modelId="{F79FAC06-E3A4-4CDC-80BF-41F4DC3894A6}" type="presParOf" srcId="{8AC6CA2D-9C7B-44FA-AB23-EC3C420C6D2E}" destId="{57820825-BAC9-47BC-8655-9638345337B0}" srcOrd="5" destOrd="0" presId="urn:microsoft.com/office/officeart/2005/8/layout/hierarchy6"/>
    <dgm:cxn modelId="{8378C838-059F-4D48-9A82-23CB08FCDF37}" type="presParOf" srcId="{57820825-BAC9-47BC-8655-9638345337B0}" destId="{7FF4DDE9-B3CA-4CE7-8489-8A04C7A1C895}" srcOrd="0" destOrd="0" presId="urn:microsoft.com/office/officeart/2005/8/layout/hierarchy6"/>
    <dgm:cxn modelId="{1D9D85E8-D605-46F2-B9A4-F1A9FA538804}" type="presParOf" srcId="{57820825-BAC9-47BC-8655-9638345337B0}" destId="{9F9C9FB1-4060-4DBA-9CE5-721605BC76B4}" srcOrd="1" destOrd="0" presId="urn:microsoft.com/office/officeart/2005/8/layout/hierarchy6"/>
    <dgm:cxn modelId="{06E33569-33D2-43B5-93EC-6BD3304FF104}" type="presParOf" srcId="{8AC6CA2D-9C7B-44FA-AB23-EC3C420C6D2E}" destId="{3F53FA76-4298-4843-ACAE-30CC2DA8798F}" srcOrd="6" destOrd="0" presId="urn:microsoft.com/office/officeart/2005/8/layout/hierarchy6"/>
    <dgm:cxn modelId="{961AC0A6-9F47-4B46-B3E6-6A432BFE4C2E}" type="presParOf" srcId="{8AC6CA2D-9C7B-44FA-AB23-EC3C420C6D2E}" destId="{942A2617-4D7E-466B-96F3-AEB9356E82DD}" srcOrd="7" destOrd="0" presId="urn:microsoft.com/office/officeart/2005/8/layout/hierarchy6"/>
    <dgm:cxn modelId="{F91C6C2A-DD6F-430B-9446-CE0BAD895003}" type="presParOf" srcId="{942A2617-4D7E-466B-96F3-AEB9356E82DD}" destId="{72BCADA1-591C-4EC6-BD67-D9E437F3A837}" srcOrd="0" destOrd="0" presId="urn:microsoft.com/office/officeart/2005/8/layout/hierarchy6"/>
    <dgm:cxn modelId="{97C655A5-B1B7-4546-BC39-6F9DA95D0910}" type="presParOf" srcId="{942A2617-4D7E-466B-96F3-AEB9356E82DD}" destId="{48A4BB76-541F-4549-AAF7-22617341C138}" srcOrd="1" destOrd="0" presId="urn:microsoft.com/office/officeart/2005/8/layout/hierarchy6"/>
    <dgm:cxn modelId="{78584EBE-2524-4EA3-91F6-479D9A11ABE8}" type="presParOf" srcId="{671BB418-4EAA-4F9D-BB20-5A3C9977DAA9}" destId="{D04D2EA5-6388-4263-B3B4-48709A1D315B}" srcOrd="4" destOrd="0" presId="urn:microsoft.com/office/officeart/2005/8/layout/hierarchy6"/>
    <dgm:cxn modelId="{5E512B5B-C708-47E1-B6F9-ED4BB8BD40F2}" type="presParOf" srcId="{671BB418-4EAA-4F9D-BB20-5A3C9977DAA9}" destId="{A500F31F-5DAB-40C7-AB47-B0DDEC150FF6}" srcOrd="5" destOrd="0" presId="urn:microsoft.com/office/officeart/2005/8/layout/hierarchy6"/>
    <dgm:cxn modelId="{12EA0024-F612-4464-A170-3585419E2A37}" type="presParOf" srcId="{A500F31F-5DAB-40C7-AB47-B0DDEC150FF6}" destId="{68EE8C24-BBC2-4900-BAC1-20D23122A81B}" srcOrd="0" destOrd="0" presId="urn:microsoft.com/office/officeart/2005/8/layout/hierarchy6"/>
    <dgm:cxn modelId="{60476870-72DC-43D0-A9C0-C8AA0A7FC72C}" type="presParOf" srcId="{A500F31F-5DAB-40C7-AB47-B0DDEC150FF6}" destId="{C4C0B5BB-2C35-465A-BB38-516F5DF7A6E8}" srcOrd="1" destOrd="0" presId="urn:microsoft.com/office/officeart/2005/8/layout/hierarchy6"/>
    <dgm:cxn modelId="{BC77B81A-1B99-4A5A-B5B9-3D6C53384835}" type="presParOf" srcId="{C4C0B5BB-2C35-465A-BB38-516F5DF7A6E8}" destId="{73013837-3C89-4526-A8BF-0FE2F62F7F7A}" srcOrd="0" destOrd="0" presId="urn:microsoft.com/office/officeart/2005/8/layout/hierarchy6"/>
    <dgm:cxn modelId="{024A07ED-8DB8-4113-AE18-BBA2ABA1EB45}" type="presParOf" srcId="{C4C0B5BB-2C35-465A-BB38-516F5DF7A6E8}" destId="{C98A7004-7C0E-4CE8-B0C4-2CEE39650C75}" srcOrd="1" destOrd="0" presId="urn:microsoft.com/office/officeart/2005/8/layout/hierarchy6"/>
    <dgm:cxn modelId="{57EBF288-7829-4557-A7F5-253B262FD653}" type="presParOf" srcId="{C98A7004-7C0E-4CE8-B0C4-2CEE39650C75}" destId="{BE8C89C4-7BEA-4C78-8C96-136F4F0AA44F}" srcOrd="0" destOrd="0" presId="urn:microsoft.com/office/officeart/2005/8/layout/hierarchy6"/>
    <dgm:cxn modelId="{7BBBD246-1F3D-47D7-AE5B-2D771BCD73CE}" type="presParOf" srcId="{C98A7004-7C0E-4CE8-B0C4-2CEE39650C75}" destId="{4EFB812B-3292-467B-952B-91431B86ED15}" srcOrd="1" destOrd="0" presId="urn:microsoft.com/office/officeart/2005/8/layout/hierarchy6"/>
    <dgm:cxn modelId="{B9417E24-0A8B-4537-97A0-AC5A48ED1A40}" type="presParOf" srcId="{99EEF66B-267A-41BE-BA67-CBD4CDC2E6D3}" destId="{CB147875-4BBA-43B3-86DC-7703961ADA2E}"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92A29A-23CD-41EE-8B66-1C6F2C3DA605}">
      <dsp:nvSpPr>
        <dsp:cNvPr id="0" name=""/>
        <dsp:cNvSpPr/>
      </dsp:nvSpPr>
      <dsp:spPr>
        <a:xfrm>
          <a:off x="1981821" y="535"/>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 a barbarian nearby?</a:t>
          </a:r>
        </a:p>
      </dsp:txBody>
      <dsp:txXfrm>
        <a:off x="1999841" y="18555"/>
        <a:ext cx="886843" cy="579215"/>
      </dsp:txXfrm>
    </dsp:sp>
    <dsp:sp modelId="{922E2212-B837-4046-A4B3-1B371324F818}">
      <dsp:nvSpPr>
        <dsp:cNvPr id="0" name=""/>
        <dsp:cNvSpPr/>
      </dsp:nvSpPr>
      <dsp:spPr>
        <a:xfrm>
          <a:off x="1843388" y="615791"/>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45C3C-05DB-452B-9A54-F01867A53ED4}">
      <dsp:nvSpPr>
        <dsp:cNvPr id="0" name=""/>
        <dsp:cNvSpPr/>
      </dsp:nvSpPr>
      <dsp:spPr>
        <a:xfrm>
          <a:off x="1381947" y="861893"/>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Attack Barbarian</a:t>
          </a:r>
        </a:p>
      </dsp:txBody>
      <dsp:txXfrm>
        <a:off x="1399967" y="879913"/>
        <a:ext cx="886843" cy="579215"/>
      </dsp:txXfrm>
    </dsp:sp>
    <dsp:sp modelId="{F0C0F399-8848-4DA0-805A-764489330475}">
      <dsp:nvSpPr>
        <dsp:cNvPr id="0" name=""/>
        <dsp:cNvSpPr/>
      </dsp:nvSpPr>
      <dsp:spPr>
        <a:xfrm>
          <a:off x="2443262" y="615791"/>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3A5EA-C905-4817-86C2-30E5141CA66B}">
      <dsp:nvSpPr>
        <dsp:cNvPr id="0" name=""/>
        <dsp:cNvSpPr/>
      </dsp:nvSpPr>
      <dsp:spPr>
        <a:xfrm>
          <a:off x="2581695" y="861893"/>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 a monastery being attacked?</a:t>
          </a:r>
        </a:p>
      </dsp:txBody>
      <dsp:txXfrm>
        <a:off x="2599715" y="879913"/>
        <a:ext cx="886843" cy="579215"/>
      </dsp:txXfrm>
    </dsp:sp>
    <dsp:sp modelId="{706197F6-B76F-4355-A298-7096949994BF}">
      <dsp:nvSpPr>
        <dsp:cNvPr id="0" name=""/>
        <dsp:cNvSpPr/>
      </dsp:nvSpPr>
      <dsp:spPr>
        <a:xfrm>
          <a:off x="2443262" y="1477148"/>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3618B-AB50-4B85-B336-DBD71D8230B6}">
      <dsp:nvSpPr>
        <dsp:cNvPr id="0" name=""/>
        <dsp:cNvSpPr/>
      </dsp:nvSpPr>
      <dsp:spPr>
        <a:xfrm>
          <a:off x="1981821" y="1723251"/>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Are you at the attacked monastery</a:t>
          </a:r>
        </a:p>
      </dsp:txBody>
      <dsp:txXfrm>
        <a:off x="1999841" y="1741271"/>
        <a:ext cx="886843" cy="579215"/>
      </dsp:txXfrm>
    </dsp:sp>
    <dsp:sp modelId="{F2BE3303-ED03-4781-868E-0D0A8083E42C}">
      <dsp:nvSpPr>
        <dsp:cNvPr id="0" name=""/>
        <dsp:cNvSpPr/>
      </dsp:nvSpPr>
      <dsp:spPr>
        <a:xfrm>
          <a:off x="1843388" y="2338506"/>
          <a:ext cx="599874" cy="246102"/>
        </a:xfrm>
        <a:custGeom>
          <a:avLst/>
          <a:gdLst/>
          <a:ahLst/>
          <a:cxnLst/>
          <a:rect l="0" t="0" r="0" b="0"/>
          <a:pathLst>
            <a:path>
              <a:moveTo>
                <a:pt x="599874" y="0"/>
              </a:moveTo>
              <a:lnTo>
                <a:pt x="599874" y="123051"/>
              </a:lnTo>
              <a:lnTo>
                <a:pt x="0" y="123051"/>
              </a:lnTo>
              <a:lnTo>
                <a:pt x="0"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C11DD-8512-4893-8DE3-E4217209F519}">
      <dsp:nvSpPr>
        <dsp:cNvPr id="0" name=""/>
        <dsp:cNvSpPr/>
      </dsp:nvSpPr>
      <dsp:spPr>
        <a:xfrm>
          <a:off x="1381947" y="2584608"/>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Attakc Barbarian</a:t>
          </a:r>
        </a:p>
      </dsp:txBody>
      <dsp:txXfrm>
        <a:off x="1399967" y="2602628"/>
        <a:ext cx="886843" cy="579215"/>
      </dsp:txXfrm>
    </dsp:sp>
    <dsp:sp modelId="{396525D8-EC2F-40AB-B873-B3D1A6BCC156}">
      <dsp:nvSpPr>
        <dsp:cNvPr id="0" name=""/>
        <dsp:cNvSpPr/>
      </dsp:nvSpPr>
      <dsp:spPr>
        <a:xfrm>
          <a:off x="2443262" y="2338506"/>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E96369-53F2-4CFB-8746-B4F9C7CD2F1E}">
      <dsp:nvSpPr>
        <dsp:cNvPr id="0" name=""/>
        <dsp:cNvSpPr/>
      </dsp:nvSpPr>
      <dsp:spPr>
        <a:xfrm>
          <a:off x="2581695" y="2584608"/>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Go to Monastery</a:t>
          </a:r>
        </a:p>
      </dsp:txBody>
      <dsp:txXfrm>
        <a:off x="2599715" y="2602628"/>
        <a:ext cx="886843" cy="579215"/>
      </dsp:txXfrm>
    </dsp:sp>
    <dsp:sp modelId="{81C100F6-2B21-4D6F-9E6F-41B805B64347}">
      <dsp:nvSpPr>
        <dsp:cNvPr id="0" name=""/>
        <dsp:cNvSpPr/>
      </dsp:nvSpPr>
      <dsp:spPr>
        <a:xfrm>
          <a:off x="3043137" y="1477148"/>
          <a:ext cx="599874" cy="246102"/>
        </a:xfrm>
        <a:custGeom>
          <a:avLst/>
          <a:gdLst/>
          <a:ahLst/>
          <a:cxnLst/>
          <a:rect l="0" t="0" r="0" b="0"/>
          <a:pathLst>
            <a:path>
              <a:moveTo>
                <a:pt x="0" y="0"/>
              </a:moveTo>
              <a:lnTo>
                <a:pt x="0" y="123051"/>
              </a:lnTo>
              <a:lnTo>
                <a:pt x="599874" y="123051"/>
              </a:lnTo>
              <a:lnTo>
                <a:pt x="599874" y="2461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73B22E-53F7-4CB1-BADB-37C1DE1665A4}">
      <dsp:nvSpPr>
        <dsp:cNvPr id="0" name=""/>
        <dsp:cNvSpPr/>
      </dsp:nvSpPr>
      <dsp:spPr>
        <a:xfrm>
          <a:off x="3181569" y="1723251"/>
          <a:ext cx="922883" cy="6152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Go to nearest Monastery</a:t>
          </a:r>
        </a:p>
      </dsp:txBody>
      <dsp:txXfrm>
        <a:off x="3199589" y="1741271"/>
        <a:ext cx="886843" cy="579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46A184-61F3-4E67-8228-079DE1D5CC9A}">
      <dsp:nvSpPr>
        <dsp:cNvPr id="0" name=""/>
        <dsp:cNvSpPr/>
      </dsp:nvSpPr>
      <dsp:spPr>
        <a:xfrm>
          <a:off x="0" y="601911"/>
          <a:ext cx="908220" cy="3494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start</a:t>
          </a:r>
        </a:p>
      </dsp:txBody>
      <dsp:txXfrm>
        <a:off x="0" y="601911"/>
        <a:ext cx="908220" cy="349496"/>
      </dsp:txXfrm>
    </dsp:sp>
    <dsp:sp modelId="{0C289489-15A6-4BA1-B500-08321DFA64DE}">
      <dsp:nvSpPr>
        <dsp:cNvPr id="0" name=""/>
        <dsp:cNvSpPr/>
      </dsp:nvSpPr>
      <dsp:spPr>
        <a:xfrm>
          <a:off x="1355387" y="361720"/>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Wander</a:t>
          </a:r>
        </a:p>
      </dsp:txBody>
      <dsp:txXfrm>
        <a:off x="1355387" y="361720"/>
        <a:ext cx="1610839" cy="966503"/>
      </dsp:txXfrm>
    </dsp:sp>
    <dsp:sp modelId="{75847919-E093-40D0-999D-6F5EBBF2C865}">
      <dsp:nvSpPr>
        <dsp:cNvPr id="0" name=""/>
        <dsp:cNvSpPr/>
      </dsp:nvSpPr>
      <dsp:spPr>
        <a:xfrm>
          <a:off x="4682361" y="367787"/>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Seek</a:t>
          </a:r>
        </a:p>
      </dsp:txBody>
      <dsp:txXfrm>
        <a:off x="4682361" y="367787"/>
        <a:ext cx="1610839" cy="966503"/>
      </dsp:txXfrm>
    </dsp:sp>
    <dsp:sp modelId="{4646A944-BCCF-42C4-917B-452695C14902}">
      <dsp:nvSpPr>
        <dsp:cNvPr id="0" name=""/>
        <dsp:cNvSpPr/>
      </dsp:nvSpPr>
      <dsp:spPr>
        <a:xfrm>
          <a:off x="1345377" y="2373665"/>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Flee</a:t>
          </a:r>
        </a:p>
      </dsp:txBody>
      <dsp:txXfrm>
        <a:off x="1345377" y="2373665"/>
        <a:ext cx="1610839" cy="966503"/>
      </dsp:txXfrm>
    </dsp:sp>
    <dsp:sp modelId="{4178D43B-B353-45BF-B673-AFB02B48B9A0}">
      <dsp:nvSpPr>
        <dsp:cNvPr id="0" name=""/>
        <dsp:cNvSpPr/>
      </dsp:nvSpPr>
      <dsp:spPr>
        <a:xfrm>
          <a:off x="4739963" y="2325130"/>
          <a:ext cx="1610839" cy="9665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Follow</a:t>
          </a:r>
        </a:p>
      </dsp:txBody>
      <dsp:txXfrm>
        <a:off x="4739963" y="2325130"/>
        <a:ext cx="1610839" cy="96650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92A29A-23CD-41EE-8B66-1C6F2C3DA605}">
      <dsp:nvSpPr>
        <dsp:cNvPr id="0" name=""/>
        <dsp:cNvSpPr/>
      </dsp:nvSpPr>
      <dsp:spPr>
        <a:xfrm>
          <a:off x="3127890" y="549978"/>
          <a:ext cx="480863" cy="320575"/>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Root</a:t>
          </a:r>
        </a:p>
      </dsp:txBody>
      <dsp:txXfrm>
        <a:off x="3137279" y="559367"/>
        <a:ext cx="462085" cy="301797"/>
      </dsp:txXfrm>
    </dsp:sp>
    <dsp:sp modelId="{F0C0F399-8848-4DA0-805A-764489330475}">
      <dsp:nvSpPr>
        <dsp:cNvPr id="0" name=""/>
        <dsp:cNvSpPr/>
      </dsp:nvSpPr>
      <dsp:spPr>
        <a:xfrm>
          <a:off x="1492954" y="870554"/>
          <a:ext cx="1875368" cy="128230"/>
        </a:xfrm>
        <a:custGeom>
          <a:avLst/>
          <a:gdLst/>
          <a:ahLst/>
          <a:cxnLst/>
          <a:rect l="0" t="0" r="0" b="0"/>
          <a:pathLst>
            <a:path>
              <a:moveTo>
                <a:pt x="1875368" y="0"/>
              </a:moveTo>
              <a:lnTo>
                <a:pt x="1875368" y="64115"/>
              </a:lnTo>
              <a:lnTo>
                <a:pt x="0" y="64115"/>
              </a:lnTo>
              <a:lnTo>
                <a:pt x="0"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53A5EA-C905-4817-86C2-30E5141CA66B}">
      <dsp:nvSpPr>
        <dsp:cNvPr id="0" name=""/>
        <dsp:cNvSpPr/>
      </dsp:nvSpPr>
      <dsp:spPr>
        <a:xfrm>
          <a:off x="1252522"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FleeBarb</a:t>
          </a:r>
        </a:p>
      </dsp:txBody>
      <dsp:txXfrm>
        <a:off x="1261911" y="1008173"/>
        <a:ext cx="462085" cy="301797"/>
      </dsp:txXfrm>
    </dsp:sp>
    <dsp:sp modelId="{0DA4FA2D-6BE8-4EF3-884B-2908BF963D79}">
      <dsp:nvSpPr>
        <dsp:cNvPr id="0" name=""/>
        <dsp:cNvSpPr/>
      </dsp:nvSpPr>
      <dsp:spPr>
        <a:xfrm>
          <a:off x="867831" y="1319360"/>
          <a:ext cx="625122" cy="128230"/>
        </a:xfrm>
        <a:custGeom>
          <a:avLst/>
          <a:gdLst/>
          <a:ahLst/>
          <a:cxnLst/>
          <a:rect l="0" t="0" r="0" b="0"/>
          <a:pathLst>
            <a:path>
              <a:moveTo>
                <a:pt x="625122" y="0"/>
              </a:moveTo>
              <a:lnTo>
                <a:pt x="625122"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ACED4-F31D-4414-8F95-BE965967EB05}">
      <dsp:nvSpPr>
        <dsp:cNvPr id="0" name=""/>
        <dsp:cNvSpPr/>
      </dsp:nvSpPr>
      <dsp:spPr>
        <a:xfrm>
          <a:off x="627399" y="1447590"/>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Barbarian Distances</a:t>
          </a:r>
        </a:p>
      </dsp:txBody>
      <dsp:txXfrm>
        <a:off x="636788" y="1456979"/>
        <a:ext cx="462085" cy="301797"/>
      </dsp:txXfrm>
    </dsp:sp>
    <dsp:sp modelId="{EB6320FD-9638-43F9-86B7-29E91CE36A7A}">
      <dsp:nvSpPr>
        <dsp:cNvPr id="0" name=""/>
        <dsp:cNvSpPr/>
      </dsp:nvSpPr>
      <dsp:spPr>
        <a:xfrm>
          <a:off x="242708" y="1768166"/>
          <a:ext cx="625122" cy="128230"/>
        </a:xfrm>
        <a:custGeom>
          <a:avLst/>
          <a:gdLst/>
          <a:ahLst/>
          <a:cxnLst/>
          <a:rect l="0" t="0" r="0" b="0"/>
          <a:pathLst>
            <a:path>
              <a:moveTo>
                <a:pt x="625122" y="0"/>
              </a:moveTo>
              <a:lnTo>
                <a:pt x="625122"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01E6D-2758-4D76-BF91-B4D4EAF978A9}">
      <dsp:nvSpPr>
        <dsp:cNvPr id="0" name=""/>
        <dsp:cNvSpPr/>
      </dsp:nvSpPr>
      <dsp:spPr>
        <a:xfrm>
          <a:off x="2277" y="1896396"/>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All Barbarian Distances</a:t>
          </a:r>
        </a:p>
      </dsp:txBody>
      <dsp:txXfrm>
        <a:off x="11666" y="1905785"/>
        <a:ext cx="462085" cy="301797"/>
      </dsp:txXfrm>
    </dsp:sp>
    <dsp:sp modelId="{B161E768-B8BA-4888-8551-69AE63A6D769}">
      <dsp:nvSpPr>
        <dsp:cNvPr id="0" name=""/>
        <dsp:cNvSpPr/>
      </dsp:nvSpPr>
      <dsp:spPr>
        <a:xfrm>
          <a:off x="822111" y="1768166"/>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D9E63-890C-4797-B686-08A0D6343A5F}">
      <dsp:nvSpPr>
        <dsp:cNvPr id="0" name=""/>
        <dsp:cNvSpPr/>
      </dsp:nvSpPr>
      <dsp:spPr>
        <a:xfrm>
          <a:off x="627399" y="1896396"/>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Get Closest Barbarian</a:t>
          </a:r>
        </a:p>
      </dsp:txBody>
      <dsp:txXfrm>
        <a:off x="636788" y="1905785"/>
        <a:ext cx="462085" cy="301797"/>
      </dsp:txXfrm>
    </dsp:sp>
    <dsp:sp modelId="{3C76B311-E7C3-490A-9EEF-90CCDACBA89E}">
      <dsp:nvSpPr>
        <dsp:cNvPr id="0" name=""/>
        <dsp:cNvSpPr/>
      </dsp:nvSpPr>
      <dsp:spPr>
        <a:xfrm>
          <a:off x="867831" y="1768166"/>
          <a:ext cx="625122" cy="128230"/>
        </a:xfrm>
        <a:custGeom>
          <a:avLst/>
          <a:gdLst/>
          <a:ahLst/>
          <a:cxnLst/>
          <a:rect l="0" t="0" r="0" b="0"/>
          <a:pathLst>
            <a:path>
              <a:moveTo>
                <a:pt x="0" y="0"/>
              </a:moveTo>
              <a:lnTo>
                <a:pt x="0" y="64115"/>
              </a:lnTo>
              <a:lnTo>
                <a:pt x="625122" y="64115"/>
              </a:lnTo>
              <a:lnTo>
                <a:pt x="625122"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4A3993-E557-43C8-ADA6-0067CCADF5D6}">
      <dsp:nvSpPr>
        <dsp:cNvPr id="0" name=""/>
        <dsp:cNvSpPr/>
      </dsp:nvSpPr>
      <dsp:spPr>
        <a:xfrm>
          <a:off x="1252522" y="1896396"/>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Is a Barbarian's Distance too Close?</a:t>
          </a:r>
        </a:p>
      </dsp:txBody>
      <dsp:txXfrm>
        <a:off x="1261911" y="1905785"/>
        <a:ext cx="462085" cy="301797"/>
      </dsp:txXfrm>
    </dsp:sp>
    <dsp:sp modelId="{38431DA4-AFC9-4505-ACF3-ED01F09BF31E}">
      <dsp:nvSpPr>
        <dsp:cNvPr id="0" name=""/>
        <dsp:cNvSpPr/>
      </dsp:nvSpPr>
      <dsp:spPr>
        <a:xfrm>
          <a:off x="1447234" y="1319360"/>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0B7C0-E1D4-4529-83BE-B67A1F763AD5}">
      <dsp:nvSpPr>
        <dsp:cNvPr id="0" name=""/>
        <dsp:cNvSpPr/>
      </dsp:nvSpPr>
      <dsp:spPr>
        <a:xfrm>
          <a:off x="1252522"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Position of Nearest Barbarian</a:t>
          </a:r>
        </a:p>
      </dsp:txBody>
      <dsp:txXfrm>
        <a:off x="1261911" y="1456979"/>
        <a:ext cx="462085" cy="301797"/>
      </dsp:txXfrm>
    </dsp:sp>
    <dsp:sp modelId="{B0B42904-145B-446B-A2AB-2DF393E9457F}">
      <dsp:nvSpPr>
        <dsp:cNvPr id="0" name=""/>
        <dsp:cNvSpPr/>
      </dsp:nvSpPr>
      <dsp:spPr>
        <a:xfrm>
          <a:off x="1492954" y="1319360"/>
          <a:ext cx="625122" cy="128230"/>
        </a:xfrm>
        <a:custGeom>
          <a:avLst/>
          <a:gdLst/>
          <a:ahLst/>
          <a:cxnLst/>
          <a:rect l="0" t="0" r="0" b="0"/>
          <a:pathLst>
            <a:path>
              <a:moveTo>
                <a:pt x="0" y="0"/>
              </a:moveTo>
              <a:lnTo>
                <a:pt x="0" y="64115"/>
              </a:lnTo>
              <a:lnTo>
                <a:pt x="625122" y="64115"/>
              </a:lnTo>
              <a:lnTo>
                <a:pt x="625122"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EEBDA-866D-4983-867A-9FA96DF5DE0B}">
      <dsp:nvSpPr>
        <dsp:cNvPr id="0" name=""/>
        <dsp:cNvSpPr/>
      </dsp:nvSpPr>
      <dsp:spPr>
        <a:xfrm>
          <a:off x="1877645"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Move Away from the Barbarian</a:t>
          </a:r>
        </a:p>
      </dsp:txBody>
      <dsp:txXfrm>
        <a:off x="1887034" y="1456979"/>
        <a:ext cx="462085" cy="301797"/>
      </dsp:txXfrm>
    </dsp:sp>
    <dsp:sp modelId="{C599C88D-C7B6-4152-9F90-35CE4E943BB8}">
      <dsp:nvSpPr>
        <dsp:cNvPr id="0" name=""/>
        <dsp:cNvSpPr/>
      </dsp:nvSpPr>
      <dsp:spPr>
        <a:xfrm>
          <a:off x="3368322" y="870554"/>
          <a:ext cx="312561" cy="128230"/>
        </a:xfrm>
        <a:custGeom>
          <a:avLst/>
          <a:gdLst/>
          <a:ahLst/>
          <a:cxnLst/>
          <a:rect l="0" t="0" r="0" b="0"/>
          <a:pathLst>
            <a:path>
              <a:moveTo>
                <a:pt x="0" y="0"/>
              </a:moveTo>
              <a:lnTo>
                <a:pt x="0" y="64115"/>
              </a:lnTo>
              <a:lnTo>
                <a:pt x="312561" y="64115"/>
              </a:lnTo>
              <a:lnTo>
                <a:pt x="312561"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F9633-1E84-4F2D-85BE-F58460257AB3}">
      <dsp:nvSpPr>
        <dsp:cNvPr id="0" name=""/>
        <dsp:cNvSpPr/>
      </dsp:nvSpPr>
      <dsp:spPr>
        <a:xfrm>
          <a:off x="3440452"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Seek Monastery</a:t>
          </a:r>
        </a:p>
      </dsp:txBody>
      <dsp:txXfrm>
        <a:off x="3449841" y="1008173"/>
        <a:ext cx="462085" cy="301797"/>
      </dsp:txXfrm>
    </dsp:sp>
    <dsp:sp modelId="{4BDABE7B-F82A-4FE5-80EF-DDE52E2AEAE6}">
      <dsp:nvSpPr>
        <dsp:cNvPr id="0" name=""/>
        <dsp:cNvSpPr/>
      </dsp:nvSpPr>
      <dsp:spPr>
        <a:xfrm>
          <a:off x="2743200" y="1319360"/>
          <a:ext cx="937684" cy="128230"/>
        </a:xfrm>
        <a:custGeom>
          <a:avLst/>
          <a:gdLst/>
          <a:ahLst/>
          <a:cxnLst/>
          <a:rect l="0" t="0" r="0" b="0"/>
          <a:pathLst>
            <a:path>
              <a:moveTo>
                <a:pt x="937684" y="0"/>
              </a:moveTo>
              <a:lnTo>
                <a:pt x="937684"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83958-238C-45FB-A9C5-3AA42848553F}">
      <dsp:nvSpPr>
        <dsp:cNvPr id="0" name=""/>
        <dsp:cNvSpPr/>
      </dsp:nvSpPr>
      <dsp:spPr>
        <a:xfrm>
          <a:off x="2502768" y="1447590"/>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Are you too far away from a Monastery?</a:t>
          </a:r>
        </a:p>
      </dsp:txBody>
      <dsp:txXfrm>
        <a:off x="2512157" y="1456979"/>
        <a:ext cx="462085" cy="301797"/>
      </dsp:txXfrm>
    </dsp:sp>
    <dsp:sp modelId="{1BF1A7BA-03F4-46BB-A32D-41B44EF7FD3A}">
      <dsp:nvSpPr>
        <dsp:cNvPr id="0" name=""/>
        <dsp:cNvSpPr/>
      </dsp:nvSpPr>
      <dsp:spPr>
        <a:xfrm>
          <a:off x="3368322" y="1319360"/>
          <a:ext cx="312561" cy="128230"/>
        </a:xfrm>
        <a:custGeom>
          <a:avLst/>
          <a:gdLst/>
          <a:ahLst/>
          <a:cxnLst/>
          <a:rect l="0" t="0" r="0" b="0"/>
          <a:pathLst>
            <a:path>
              <a:moveTo>
                <a:pt x="312561" y="0"/>
              </a:moveTo>
              <a:lnTo>
                <a:pt x="312561" y="64115"/>
              </a:lnTo>
              <a:lnTo>
                <a:pt x="0" y="64115"/>
              </a:lnTo>
              <a:lnTo>
                <a:pt x="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33625-3C2F-4E74-9919-2FAB3B40EDEE}">
      <dsp:nvSpPr>
        <dsp:cNvPr id="0" name=""/>
        <dsp:cNvSpPr/>
      </dsp:nvSpPr>
      <dsp:spPr>
        <a:xfrm>
          <a:off x="3127890" y="1447590"/>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Check Safety of Monastery</a:t>
          </a:r>
        </a:p>
      </dsp:txBody>
      <dsp:txXfrm>
        <a:off x="3137279" y="1456979"/>
        <a:ext cx="462085" cy="301797"/>
      </dsp:txXfrm>
    </dsp:sp>
    <dsp:sp modelId="{86AA592F-1526-4DF5-94D3-C1BD39EA0EF4}">
      <dsp:nvSpPr>
        <dsp:cNvPr id="0" name=""/>
        <dsp:cNvSpPr/>
      </dsp:nvSpPr>
      <dsp:spPr>
        <a:xfrm>
          <a:off x="3322602" y="1768166"/>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339837-AC91-4CF9-BA06-0508EFC15388}">
      <dsp:nvSpPr>
        <dsp:cNvPr id="0" name=""/>
        <dsp:cNvSpPr/>
      </dsp:nvSpPr>
      <dsp:spPr>
        <a:xfrm>
          <a:off x="3127890" y="1896396"/>
          <a:ext cx="480863" cy="320575"/>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Are there Barbarians near the Monastery?</a:t>
          </a:r>
        </a:p>
      </dsp:txBody>
      <dsp:txXfrm>
        <a:off x="3137279" y="1905785"/>
        <a:ext cx="462085" cy="301797"/>
      </dsp:txXfrm>
    </dsp:sp>
    <dsp:sp modelId="{4129456A-B121-465D-B498-39ECA5C07916}">
      <dsp:nvSpPr>
        <dsp:cNvPr id="0" name=""/>
        <dsp:cNvSpPr/>
      </dsp:nvSpPr>
      <dsp:spPr>
        <a:xfrm>
          <a:off x="3680884" y="1319360"/>
          <a:ext cx="312561" cy="128230"/>
        </a:xfrm>
        <a:custGeom>
          <a:avLst/>
          <a:gdLst/>
          <a:ahLst/>
          <a:cxnLst/>
          <a:rect l="0" t="0" r="0" b="0"/>
          <a:pathLst>
            <a:path>
              <a:moveTo>
                <a:pt x="0" y="0"/>
              </a:moveTo>
              <a:lnTo>
                <a:pt x="0" y="64115"/>
              </a:lnTo>
              <a:lnTo>
                <a:pt x="312561" y="64115"/>
              </a:lnTo>
              <a:lnTo>
                <a:pt x="312561"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4DDE9-B3CA-4CE7-8489-8A04C7A1C895}">
      <dsp:nvSpPr>
        <dsp:cNvPr id="0" name=""/>
        <dsp:cNvSpPr/>
      </dsp:nvSpPr>
      <dsp:spPr>
        <a:xfrm>
          <a:off x="3753013"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Find Closest Safe Monastery</a:t>
          </a:r>
        </a:p>
      </dsp:txBody>
      <dsp:txXfrm>
        <a:off x="3762402" y="1456979"/>
        <a:ext cx="462085" cy="301797"/>
      </dsp:txXfrm>
    </dsp:sp>
    <dsp:sp modelId="{3F53FA76-4298-4843-ACAE-30CC2DA8798F}">
      <dsp:nvSpPr>
        <dsp:cNvPr id="0" name=""/>
        <dsp:cNvSpPr/>
      </dsp:nvSpPr>
      <dsp:spPr>
        <a:xfrm>
          <a:off x="3680884" y="1319360"/>
          <a:ext cx="937684" cy="128230"/>
        </a:xfrm>
        <a:custGeom>
          <a:avLst/>
          <a:gdLst/>
          <a:ahLst/>
          <a:cxnLst/>
          <a:rect l="0" t="0" r="0" b="0"/>
          <a:pathLst>
            <a:path>
              <a:moveTo>
                <a:pt x="0" y="0"/>
              </a:moveTo>
              <a:lnTo>
                <a:pt x="0" y="64115"/>
              </a:lnTo>
              <a:lnTo>
                <a:pt x="937684" y="64115"/>
              </a:lnTo>
              <a:lnTo>
                <a:pt x="937684"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BCADA1-591C-4EC6-BD67-D9E437F3A837}">
      <dsp:nvSpPr>
        <dsp:cNvPr id="0" name=""/>
        <dsp:cNvSpPr/>
      </dsp:nvSpPr>
      <dsp:spPr>
        <a:xfrm>
          <a:off x="4378136"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Go to Closest Safe Monastery</a:t>
          </a:r>
        </a:p>
      </dsp:txBody>
      <dsp:txXfrm>
        <a:off x="4387525" y="1456979"/>
        <a:ext cx="462085" cy="301797"/>
      </dsp:txXfrm>
    </dsp:sp>
    <dsp:sp modelId="{D04D2EA5-6388-4263-B3B4-48709A1D315B}">
      <dsp:nvSpPr>
        <dsp:cNvPr id="0" name=""/>
        <dsp:cNvSpPr/>
      </dsp:nvSpPr>
      <dsp:spPr>
        <a:xfrm>
          <a:off x="3368322" y="870554"/>
          <a:ext cx="1875368" cy="128230"/>
        </a:xfrm>
        <a:custGeom>
          <a:avLst/>
          <a:gdLst/>
          <a:ahLst/>
          <a:cxnLst/>
          <a:rect l="0" t="0" r="0" b="0"/>
          <a:pathLst>
            <a:path>
              <a:moveTo>
                <a:pt x="0" y="0"/>
              </a:moveTo>
              <a:lnTo>
                <a:pt x="0" y="64115"/>
              </a:lnTo>
              <a:lnTo>
                <a:pt x="1875368" y="64115"/>
              </a:lnTo>
              <a:lnTo>
                <a:pt x="1875368" y="128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E8C24-BBC2-4900-BAC1-20D23122A81B}">
      <dsp:nvSpPr>
        <dsp:cNvPr id="0" name=""/>
        <dsp:cNvSpPr/>
      </dsp:nvSpPr>
      <dsp:spPr>
        <a:xfrm>
          <a:off x="5003259" y="998784"/>
          <a:ext cx="480863" cy="320575"/>
        </a:xfrm>
        <a:prstGeom prst="roundRect">
          <a:avLst>
            <a:gd name="adj" fmla="val 1000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At Monastery</a:t>
          </a:r>
        </a:p>
      </dsp:txBody>
      <dsp:txXfrm>
        <a:off x="5012648" y="1008173"/>
        <a:ext cx="462085" cy="301797"/>
      </dsp:txXfrm>
    </dsp:sp>
    <dsp:sp modelId="{73013837-3C89-4526-A8BF-0FE2F62F7F7A}">
      <dsp:nvSpPr>
        <dsp:cNvPr id="0" name=""/>
        <dsp:cNvSpPr/>
      </dsp:nvSpPr>
      <dsp:spPr>
        <a:xfrm>
          <a:off x="5197971" y="1319360"/>
          <a:ext cx="91440" cy="128230"/>
        </a:xfrm>
        <a:custGeom>
          <a:avLst/>
          <a:gdLst/>
          <a:ahLst/>
          <a:cxnLst/>
          <a:rect l="0" t="0" r="0" b="0"/>
          <a:pathLst>
            <a:path>
              <a:moveTo>
                <a:pt x="45720" y="0"/>
              </a:moveTo>
              <a:lnTo>
                <a:pt x="45720" y="1282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8C89C4-7BEA-4C78-8C96-136F4F0AA44F}">
      <dsp:nvSpPr>
        <dsp:cNvPr id="0" name=""/>
        <dsp:cNvSpPr/>
      </dsp:nvSpPr>
      <dsp:spPr>
        <a:xfrm>
          <a:off x="5003259" y="1447590"/>
          <a:ext cx="480863" cy="3205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Wander Around the Monastery</a:t>
          </a:r>
        </a:p>
      </dsp:txBody>
      <dsp:txXfrm>
        <a:off x="5012648" y="1456979"/>
        <a:ext cx="462085" cy="3017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1E700EE4-F3ED-49EA-9ECA-33F3D9A6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121</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SANTORELLI (RIT Student)</dc:creator>
  <cp:keywords/>
  <dc:description/>
  <cp:lastModifiedBy>STEVEN SANTORELLI (RIT Student)</cp:lastModifiedBy>
  <cp:revision>10</cp:revision>
  <cp:lastPrinted>2015-05-20T01:39:00Z</cp:lastPrinted>
  <dcterms:created xsi:type="dcterms:W3CDTF">2015-05-14T18:31:00Z</dcterms:created>
  <dcterms:modified xsi:type="dcterms:W3CDTF">2015-05-20T01:40:00Z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