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8B" w:rsidRDefault="000D51D4">
      <w:r>
        <w:t>Monks Knights Barbarians:</w:t>
      </w:r>
    </w:p>
    <w:p w:rsidR="000D51D4" w:rsidRDefault="000D51D4"/>
    <w:p w:rsidR="000D51D4" w:rsidRPr="000D51D4" w:rsidRDefault="000D51D4">
      <w:pPr>
        <w:rPr>
          <w:b/>
        </w:rPr>
      </w:pPr>
      <w:r w:rsidRPr="000D51D4">
        <w:rPr>
          <w:b/>
        </w:rPr>
        <w:t>Path following:</w:t>
      </w:r>
    </w:p>
    <w:p w:rsidR="000D51D4" w:rsidRDefault="000D51D4">
      <w:r>
        <w:t>Originally, the monks used path following. They moved along a set path going from on monastery to the next in a never ending loop. However, we took it out of the game because it was not helping the game in any way and replaced it with path finding.</w:t>
      </w:r>
    </w:p>
    <w:p w:rsidR="000D51D4" w:rsidRDefault="000D51D4"/>
    <w:p w:rsidR="000D51D4" w:rsidRPr="000D51D4" w:rsidRDefault="000D51D4">
      <w:pPr>
        <w:rPr>
          <w:b/>
        </w:rPr>
      </w:pPr>
      <w:r w:rsidRPr="000D51D4">
        <w:rPr>
          <w:b/>
        </w:rPr>
        <w:t>Path finding:</w:t>
      </w:r>
    </w:p>
    <w:p w:rsidR="000D51D4" w:rsidRDefault="000D51D4">
      <w:r>
        <w:t>The monks, knights, and the barbarians all use path finding. We use a navigation mesh</w:t>
      </w:r>
      <w:r w:rsidR="00990FA3">
        <w:t xml:space="preserve"> for the movement, with the positions of the monasteries baked into the mesh.</w:t>
      </w:r>
    </w:p>
    <w:p w:rsidR="00990FA3" w:rsidRDefault="00990FA3"/>
    <w:p w:rsidR="000D51D4" w:rsidRPr="00990FA3" w:rsidRDefault="000D51D4">
      <w:pPr>
        <w:rPr>
          <w:b/>
        </w:rPr>
      </w:pPr>
      <w:r w:rsidRPr="00990FA3">
        <w:rPr>
          <w:b/>
        </w:rPr>
        <w:t>Decision Tree:</w:t>
      </w:r>
    </w:p>
    <w:p w:rsidR="00990FA3" w:rsidRDefault="00990FA3">
      <w:r>
        <w:t>The knights use a decision tree to determine their behavior.</w:t>
      </w:r>
    </w:p>
    <w:p w:rsidR="00990FA3" w:rsidRDefault="00990FA3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B300BF">
      <w:pPr>
        <w:rPr>
          <w:b/>
        </w:rPr>
      </w:pPr>
    </w:p>
    <w:p w:rsidR="00B300BF" w:rsidRDefault="006B2B4E" w:rsidP="006B2B4E">
      <w:pPr>
        <w:tabs>
          <w:tab w:val="left" w:pos="7995"/>
        </w:tabs>
        <w:rPr>
          <w:b/>
        </w:rPr>
      </w:pPr>
      <w:r>
        <w:rPr>
          <w:b/>
        </w:rPr>
        <w:tab/>
      </w:r>
    </w:p>
    <w:p w:rsidR="000D51D4" w:rsidRPr="00990FA3" w:rsidRDefault="000D51D4">
      <w:pPr>
        <w:rPr>
          <w:b/>
        </w:rPr>
      </w:pPr>
      <w:r w:rsidRPr="00990FA3">
        <w:rPr>
          <w:b/>
        </w:rPr>
        <w:lastRenderedPageBreak/>
        <w:t>State Machine:</w:t>
      </w:r>
    </w:p>
    <w:p w:rsidR="006B2B4E" w:rsidRDefault="00B300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76E72" wp14:editId="78150791">
                <wp:simplePos x="0" y="0"/>
                <wp:positionH relativeFrom="column">
                  <wp:posOffset>933450</wp:posOffset>
                </wp:positionH>
                <wp:positionV relativeFrom="paragraph">
                  <wp:posOffset>1000760</wp:posOffset>
                </wp:positionV>
                <wp:extent cx="3333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B3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3.5pt;margin-top:78.8pt;width:26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90FA3">
        <w:t>The barbarians use a state machine to determine their behavior</w:t>
      </w:r>
    </w:p>
    <w:p w:rsidR="00990FA3" w:rsidRDefault="005973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3B31A155" wp14:editId="7A070255">
                <wp:simplePos x="0" y="0"/>
                <wp:positionH relativeFrom="column">
                  <wp:posOffset>3341827</wp:posOffset>
                </wp:positionH>
                <wp:positionV relativeFrom="paragraph">
                  <wp:posOffset>885500</wp:posOffset>
                </wp:positionV>
                <wp:extent cx="85725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3A7" w:rsidRPr="006B2B4E" w:rsidRDefault="005973A7" w:rsidP="005973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 Am all alone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1A1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15pt;margin-top:69.7pt;width:67.5pt;height:18.7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">
                <v:textbox>
                  <w:txbxContent>
                    <w:p w:rsidR="005973A7" w:rsidRPr="006B2B4E" w:rsidRDefault="005973A7" w:rsidP="005973A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5. Am all alone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3A9EBA" wp14:editId="13E82E66">
                <wp:simplePos x="0" y="0"/>
                <wp:positionH relativeFrom="column">
                  <wp:posOffset>3033454</wp:posOffset>
                </wp:positionH>
                <wp:positionV relativeFrom="paragraph">
                  <wp:posOffset>885028</wp:posOffset>
                </wp:positionV>
                <wp:extent cx="1584251" cy="45719"/>
                <wp:effectExtent l="19050" t="76200" r="1651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2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170D" id="Straight Arrow Connector 27" o:spid="_x0000_s1026" type="#_x0000_t32" style="position:absolute;margin-left:238.85pt;margin-top:69.7pt;width:124.75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E74E8" wp14:editId="1A97E663">
                <wp:simplePos x="0" y="0"/>
                <wp:positionH relativeFrom="column">
                  <wp:posOffset>5515580</wp:posOffset>
                </wp:positionH>
                <wp:positionV relativeFrom="paragraph">
                  <wp:posOffset>1353982</wp:posOffset>
                </wp:positionV>
                <wp:extent cx="45719" cy="904875"/>
                <wp:effectExtent l="38100" t="38100" r="5016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9492" id="Straight Arrow Connector 20" o:spid="_x0000_s1026" type="#_x0000_t32" style="position:absolute;margin-left:434.3pt;margin-top:106.6pt;width:3.6pt;height:71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06E326A" wp14:editId="2E90ED2B">
                <wp:simplePos x="0" y="0"/>
                <wp:positionH relativeFrom="column">
                  <wp:posOffset>5458017</wp:posOffset>
                </wp:positionH>
                <wp:positionV relativeFrom="paragraph">
                  <wp:posOffset>1672501</wp:posOffset>
                </wp:positionV>
                <wp:extent cx="1219200" cy="21907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3A7" w:rsidRPr="006B2B4E" w:rsidRDefault="005973A7" w:rsidP="005973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2B4E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2B4E">
                              <w:rPr>
                                <w:sz w:val="16"/>
                                <w:szCs w:val="16"/>
                              </w:rPr>
                              <w:t>See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unguarded Monk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326A" id="_x0000_s1027" type="#_x0000_t202" style="position:absolute;margin-left:429.75pt;margin-top:131.7pt;width:96pt;height:17.2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">
                <v:textbox>
                  <w:txbxContent>
                    <w:p w:rsidR="005973A7" w:rsidRPr="006B2B4E" w:rsidRDefault="005973A7" w:rsidP="005973A7">
                      <w:pPr>
                        <w:rPr>
                          <w:sz w:val="16"/>
                          <w:szCs w:val="16"/>
                        </w:rPr>
                      </w:pPr>
                      <w:r w:rsidRPr="006B2B4E">
                        <w:rPr>
                          <w:sz w:val="16"/>
                          <w:szCs w:val="16"/>
                        </w:rPr>
                        <w:t>1.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2B4E">
                        <w:rPr>
                          <w:sz w:val="16"/>
                          <w:szCs w:val="16"/>
                        </w:rPr>
                        <w:t>See</w:t>
                      </w:r>
                      <w:r>
                        <w:rPr>
                          <w:sz w:val="16"/>
                          <w:szCs w:val="16"/>
                        </w:rPr>
                        <w:t xml:space="preserve"> unguarded Monk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74A3D" wp14:editId="2C17C1CE">
                <wp:simplePos x="0" y="0"/>
                <wp:positionH relativeFrom="column">
                  <wp:posOffset>3061320</wp:posOffset>
                </wp:positionH>
                <wp:positionV relativeFrom="paragraph">
                  <wp:posOffset>2802580</wp:posOffset>
                </wp:positionV>
                <wp:extent cx="1616149" cy="45719"/>
                <wp:effectExtent l="0" t="76200" r="317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1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7189" id="Straight Arrow Connector 25" o:spid="_x0000_s1026" type="#_x0000_t32" style="position:absolute;margin-left:241.05pt;margin-top:220.7pt;width:127.2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672C5CB" wp14:editId="1C1ABAF0">
                <wp:simplePos x="0" y="0"/>
                <wp:positionH relativeFrom="column">
                  <wp:posOffset>3044294</wp:posOffset>
                </wp:positionH>
                <wp:positionV relativeFrom="paragraph">
                  <wp:posOffset>2650091</wp:posOffset>
                </wp:positionV>
                <wp:extent cx="1562100" cy="21907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3A7" w:rsidRPr="006B2B4E" w:rsidRDefault="005973A7" w:rsidP="005973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 See more friends than knights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C5CB" id="_x0000_s1028" type="#_x0000_t202" style="position:absolute;margin-left:239.7pt;margin-top:208.65pt;width:123pt;height:17.2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">
                <v:textbox>
                  <w:txbxContent>
                    <w:p w:rsidR="005973A7" w:rsidRPr="006B2B4E" w:rsidRDefault="005973A7" w:rsidP="005973A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3. See more friends than knights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88259E3" wp14:editId="4BBF24FE">
                <wp:simplePos x="0" y="0"/>
                <wp:positionH relativeFrom="column">
                  <wp:posOffset>3490683</wp:posOffset>
                </wp:positionH>
                <wp:positionV relativeFrom="paragraph">
                  <wp:posOffset>2129510</wp:posOffset>
                </wp:positionV>
                <wp:extent cx="857250" cy="2381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3A7" w:rsidRPr="006B2B4E" w:rsidRDefault="005973A7" w:rsidP="005973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 Am all alone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59E3" id="_x0000_s1029" type="#_x0000_t202" style="position:absolute;margin-left:274.85pt;margin-top:167.7pt;width:67.5pt;height:18.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">
                <v:textbox>
                  <w:txbxContent>
                    <w:p w:rsidR="005973A7" w:rsidRPr="006B2B4E" w:rsidRDefault="005973A7" w:rsidP="005973A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5. Am all alone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B01B5" wp14:editId="7E7D69FF">
                <wp:simplePos x="0" y="0"/>
                <wp:positionH relativeFrom="column">
                  <wp:posOffset>2923952</wp:posOffset>
                </wp:positionH>
                <wp:positionV relativeFrom="paragraph">
                  <wp:posOffset>1370846</wp:posOffset>
                </wp:positionV>
                <wp:extent cx="1743341" cy="1179726"/>
                <wp:effectExtent l="38100" t="38100" r="28575" b="209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341" cy="1179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129D" id="Straight Arrow Connector 19" o:spid="_x0000_s1026" type="#_x0000_t32" style="position:absolute;margin-left:230.25pt;margin-top:107.95pt;width:137.25pt;height:92.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2C58558C" wp14:editId="53D6A3B7">
                <wp:simplePos x="0" y="0"/>
                <wp:positionH relativeFrom="column">
                  <wp:posOffset>3035197</wp:posOffset>
                </wp:positionH>
                <wp:positionV relativeFrom="paragraph">
                  <wp:posOffset>3086809</wp:posOffset>
                </wp:positionV>
                <wp:extent cx="1571625" cy="2286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3A7" w:rsidRPr="006B2B4E" w:rsidRDefault="005973A7" w:rsidP="005973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 See more knights than 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558C" id="_x0000_s1030" type="#_x0000_t202" style="position:absolute;margin-left:239pt;margin-top:243.05pt;width:123.75pt;height:18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">
                <v:textbox>
                  <w:txbxContent>
                    <w:p w:rsidR="005973A7" w:rsidRPr="006B2B4E" w:rsidRDefault="005973A7" w:rsidP="005973A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 See more knights than friends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35011" wp14:editId="794361DB">
                <wp:simplePos x="0" y="0"/>
                <wp:positionH relativeFrom="column">
                  <wp:posOffset>3051543</wp:posOffset>
                </wp:positionH>
                <wp:positionV relativeFrom="paragraph">
                  <wp:posOffset>3008260</wp:posOffset>
                </wp:positionV>
                <wp:extent cx="1584251" cy="45719"/>
                <wp:effectExtent l="19050" t="76200" r="1651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2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A4BA" id="Straight Arrow Connector 21" o:spid="_x0000_s1026" type="#_x0000_t32" style="position:absolute;margin-left:240.3pt;margin-top:236.85pt;width:124.7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B61DF" wp14:editId="1B56551F">
                <wp:simplePos x="0" y="0"/>
                <wp:positionH relativeFrom="column">
                  <wp:posOffset>2987749</wp:posOffset>
                </wp:positionH>
                <wp:positionV relativeFrom="paragraph">
                  <wp:posOffset>530240</wp:posOffset>
                </wp:positionV>
                <wp:extent cx="1616149" cy="45719"/>
                <wp:effectExtent l="0" t="76200" r="31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1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2EDD" id="Straight Arrow Connector 6" o:spid="_x0000_s1026" type="#_x0000_t32" style="position:absolute;margin-left:235.25pt;margin-top:41.75pt;width:127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2B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F4F1CE" wp14:editId="14ED2F6D">
                <wp:simplePos x="0" y="0"/>
                <wp:positionH relativeFrom="column">
                  <wp:posOffset>1766457</wp:posOffset>
                </wp:positionH>
                <wp:positionV relativeFrom="paragraph">
                  <wp:posOffset>1364388</wp:posOffset>
                </wp:positionV>
                <wp:extent cx="45719" cy="936839"/>
                <wp:effectExtent l="76200" t="0" r="50165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6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A004" id="Straight Arrow Connector 18" o:spid="_x0000_s1026" type="#_x0000_t32" style="position:absolute;margin-left:139.1pt;margin-top:107.45pt;width:3.6pt;height:73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B2B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4115ED" wp14:editId="5DF3212D">
                <wp:simplePos x="0" y="0"/>
                <wp:positionH relativeFrom="column">
                  <wp:posOffset>2171066</wp:posOffset>
                </wp:positionH>
                <wp:positionV relativeFrom="paragraph">
                  <wp:posOffset>1411604</wp:posOffset>
                </wp:positionV>
                <wp:extent cx="45719" cy="904875"/>
                <wp:effectExtent l="38100" t="38100" r="5016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8BA8" id="Straight Arrow Connector 17" o:spid="_x0000_s1026" type="#_x0000_t32" style="position:absolute;margin-left:170.95pt;margin-top:111.15pt;width:3.6pt;height:7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B2B4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34CB3C2" wp14:editId="4098EF58">
                <wp:simplePos x="0" y="0"/>
                <wp:positionH relativeFrom="column">
                  <wp:posOffset>2124075</wp:posOffset>
                </wp:positionH>
                <wp:positionV relativeFrom="paragraph">
                  <wp:posOffset>2011680</wp:posOffset>
                </wp:positionV>
                <wp:extent cx="857250" cy="2381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B4E" w:rsidRPr="006B2B4E" w:rsidRDefault="006B2B4E" w:rsidP="006B2B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 Am all alone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B3C2" id="_x0000_s1031" type="#_x0000_t202" style="position:absolute;margin-left:167.25pt;margin-top:158.4pt;width:67.5pt;height:18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">
                <v:textbox>
                  <w:txbxContent>
                    <w:p w:rsidR="006B2B4E" w:rsidRPr="006B2B4E" w:rsidRDefault="006B2B4E" w:rsidP="006B2B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5. Am all alone</w:t>
                      </w:r>
                    </w:p>
                  </w:txbxContent>
                </v:textbox>
              </v:shape>
            </w:pict>
          </mc:Fallback>
        </mc:AlternateContent>
      </w:r>
      <w:r w:rsidR="006B2B4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622E2F4" wp14:editId="43697844">
                <wp:simplePos x="0" y="0"/>
                <wp:positionH relativeFrom="column">
                  <wp:posOffset>381000</wp:posOffset>
                </wp:positionH>
                <wp:positionV relativeFrom="paragraph">
                  <wp:posOffset>1716405</wp:posOffset>
                </wp:positionV>
                <wp:extent cx="1571625" cy="2286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B4E" w:rsidRPr="006B2B4E" w:rsidRDefault="006B2B4E" w:rsidP="006B2B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 See more knights than 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E2F4" id="_x0000_s1032" type="#_x0000_t202" style="position:absolute;margin-left:30pt;margin-top:135.15pt;width:123.75pt;height:1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">
                <v:textbox>
                  <w:txbxContent>
                    <w:p w:rsidR="006B2B4E" w:rsidRPr="006B2B4E" w:rsidRDefault="006B2B4E" w:rsidP="006B2B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 See more knights than friends</w:t>
                      </w:r>
                    </w:p>
                  </w:txbxContent>
                </v:textbox>
              </v:shape>
            </w:pict>
          </mc:Fallback>
        </mc:AlternateContent>
      </w:r>
      <w:r w:rsidR="006B2B4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037A970" wp14:editId="326BF445">
                <wp:simplePos x="0" y="0"/>
                <wp:positionH relativeFrom="column">
                  <wp:posOffset>3076575</wp:posOffset>
                </wp:positionH>
                <wp:positionV relativeFrom="paragraph">
                  <wp:posOffset>297180</wp:posOffset>
                </wp:positionV>
                <wp:extent cx="1219200" cy="21907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B4E" w:rsidRPr="006B2B4E" w:rsidRDefault="006B2B4E" w:rsidP="006B2B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2B4E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2B4E">
                              <w:rPr>
                                <w:sz w:val="16"/>
                                <w:szCs w:val="16"/>
                              </w:rPr>
                              <w:t>See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unguarded Monk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A970" id="_x0000_s1033" type="#_x0000_t202" style="position:absolute;margin-left:242.25pt;margin-top:23.4pt;width:96pt;height:17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xYIgIAAEw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">
                <v:textbox>
                  <w:txbxContent>
                    <w:p w:rsidR="006B2B4E" w:rsidRPr="006B2B4E" w:rsidRDefault="006B2B4E" w:rsidP="006B2B4E">
                      <w:pPr>
                        <w:rPr>
                          <w:sz w:val="16"/>
                          <w:szCs w:val="16"/>
                        </w:rPr>
                      </w:pPr>
                      <w:r w:rsidRPr="006B2B4E">
                        <w:rPr>
                          <w:sz w:val="16"/>
                          <w:szCs w:val="16"/>
                        </w:rPr>
                        <w:t>1.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2B4E">
                        <w:rPr>
                          <w:sz w:val="16"/>
                          <w:szCs w:val="16"/>
                        </w:rPr>
                        <w:t>See</w:t>
                      </w:r>
                      <w:r>
                        <w:rPr>
                          <w:sz w:val="16"/>
                          <w:szCs w:val="16"/>
                        </w:rPr>
                        <w:t xml:space="preserve"> unguarded Monk</w:t>
                      </w:r>
                    </w:p>
                  </w:txbxContent>
                </v:textbox>
              </v:shape>
            </w:pict>
          </mc:Fallback>
        </mc:AlternateContent>
      </w:r>
      <w:r w:rsidR="00B300BF">
        <w:rPr>
          <w:noProof/>
        </w:rPr>
        <w:drawing>
          <wp:inline distT="0" distB="0" distL="0" distR="0" wp14:anchorId="7286D8F3" wp14:editId="3A3DD2F8">
            <wp:extent cx="6741042" cy="34671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973A7" w:rsidRDefault="005973A7"/>
    <w:p w:rsidR="000D51D4" w:rsidRPr="005973A7" w:rsidRDefault="000D51D4">
      <w:pPr>
        <w:rPr>
          <w:b/>
        </w:rPr>
      </w:pPr>
      <w:r w:rsidRPr="005973A7">
        <w:rPr>
          <w:b/>
        </w:rPr>
        <w:t>Behavior Tree</w:t>
      </w:r>
      <w:r w:rsidR="005973A7" w:rsidRPr="005973A7">
        <w:rPr>
          <w:b/>
        </w:rPr>
        <w:t>:</w:t>
      </w:r>
    </w:p>
    <w:p w:rsidR="005973A7" w:rsidRDefault="005973A7">
      <w:r>
        <w:t>We did not implement behavior trees into the game.</w:t>
      </w:r>
    </w:p>
    <w:p w:rsidR="005973A7" w:rsidRDefault="005973A7"/>
    <w:p w:rsidR="000D51D4" w:rsidRPr="005973A7" w:rsidRDefault="000D51D4">
      <w:pPr>
        <w:rPr>
          <w:b/>
        </w:rPr>
      </w:pPr>
      <w:bookmarkStart w:id="0" w:name="_GoBack"/>
      <w:r w:rsidRPr="005973A7">
        <w:rPr>
          <w:b/>
        </w:rPr>
        <w:t>Genetic Algorithm:</w:t>
      </w:r>
    </w:p>
    <w:bookmarkEnd w:id="0"/>
    <w:p w:rsidR="005973A7" w:rsidRDefault="005973A7">
      <w:r>
        <w:t>Need to Complete</w:t>
      </w:r>
    </w:p>
    <w:p w:rsidR="005973A7" w:rsidRDefault="005973A7"/>
    <w:p w:rsidR="000D51D4" w:rsidRPr="005973A7" w:rsidRDefault="000D51D4">
      <w:pPr>
        <w:rPr>
          <w:b/>
        </w:rPr>
      </w:pPr>
      <w:r w:rsidRPr="005973A7">
        <w:rPr>
          <w:b/>
        </w:rPr>
        <w:t>Bayes Classifier:</w:t>
      </w:r>
    </w:p>
    <w:p w:rsidR="000D51D4" w:rsidRDefault="005973A7">
      <w:r>
        <w:t>Need to Complete</w:t>
      </w:r>
    </w:p>
    <w:sectPr w:rsidR="000D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5DAF"/>
    <w:multiLevelType w:val="hybridMultilevel"/>
    <w:tmpl w:val="F3E4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96749"/>
    <w:multiLevelType w:val="hybridMultilevel"/>
    <w:tmpl w:val="C87C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95970"/>
    <w:multiLevelType w:val="hybridMultilevel"/>
    <w:tmpl w:val="771A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D4"/>
    <w:rsid w:val="000D51D4"/>
    <w:rsid w:val="005973A7"/>
    <w:rsid w:val="006B2B4E"/>
    <w:rsid w:val="0081428B"/>
    <w:rsid w:val="00990FA3"/>
    <w:rsid w:val="00B3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9D9CE-E918-4165-BB77-8231590A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B2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B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B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B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anner.main.ad.rit.edu\students\dxl2911\IGMProfile\AppData\Microsoft\Templates\Single%20spaced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7EDE51-F3A6-479F-9182-9E10A98A200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0BD0C9C-1271-4B3F-BBAF-DDA268FC4005}">
      <dgm:prSet phldrT="[Text]"/>
      <dgm:spPr/>
      <dgm:t>
        <a:bodyPr/>
        <a:lstStyle/>
        <a:p>
          <a:r>
            <a:rPr lang="en-US"/>
            <a:t>Is a barbarian nearby?</a:t>
          </a:r>
        </a:p>
      </dgm:t>
    </dgm:pt>
    <dgm:pt modelId="{FEDE3733-1049-444B-A21F-0DDF0CD83BF9}" type="parTrans" cxnId="{99F09107-EB2B-4285-BEA3-3CFBF8C938F3}">
      <dgm:prSet/>
      <dgm:spPr/>
      <dgm:t>
        <a:bodyPr/>
        <a:lstStyle/>
        <a:p>
          <a:endParaRPr lang="en-US"/>
        </a:p>
      </dgm:t>
    </dgm:pt>
    <dgm:pt modelId="{3E62AF40-8C7E-4E89-951E-DF268A9DDA92}" type="sibTrans" cxnId="{99F09107-EB2B-4285-BEA3-3CFBF8C938F3}">
      <dgm:prSet/>
      <dgm:spPr/>
      <dgm:t>
        <a:bodyPr/>
        <a:lstStyle/>
        <a:p>
          <a:endParaRPr lang="en-US"/>
        </a:p>
      </dgm:t>
    </dgm:pt>
    <dgm:pt modelId="{0722E152-C290-4EB0-B2DF-4AD6B7803536}">
      <dgm:prSet phldrT="[Text]"/>
      <dgm:spPr/>
      <dgm:t>
        <a:bodyPr/>
        <a:lstStyle/>
        <a:p>
          <a:r>
            <a:rPr lang="en-US"/>
            <a:t>Attack Barbarian</a:t>
          </a:r>
        </a:p>
      </dgm:t>
    </dgm:pt>
    <dgm:pt modelId="{63B0CA4D-FB6C-4868-A4B5-1C91969FE514}" type="parTrans" cxnId="{155DFBDA-27EB-4672-9404-0C21FE645850}">
      <dgm:prSet/>
      <dgm:spPr/>
      <dgm:t>
        <a:bodyPr/>
        <a:lstStyle/>
        <a:p>
          <a:endParaRPr lang="en-US"/>
        </a:p>
      </dgm:t>
    </dgm:pt>
    <dgm:pt modelId="{5F7CC415-A832-4404-AEC2-CC3F09C5C7D5}" type="sibTrans" cxnId="{155DFBDA-27EB-4672-9404-0C21FE645850}">
      <dgm:prSet/>
      <dgm:spPr/>
      <dgm:t>
        <a:bodyPr/>
        <a:lstStyle/>
        <a:p>
          <a:endParaRPr lang="en-US"/>
        </a:p>
      </dgm:t>
    </dgm:pt>
    <dgm:pt modelId="{D3A85F43-CE39-4EAC-82D4-9C51B2ECCCEA}">
      <dgm:prSet phldrT="[Text]"/>
      <dgm:spPr/>
      <dgm:t>
        <a:bodyPr/>
        <a:lstStyle/>
        <a:p>
          <a:r>
            <a:rPr lang="en-US"/>
            <a:t>Is a monastery being attacked?</a:t>
          </a:r>
        </a:p>
      </dgm:t>
    </dgm:pt>
    <dgm:pt modelId="{CA351CA4-4549-42B2-ABFF-5BED9FFF7AC0}" type="parTrans" cxnId="{E7589B1D-250A-4A9F-A3B0-DEBF945EACF3}">
      <dgm:prSet/>
      <dgm:spPr/>
      <dgm:t>
        <a:bodyPr/>
        <a:lstStyle/>
        <a:p>
          <a:endParaRPr lang="en-US"/>
        </a:p>
      </dgm:t>
    </dgm:pt>
    <dgm:pt modelId="{D2FDB3E2-7E6D-43B6-9113-999BDA26A9AE}" type="sibTrans" cxnId="{E7589B1D-250A-4A9F-A3B0-DEBF945EACF3}">
      <dgm:prSet/>
      <dgm:spPr/>
      <dgm:t>
        <a:bodyPr/>
        <a:lstStyle/>
        <a:p>
          <a:endParaRPr lang="en-US"/>
        </a:p>
      </dgm:t>
    </dgm:pt>
    <dgm:pt modelId="{4AD546C9-736A-4C3A-868F-E45C4E3D04E9}">
      <dgm:prSet phldrT="[Text]"/>
      <dgm:spPr/>
      <dgm:t>
        <a:bodyPr/>
        <a:lstStyle/>
        <a:p>
          <a:r>
            <a:rPr lang="en-US"/>
            <a:t>Go to nearest Monastery</a:t>
          </a:r>
        </a:p>
      </dgm:t>
    </dgm:pt>
    <dgm:pt modelId="{FE2DE75E-8705-4F48-965E-BB8016B26918}" type="parTrans" cxnId="{6B606443-7195-4B4B-BE3C-426F3F4C9844}">
      <dgm:prSet/>
      <dgm:spPr/>
      <dgm:t>
        <a:bodyPr/>
        <a:lstStyle/>
        <a:p>
          <a:endParaRPr lang="en-US"/>
        </a:p>
      </dgm:t>
    </dgm:pt>
    <dgm:pt modelId="{92B1E0E8-F57E-4F86-AD55-AC7C30ABCC34}" type="sibTrans" cxnId="{6B606443-7195-4B4B-BE3C-426F3F4C9844}">
      <dgm:prSet/>
      <dgm:spPr/>
      <dgm:t>
        <a:bodyPr/>
        <a:lstStyle/>
        <a:p>
          <a:endParaRPr lang="en-US"/>
        </a:p>
      </dgm:t>
    </dgm:pt>
    <dgm:pt modelId="{27064EF6-02C2-4E4B-9011-3B8CF22BF6D9}">
      <dgm:prSet phldrT="[Text]"/>
      <dgm:spPr/>
      <dgm:t>
        <a:bodyPr/>
        <a:lstStyle/>
        <a:p>
          <a:r>
            <a:rPr lang="en-US"/>
            <a:t>Are you at the attacked monastery</a:t>
          </a:r>
        </a:p>
      </dgm:t>
    </dgm:pt>
    <dgm:pt modelId="{7C5D9173-BEB6-4B93-BD47-C5DC0CD6329B}" type="parTrans" cxnId="{AF64BDE6-7137-4364-80D2-D9CCC2E0DF0D}">
      <dgm:prSet/>
      <dgm:spPr/>
      <dgm:t>
        <a:bodyPr/>
        <a:lstStyle/>
        <a:p>
          <a:endParaRPr lang="en-US"/>
        </a:p>
      </dgm:t>
    </dgm:pt>
    <dgm:pt modelId="{210CB16C-DBA8-422E-B045-3A86C34C3971}" type="sibTrans" cxnId="{AF64BDE6-7137-4364-80D2-D9CCC2E0DF0D}">
      <dgm:prSet/>
      <dgm:spPr/>
      <dgm:t>
        <a:bodyPr/>
        <a:lstStyle/>
        <a:p>
          <a:endParaRPr lang="en-US"/>
        </a:p>
      </dgm:t>
    </dgm:pt>
    <dgm:pt modelId="{1A3AE285-E240-482E-87E4-F561AD21689F}">
      <dgm:prSet phldrT="[Text]"/>
      <dgm:spPr/>
      <dgm:t>
        <a:bodyPr/>
        <a:lstStyle/>
        <a:p>
          <a:r>
            <a:rPr lang="en-US"/>
            <a:t>Attakc Barbarian</a:t>
          </a:r>
        </a:p>
      </dgm:t>
    </dgm:pt>
    <dgm:pt modelId="{D56C5421-502D-44A6-BB91-38CF45D4D1C6}" type="parTrans" cxnId="{AD461555-AD58-49AA-B32D-1CD60D3AD9C8}">
      <dgm:prSet/>
      <dgm:spPr/>
      <dgm:t>
        <a:bodyPr/>
        <a:lstStyle/>
        <a:p>
          <a:endParaRPr lang="en-US"/>
        </a:p>
      </dgm:t>
    </dgm:pt>
    <dgm:pt modelId="{A7B1DA4F-CD4C-48C2-BF99-F23B87B78D02}" type="sibTrans" cxnId="{AD461555-AD58-49AA-B32D-1CD60D3AD9C8}">
      <dgm:prSet/>
      <dgm:spPr/>
      <dgm:t>
        <a:bodyPr/>
        <a:lstStyle/>
        <a:p>
          <a:endParaRPr lang="en-US"/>
        </a:p>
      </dgm:t>
    </dgm:pt>
    <dgm:pt modelId="{47A5D32B-4A74-4FA9-A589-5BEC677E6FB6}">
      <dgm:prSet phldrT="[Text]"/>
      <dgm:spPr/>
      <dgm:t>
        <a:bodyPr/>
        <a:lstStyle/>
        <a:p>
          <a:r>
            <a:rPr lang="en-US"/>
            <a:t>Go to Monastery</a:t>
          </a:r>
        </a:p>
      </dgm:t>
    </dgm:pt>
    <dgm:pt modelId="{8236438E-1FDE-44FF-A042-0594812CDEBA}" type="parTrans" cxnId="{1959BC30-78A9-47C6-A2CB-1D389502DA65}">
      <dgm:prSet/>
      <dgm:spPr/>
      <dgm:t>
        <a:bodyPr/>
        <a:lstStyle/>
        <a:p>
          <a:endParaRPr lang="en-US"/>
        </a:p>
      </dgm:t>
    </dgm:pt>
    <dgm:pt modelId="{9BFE9848-1C11-449A-A4BD-1F4EA2145043}" type="sibTrans" cxnId="{1959BC30-78A9-47C6-A2CB-1D389502DA65}">
      <dgm:prSet/>
      <dgm:spPr/>
      <dgm:t>
        <a:bodyPr/>
        <a:lstStyle/>
        <a:p>
          <a:endParaRPr lang="en-US"/>
        </a:p>
      </dgm:t>
    </dgm:pt>
    <dgm:pt modelId="{99EEF66B-267A-41BE-BA67-CBD4CDC2E6D3}" type="pres">
      <dgm:prSet presAssocID="{1B7EDE51-F3A6-479F-9182-9E10A98A200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731C846-A23C-4A76-9F5A-6C1F3DB3691C}" type="pres">
      <dgm:prSet presAssocID="{1B7EDE51-F3A6-479F-9182-9E10A98A200D}" presName="hierFlow" presStyleCnt="0"/>
      <dgm:spPr/>
    </dgm:pt>
    <dgm:pt modelId="{ADF86E91-7006-440C-A7D4-739B10357F9F}" type="pres">
      <dgm:prSet presAssocID="{1B7EDE51-F3A6-479F-9182-9E10A98A200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59827D7-6921-4EF3-B336-EF69564EA48C}" type="pres">
      <dgm:prSet presAssocID="{A0BD0C9C-1271-4B3F-BBAF-DDA268FC4005}" presName="Name14" presStyleCnt="0"/>
      <dgm:spPr/>
    </dgm:pt>
    <dgm:pt modelId="{7292A29A-23CD-41EE-8B66-1C6F2C3DA605}" type="pres">
      <dgm:prSet presAssocID="{A0BD0C9C-1271-4B3F-BBAF-DDA268FC4005}" presName="level1Shape" presStyleLbl="node0" presStyleIdx="0" presStyleCnt="1">
        <dgm:presLayoutVars>
          <dgm:chPref val="3"/>
        </dgm:presLayoutVars>
      </dgm:prSet>
      <dgm:spPr/>
    </dgm:pt>
    <dgm:pt modelId="{671BB418-4EAA-4F9D-BB20-5A3C9977DAA9}" type="pres">
      <dgm:prSet presAssocID="{A0BD0C9C-1271-4B3F-BBAF-DDA268FC4005}" presName="hierChild2" presStyleCnt="0"/>
      <dgm:spPr/>
    </dgm:pt>
    <dgm:pt modelId="{922E2212-B837-4046-A4B3-1B371324F818}" type="pres">
      <dgm:prSet presAssocID="{63B0CA4D-FB6C-4868-A4B5-1C91969FE514}" presName="Name19" presStyleLbl="parChTrans1D2" presStyleIdx="0" presStyleCnt="2"/>
      <dgm:spPr/>
    </dgm:pt>
    <dgm:pt modelId="{2AFA97E7-3C22-4678-BC9E-365E07109192}" type="pres">
      <dgm:prSet presAssocID="{0722E152-C290-4EB0-B2DF-4AD6B7803536}" presName="Name21" presStyleCnt="0"/>
      <dgm:spPr/>
    </dgm:pt>
    <dgm:pt modelId="{F4C45C3C-05DB-452B-9A54-F01867A53ED4}" type="pres">
      <dgm:prSet presAssocID="{0722E152-C290-4EB0-B2DF-4AD6B7803536}" presName="level2Shape" presStyleLbl="node2" presStyleIdx="0" presStyleCnt="2"/>
      <dgm:spPr/>
      <dgm:t>
        <a:bodyPr/>
        <a:lstStyle/>
        <a:p>
          <a:endParaRPr lang="en-US"/>
        </a:p>
      </dgm:t>
    </dgm:pt>
    <dgm:pt modelId="{9130B049-EDB8-4C5C-BEF8-04AE7A470297}" type="pres">
      <dgm:prSet presAssocID="{0722E152-C290-4EB0-B2DF-4AD6B7803536}" presName="hierChild3" presStyleCnt="0"/>
      <dgm:spPr/>
    </dgm:pt>
    <dgm:pt modelId="{F0C0F399-8848-4DA0-805A-764489330475}" type="pres">
      <dgm:prSet presAssocID="{CA351CA4-4549-42B2-ABFF-5BED9FFF7AC0}" presName="Name19" presStyleLbl="parChTrans1D2" presStyleIdx="1" presStyleCnt="2"/>
      <dgm:spPr/>
    </dgm:pt>
    <dgm:pt modelId="{2EBA6569-0869-4BC2-82E8-237C09D71DA9}" type="pres">
      <dgm:prSet presAssocID="{D3A85F43-CE39-4EAC-82D4-9C51B2ECCCEA}" presName="Name21" presStyleCnt="0"/>
      <dgm:spPr/>
    </dgm:pt>
    <dgm:pt modelId="{BB53A5EA-C905-4817-86C2-30E5141CA66B}" type="pres">
      <dgm:prSet presAssocID="{D3A85F43-CE39-4EAC-82D4-9C51B2ECCCEA}" presName="level2Shape" presStyleLbl="node2" presStyleIdx="1" presStyleCnt="2"/>
      <dgm:spPr/>
      <dgm:t>
        <a:bodyPr/>
        <a:lstStyle/>
        <a:p>
          <a:endParaRPr lang="en-US"/>
        </a:p>
      </dgm:t>
    </dgm:pt>
    <dgm:pt modelId="{3E449F10-D93C-4DFF-820B-2E896B46693D}" type="pres">
      <dgm:prSet presAssocID="{D3A85F43-CE39-4EAC-82D4-9C51B2ECCCEA}" presName="hierChild3" presStyleCnt="0"/>
      <dgm:spPr/>
    </dgm:pt>
    <dgm:pt modelId="{706197F6-B76F-4355-A298-7096949994BF}" type="pres">
      <dgm:prSet presAssocID="{7C5D9173-BEB6-4B93-BD47-C5DC0CD6329B}" presName="Name19" presStyleLbl="parChTrans1D3" presStyleIdx="0" presStyleCnt="2"/>
      <dgm:spPr/>
    </dgm:pt>
    <dgm:pt modelId="{F139322A-DF0D-49B8-9026-3206D6ABE8A6}" type="pres">
      <dgm:prSet presAssocID="{27064EF6-02C2-4E4B-9011-3B8CF22BF6D9}" presName="Name21" presStyleCnt="0"/>
      <dgm:spPr/>
    </dgm:pt>
    <dgm:pt modelId="{61F3618B-AB50-4B85-B336-DBD71D8230B6}" type="pres">
      <dgm:prSet presAssocID="{27064EF6-02C2-4E4B-9011-3B8CF22BF6D9}" presName="level2Shape" presStyleLbl="node3" presStyleIdx="0" presStyleCnt="2"/>
      <dgm:spPr/>
    </dgm:pt>
    <dgm:pt modelId="{304C568E-64E3-4B85-B291-020BB9DF021D}" type="pres">
      <dgm:prSet presAssocID="{27064EF6-02C2-4E4B-9011-3B8CF22BF6D9}" presName="hierChild3" presStyleCnt="0"/>
      <dgm:spPr/>
    </dgm:pt>
    <dgm:pt modelId="{F2BE3303-ED03-4781-868E-0D0A8083E42C}" type="pres">
      <dgm:prSet presAssocID="{D56C5421-502D-44A6-BB91-38CF45D4D1C6}" presName="Name19" presStyleLbl="parChTrans1D4" presStyleIdx="0" presStyleCnt="2"/>
      <dgm:spPr/>
    </dgm:pt>
    <dgm:pt modelId="{136EC4A9-8C28-49B7-A9F2-710BB9C229B1}" type="pres">
      <dgm:prSet presAssocID="{1A3AE285-E240-482E-87E4-F561AD21689F}" presName="Name21" presStyleCnt="0"/>
      <dgm:spPr/>
    </dgm:pt>
    <dgm:pt modelId="{160C11DD-8512-4893-8DE3-E4217209F519}" type="pres">
      <dgm:prSet presAssocID="{1A3AE285-E240-482E-87E4-F561AD21689F}" presName="level2Shape" presStyleLbl="node4" presStyleIdx="0" presStyleCnt="2"/>
      <dgm:spPr/>
      <dgm:t>
        <a:bodyPr/>
        <a:lstStyle/>
        <a:p>
          <a:endParaRPr lang="en-US"/>
        </a:p>
      </dgm:t>
    </dgm:pt>
    <dgm:pt modelId="{965894F9-8760-460E-B0C6-1807EF38B821}" type="pres">
      <dgm:prSet presAssocID="{1A3AE285-E240-482E-87E4-F561AD21689F}" presName="hierChild3" presStyleCnt="0"/>
      <dgm:spPr/>
    </dgm:pt>
    <dgm:pt modelId="{396525D8-EC2F-40AB-B873-B3D1A6BCC156}" type="pres">
      <dgm:prSet presAssocID="{8236438E-1FDE-44FF-A042-0594812CDEBA}" presName="Name19" presStyleLbl="parChTrans1D4" presStyleIdx="1" presStyleCnt="2"/>
      <dgm:spPr/>
    </dgm:pt>
    <dgm:pt modelId="{4BB73B66-798F-4CED-9FF4-4B59A8EFC6DE}" type="pres">
      <dgm:prSet presAssocID="{47A5D32B-4A74-4FA9-A589-5BEC677E6FB6}" presName="Name21" presStyleCnt="0"/>
      <dgm:spPr/>
    </dgm:pt>
    <dgm:pt modelId="{17E96369-53F2-4CFB-8746-B4F9C7CD2F1E}" type="pres">
      <dgm:prSet presAssocID="{47A5D32B-4A74-4FA9-A589-5BEC677E6FB6}" presName="level2Shape" presStyleLbl="node4" presStyleIdx="1" presStyleCnt="2"/>
      <dgm:spPr/>
      <dgm:t>
        <a:bodyPr/>
        <a:lstStyle/>
        <a:p>
          <a:endParaRPr lang="en-US"/>
        </a:p>
      </dgm:t>
    </dgm:pt>
    <dgm:pt modelId="{C9B69EC1-C255-4FE5-BDC2-A075F6BDE275}" type="pres">
      <dgm:prSet presAssocID="{47A5D32B-4A74-4FA9-A589-5BEC677E6FB6}" presName="hierChild3" presStyleCnt="0"/>
      <dgm:spPr/>
    </dgm:pt>
    <dgm:pt modelId="{81C100F6-2B21-4D6F-9E6F-41B805B64347}" type="pres">
      <dgm:prSet presAssocID="{FE2DE75E-8705-4F48-965E-BB8016B26918}" presName="Name19" presStyleLbl="parChTrans1D3" presStyleIdx="1" presStyleCnt="2"/>
      <dgm:spPr/>
    </dgm:pt>
    <dgm:pt modelId="{3B76CF54-AB56-4D8F-B29F-641585461CBB}" type="pres">
      <dgm:prSet presAssocID="{4AD546C9-736A-4C3A-868F-E45C4E3D04E9}" presName="Name21" presStyleCnt="0"/>
      <dgm:spPr/>
    </dgm:pt>
    <dgm:pt modelId="{9773B22E-53F7-4CB1-BADB-37C1DE1665A4}" type="pres">
      <dgm:prSet presAssocID="{4AD546C9-736A-4C3A-868F-E45C4E3D04E9}" presName="level2Shape" presStyleLbl="node3" presStyleIdx="1" presStyleCnt="2"/>
      <dgm:spPr/>
    </dgm:pt>
    <dgm:pt modelId="{F47FD653-C07C-4342-BB6A-C19DDE68BD00}" type="pres">
      <dgm:prSet presAssocID="{4AD546C9-736A-4C3A-868F-E45C4E3D04E9}" presName="hierChild3" presStyleCnt="0"/>
      <dgm:spPr/>
    </dgm:pt>
    <dgm:pt modelId="{CB147875-4BBA-43B3-86DC-7703961ADA2E}" type="pres">
      <dgm:prSet presAssocID="{1B7EDE51-F3A6-479F-9182-9E10A98A200D}" presName="bgShapesFlow" presStyleCnt="0"/>
      <dgm:spPr/>
    </dgm:pt>
  </dgm:ptLst>
  <dgm:cxnLst>
    <dgm:cxn modelId="{69EF6EAE-092D-4DC4-A3E9-134F1A0D3FBF}" type="presOf" srcId="{8236438E-1FDE-44FF-A042-0594812CDEBA}" destId="{396525D8-EC2F-40AB-B873-B3D1A6BCC156}" srcOrd="0" destOrd="0" presId="urn:microsoft.com/office/officeart/2005/8/layout/hierarchy6"/>
    <dgm:cxn modelId="{AF64BDE6-7137-4364-80D2-D9CCC2E0DF0D}" srcId="{D3A85F43-CE39-4EAC-82D4-9C51B2ECCCEA}" destId="{27064EF6-02C2-4E4B-9011-3B8CF22BF6D9}" srcOrd="0" destOrd="0" parTransId="{7C5D9173-BEB6-4B93-BD47-C5DC0CD6329B}" sibTransId="{210CB16C-DBA8-422E-B045-3A86C34C3971}"/>
    <dgm:cxn modelId="{DEC1AAF9-CCDC-4993-9B3F-AFCD7558508E}" type="presOf" srcId="{4AD546C9-736A-4C3A-868F-E45C4E3D04E9}" destId="{9773B22E-53F7-4CB1-BADB-37C1DE1665A4}" srcOrd="0" destOrd="0" presId="urn:microsoft.com/office/officeart/2005/8/layout/hierarchy6"/>
    <dgm:cxn modelId="{E7589B1D-250A-4A9F-A3B0-DEBF945EACF3}" srcId="{A0BD0C9C-1271-4B3F-BBAF-DDA268FC4005}" destId="{D3A85F43-CE39-4EAC-82D4-9C51B2ECCCEA}" srcOrd="1" destOrd="0" parTransId="{CA351CA4-4549-42B2-ABFF-5BED9FFF7AC0}" sibTransId="{D2FDB3E2-7E6D-43B6-9113-999BDA26A9AE}"/>
    <dgm:cxn modelId="{17426233-63EA-423D-9188-5E3C944CBC49}" type="presOf" srcId="{D3A85F43-CE39-4EAC-82D4-9C51B2ECCCEA}" destId="{BB53A5EA-C905-4817-86C2-30E5141CA66B}" srcOrd="0" destOrd="0" presId="urn:microsoft.com/office/officeart/2005/8/layout/hierarchy6"/>
    <dgm:cxn modelId="{47E45A10-230A-4CB6-A41E-F788FACFE38D}" type="presOf" srcId="{63B0CA4D-FB6C-4868-A4B5-1C91969FE514}" destId="{922E2212-B837-4046-A4B3-1B371324F818}" srcOrd="0" destOrd="0" presId="urn:microsoft.com/office/officeart/2005/8/layout/hierarchy6"/>
    <dgm:cxn modelId="{CCF793DB-66FF-4FCC-9DA0-E33B20AD9645}" type="presOf" srcId="{D56C5421-502D-44A6-BB91-38CF45D4D1C6}" destId="{F2BE3303-ED03-4781-868E-0D0A8083E42C}" srcOrd="0" destOrd="0" presId="urn:microsoft.com/office/officeart/2005/8/layout/hierarchy6"/>
    <dgm:cxn modelId="{AD461555-AD58-49AA-B32D-1CD60D3AD9C8}" srcId="{27064EF6-02C2-4E4B-9011-3B8CF22BF6D9}" destId="{1A3AE285-E240-482E-87E4-F561AD21689F}" srcOrd="0" destOrd="0" parTransId="{D56C5421-502D-44A6-BB91-38CF45D4D1C6}" sibTransId="{A7B1DA4F-CD4C-48C2-BF99-F23B87B78D02}"/>
    <dgm:cxn modelId="{1D2FCE8C-4384-4713-A8F4-E2B2E82B11C5}" type="presOf" srcId="{0722E152-C290-4EB0-B2DF-4AD6B7803536}" destId="{F4C45C3C-05DB-452B-9A54-F01867A53ED4}" srcOrd="0" destOrd="0" presId="urn:microsoft.com/office/officeart/2005/8/layout/hierarchy6"/>
    <dgm:cxn modelId="{99F09107-EB2B-4285-BEA3-3CFBF8C938F3}" srcId="{1B7EDE51-F3A6-479F-9182-9E10A98A200D}" destId="{A0BD0C9C-1271-4B3F-BBAF-DDA268FC4005}" srcOrd="0" destOrd="0" parTransId="{FEDE3733-1049-444B-A21F-0DDF0CD83BF9}" sibTransId="{3E62AF40-8C7E-4E89-951E-DF268A9DDA92}"/>
    <dgm:cxn modelId="{1959BC30-78A9-47C6-A2CB-1D389502DA65}" srcId="{27064EF6-02C2-4E4B-9011-3B8CF22BF6D9}" destId="{47A5D32B-4A74-4FA9-A589-5BEC677E6FB6}" srcOrd="1" destOrd="0" parTransId="{8236438E-1FDE-44FF-A042-0594812CDEBA}" sibTransId="{9BFE9848-1C11-449A-A4BD-1F4EA2145043}"/>
    <dgm:cxn modelId="{AE9A96FC-A812-4907-B22D-4B1A1C13645A}" type="presOf" srcId="{A0BD0C9C-1271-4B3F-BBAF-DDA268FC4005}" destId="{7292A29A-23CD-41EE-8B66-1C6F2C3DA605}" srcOrd="0" destOrd="0" presId="urn:microsoft.com/office/officeart/2005/8/layout/hierarchy6"/>
    <dgm:cxn modelId="{0CA44051-F6B5-453E-819B-15B1EDFE6E79}" type="presOf" srcId="{FE2DE75E-8705-4F48-965E-BB8016B26918}" destId="{81C100F6-2B21-4D6F-9E6F-41B805B64347}" srcOrd="0" destOrd="0" presId="urn:microsoft.com/office/officeart/2005/8/layout/hierarchy6"/>
    <dgm:cxn modelId="{22B9F97F-75A3-4D5F-9B65-91DB75E20A34}" type="presOf" srcId="{1B7EDE51-F3A6-479F-9182-9E10A98A200D}" destId="{99EEF66B-267A-41BE-BA67-CBD4CDC2E6D3}" srcOrd="0" destOrd="0" presId="urn:microsoft.com/office/officeart/2005/8/layout/hierarchy6"/>
    <dgm:cxn modelId="{66515587-BA65-4C7A-933E-0A4E9FFAE631}" type="presOf" srcId="{27064EF6-02C2-4E4B-9011-3B8CF22BF6D9}" destId="{61F3618B-AB50-4B85-B336-DBD71D8230B6}" srcOrd="0" destOrd="0" presId="urn:microsoft.com/office/officeart/2005/8/layout/hierarchy6"/>
    <dgm:cxn modelId="{6B606443-7195-4B4B-BE3C-426F3F4C9844}" srcId="{D3A85F43-CE39-4EAC-82D4-9C51B2ECCCEA}" destId="{4AD546C9-736A-4C3A-868F-E45C4E3D04E9}" srcOrd="1" destOrd="0" parTransId="{FE2DE75E-8705-4F48-965E-BB8016B26918}" sibTransId="{92B1E0E8-F57E-4F86-AD55-AC7C30ABCC34}"/>
    <dgm:cxn modelId="{155DFBDA-27EB-4672-9404-0C21FE645850}" srcId="{A0BD0C9C-1271-4B3F-BBAF-DDA268FC4005}" destId="{0722E152-C290-4EB0-B2DF-4AD6B7803536}" srcOrd="0" destOrd="0" parTransId="{63B0CA4D-FB6C-4868-A4B5-1C91969FE514}" sibTransId="{5F7CC415-A832-4404-AEC2-CC3F09C5C7D5}"/>
    <dgm:cxn modelId="{8042ED92-1B38-4E39-8F8B-1B29BD0F1A2A}" type="presOf" srcId="{CA351CA4-4549-42B2-ABFF-5BED9FFF7AC0}" destId="{F0C0F399-8848-4DA0-805A-764489330475}" srcOrd="0" destOrd="0" presId="urn:microsoft.com/office/officeart/2005/8/layout/hierarchy6"/>
    <dgm:cxn modelId="{B6C59F2A-9FA1-44E8-ADB0-3C0D822C1C86}" type="presOf" srcId="{47A5D32B-4A74-4FA9-A589-5BEC677E6FB6}" destId="{17E96369-53F2-4CFB-8746-B4F9C7CD2F1E}" srcOrd="0" destOrd="0" presId="urn:microsoft.com/office/officeart/2005/8/layout/hierarchy6"/>
    <dgm:cxn modelId="{1ABA1E8D-630F-4A44-9B17-423DCE5E6A2F}" type="presOf" srcId="{7C5D9173-BEB6-4B93-BD47-C5DC0CD6329B}" destId="{706197F6-B76F-4355-A298-7096949994BF}" srcOrd="0" destOrd="0" presId="urn:microsoft.com/office/officeart/2005/8/layout/hierarchy6"/>
    <dgm:cxn modelId="{56D7BD0A-C2D6-4B5C-BA11-0BDD350C2D92}" type="presOf" srcId="{1A3AE285-E240-482E-87E4-F561AD21689F}" destId="{160C11DD-8512-4893-8DE3-E4217209F519}" srcOrd="0" destOrd="0" presId="urn:microsoft.com/office/officeart/2005/8/layout/hierarchy6"/>
    <dgm:cxn modelId="{DB99F473-F608-4B54-8704-39D441B4489E}" type="presParOf" srcId="{99EEF66B-267A-41BE-BA67-CBD4CDC2E6D3}" destId="{9731C846-A23C-4A76-9F5A-6C1F3DB3691C}" srcOrd="0" destOrd="0" presId="urn:microsoft.com/office/officeart/2005/8/layout/hierarchy6"/>
    <dgm:cxn modelId="{FF17A3F1-6D19-41EA-ADD7-E01F9157BDED}" type="presParOf" srcId="{9731C846-A23C-4A76-9F5A-6C1F3DB3691C}" destId="{ADF86E91-7006-440C-A7D4-739B10357F9F}" srcOrd="0" destOrd="0" presId="urn:microsoft.com/office/officeart/2005/8/layout/hierarchy6"/>
    <dgm:cxn modelId="{AE732FCD-47BA-4C94-B21B-F7774A405033}" type="presParOf" srcId="{ADF86E91-7006-440C-A7D4-739B10357F9F}" destId="{359827D7-6921-4EF3-B336-EF69564EA48C}" srcOrd="0" destOrd="0" presId="urn:microsoft.com/office/officeart/2005/8/layout/hierarchy6"/>
    <dgm:cxn modelId="{353B1078-908D-4997-8FFC-20A56444EB97}" type="presParOf" srcId="{359827D7-6921-4EF3-B336-EF69564EA48C}" destId="{7292A29A-23CD-41EE-8B66-1C6F2C3DA605}" srcOrd="0" destOrd="0" presId="urn:microsoft.com/office/officeart/2005/8/layout/hierarchy6"/>
    <dgm:cxn modelId="{A72BA34A-2DBB-4578-B609-FBF220949EC5}" type="presParOf" srcId="{359827D7-6921-4EF3-B336-EF69564EA48C}" destId="{671BB418-4EAA-4F9D-BB20-5A3C9977DAA9}" srcOrd="1" destOrd="0" presId="urn:microsoft.com/office/officeart/2005/8/layout/hierarchy6"/>
    <dgm:cxn modelId="{2EE5A713-4B21-447B-9BBB-6D0DCD5E17BB}" type="presParOf" srcId="{671BB418-4EAA-4F9D-BB20-5A3C9977DAA9}" destId="{922E2212-B837-4046-A4B3-1B371324F818}" srcOrd="0" destOrd="0" presId="urn:microsoft.com/office/officeart/2005/8/layout/hierarchy6"/>
    <dgm:cxn modelId="{75432EB7-38AB-4490-AA4E-2402BCF6B872}" type="presParOf" srcId="{671BB418-4EAA-4F9D-BB20-5A3C9977DAA9}" destId="{2AFA97E7-3C22-4678-BC9E-365E07109192}" srcOrd="1" destOrd="0" presId="urn:microsoft.com/office/officeart/2005/8/layout/hierarchy6"/>
    <dgm:cxn modelId="{4CF7812E-4778-4D64-9F6C-5C095B00CB54}" type="presParOf" srcId="{2AFA97E7-3C22-4678-BC9E-365E07109192}" destId="{F4C45C3C-05DB-452B-9A54-F01867A53ED4}" srcOrd="0" destOrd="0" presId="urn:microsoft.com/office/officeart/2005/8/layout/hierarchy6"/>
    <dgm:cxn modelId="{367AE41B-9EC3-4685-8F07-9A191A734679}" type="presParOf" srcId="{2AFA97E7-3C22-4678-BC9E-365E07109192}" destId="{9130B049-EDB8-4C5C-BEF8-04AE7A470297}" srcOrd="1" destOrd="0" presId="urn:microsoft.com/office/officeart/2005/8/layout/hierarchy6"/>
    <dgm:cxn modelId="{EAC5D68D-4B39-49DE-8BCC-01215D312DBD}" type="presParOf" srcId="{671BB418-4EAA-4F9D-BB20-5A3C9977DAA9}" destId="{F0C0F399-8848-4DA0-805A-764489330475}" srcOrd="2" destOrd="0" presId="urn:microsoft.com/office/officeart/2005/8/layout/hierarchy6"/>
    <dgm:cxn modelId="{EDFA7076-4C7E-41BC-A40F-E43092F64AA5}" type="presParOf" srcId="{671BB418-4EAA-4F9D-BB20-5A3C9977DAA9}" destId="{2EBA6569-0869-4BC2-82E8-237C09D71DA9}" srcOrd="3" destOrd="0" presId="urn:microsoft.com/office/officeart/2005/8/layout/hierarchy6"/>
    <dgm:cxn modelId="{2D2B10CA-304C-42AC-A933-5334F579279A}" type="presParOf" srcId="{2EBA6569-0869-4BC2-82E8-237C09D71DA9}" destId="{BB53A5EA-C905-4817-86C2-30E5141CA66B}" srcOrd="0" destOrd="0" presId="urn:microsoft.com/office/officeart/2005/8/layout/hierarchy6"/>
    <dgm:cxn modelId="{4AC4E9A1-1D34-4C81-B2A2-7B5960B25C90}" type="presParOf" srcId="{2EBA6569-0869-4BC2-82E8-237C09D71DA9}" destId="{3E449F10-D93C-4DFF-820B-2E896B46693D}" srcOrd="1" destOrd="0" presId="urn:microsoft.com/office/officeart/2005/8/layout/hierarchy6"/>
    <dgm:cxn modelId="{0961B7F8-BB31-499F-89DB-A2D1DEE54904}" type="presParOf" srcId="{3E449F10-D93C-4DFF-820B-2E896B46693D}" destId="{706197F6-B76F-4355-A298-7096949994BF}" srcOrd="0" destOrd="0" presId="urn:microsoft.com/office/officeart/2005/8/layout/hierarchy6"/>
    <dgm:cxn modelId="{324DD5D9-C57B-4C43-8F9D-0052551C0A9C}" type="presParOf" srcId="{3E449F10-D93C-4DFF-820B-2E896B46693D}" destId="{F139322A-DF0D-49B8-9026-3206D6ABE8A6}" srcOrd="1" destOrd="0" presId="urn:microsoft.com/office/officeart/2005/8/layout/hierarchy6"/>
    <dgm:cxn modelId="{A9921CCB-2BA0-4CCB-B2FD-6D21CE97D131}" type="presParOf" srcId="{F139322A-DF0D-49B8-9026-3206D6ABE8A6}" destId="{61F3618B-AB50-4B85-B336-DBD71D8230B6}" srcOrd="0" destOrd="0" presId="urn:microsoft.com/office/officeart/2005/8/layout/hierarchy6"/>
    <dgm:cxn modelId="{B2F71E08-DF93-4D9C-BE67-3CE871DB25B2}" type="presParOf" srcId="{F139322A-DF0D-49B8-9026-3206D6ABE8A6}" destId="{304C568E-64E3-4B85-B291-020BB9DF021D}" srcOrd="1" destOrd="0" presId="urn:microsoft.com/office/officeart/2005/8/layout/hierarchy6"/>
    <dgm:cxn modelId="{6719D5E3-434D-4EC3-B517-A61930914066}" type="presParOf" srcId="{304C568E-64E3-4B85-B291-020BB9DF021D}" destId="{F2BE3303-ED03-4781-868E-0D0A8083E42C}" srcOrd="0" destOrd="0" presId="urn:microsoft.com/office/officeart/2005/8/layout/hierarchy6"/>
    <dgm:cxn modelId="{F0F0795C-0CB7-4D8D-A6DE-006B08B9C845}" type="presParOf" srcId="{304C568E-64E3-4B85-B291-020BB9DF021D}" destId="{136EC4A9-8C28-49B7-A9F2-710BB9C229B1}" srcOrd="1" destOrd="0" presId="urn:microsoft.com/office/officeart/2005/8/layout/hierarchy6"/>
    <dgm:cxn modelId="{C6634B93-6861-4DC2-836B-5E3E9AB9FBBD}" type="presParOf" srcId="{136EC4A9-8C28-49B7-A9F2-710BB9C229B1}" destId="{160C11DD-8512-4893-8DE3-E4217209F519}" srcOrd="0" destOrd="0" presId="urn:microsoft.com/office/officeart/2005/8/layout/hierarchy6"/>
    <dgm:cxn modelId="{03B9364E-B46B-42AD-8B82-3D21588FE396}" type="presParOf" srcId="{136EC4A9-8C28-49B7-A9F2-710BB9C229B1}" destId="{965894F9-8760-460E-B0C6-1807EF38B821}" srcOrd="1" destOrd="0" presId="urn:microsoft.com/office/officeart/2005/8/layout/hierarchy6"/>
    <dgm:cxn modelId="{8ED890DD-9CAB-45DF-BDFC-21E63B541DA1}" type="presParOf" srcId="{304C568E-64E3-4B85-B291-020BB9DF021D}" destId="{396525D8-EC2F-40AB-B873-B3D1A6BCC156}" srcOrd="2" destOrd="0" presId="urn:microsoft.com/office/officeart/2005/8/layout/hierarchy6"/>
    <dgm:cxn modelId="{3845A16C-21FF-4A6B-94F2-BD25BB99097E}" type="presParOf" srcId="{304C568E-64E3-4B85-B291-020BB9DF021D}" destId="{4BB73B66-798F-4CED-9FF4-4B59A8EFC6DE}" srcOrd="3" destOrd="0" presId="urn:microsoft.com/office/officeart/2005/8/layout/hierarchy6"/>
    <dgm:cxn modelId="{F350A5E2-6A42-40C3-A632-ED41C95D05C9}" type="presParOf" srcId="{4BB73B66-798F-4CED-9FF4-4B59A8EFC6DE}" destId="{17E96369-53F2-4CFB-8746-B4F9C7CD2F1E}" srcOrd="0" destOrd="0" presId="urn:microsoft.com/office/officeart/2005/8/layout/hierarchy6"/>
    <dgm:cxn modelId="{37C48554-11A8-4EC8-8196-C962FA32DD14}" type="presParOf" srcId="{4BB73B66-798F-4CED-9FF4-4B59A8EFC6DE}" destId="{C9B69EC1-C255-4FE5-BDC2-A075F6BDE275}" srcOrd="1" destOrd="0" presId="urn:microsoft.com/office/officeart/2005/8/layout/hierarchy6"/>
    <dgm:cxn modelId="{E0E934AF-E5CF-47E1-A835-34BD560DE9DA}" type="presParOf" srcId="{3E449F10-D93C-4DFF-820B-2E896B46693D}" destId="{81C100F6-2B21-4D6F-9E6F-41B805B64347}" srcOrd="2" destOrd="0" presId="urn:microsoft.com/office/officeart/2005/8/layout/hierarchy6"/>
    <dgm:cxn modelId="{564A374F-2D8D-42C2-A409-59A58DBC38C1}" type="presParOf" srcId="{3E449F10-D93C-4DFF-820B-2E896B46693D}" destId="{3B76CF54-AB56-4D8F-B29F-641585461CBB}" srcOrd="3" destOrd="0" presId="urn:microsoft.com/office/officeart/2005/8/layout/hierarchy6"/>
    <dgm:cxn modelId="{6FC14357-A9AE-405A-B8A0-E1044BB5A85D}" type="presParOf" srcId="{3B76CF54-AB56-4D8F-B29F-641585461CBB}" destId="{9773B22E-53F7-4CB1-BADB-37C1DE1665A4}" srcOrd="0" destOrd="0" presId="urn:microsoft.com/office/officeart/2005/8/layout/hierarchy6"/>
    <dgm:cxn modelId="{C01D8E25-53F8-4554-A6AE-E7D413E4000B}" type="presParOf" srcId="{3B76CF54-AB56-4D8F-B29F-641585461CBB}" destId="{F47FD653-C07C-4342-BB6A-C19DDE68BD00}" srcOrd="1" destOrd="0" presId="urn:microsoft.com/office/officeart/2005/8/layout/hierarchy6"/>
    <dgm:cxn modelId="{464DFBBB-47A2-45D4-B3B9-50B32820E386}" type="presParOf" srcId="{99EEF66B-267A-41BE-BA67-CBD4CDC2E6D3}" destId="{CB147875-4BBA-43B3-86DC-7703961ADA2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EF8D9E-2FAA-4391-BC2D-9DEC495C3466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145D49-307B-4FFE-98B6-73E9CA8F93B4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FD2DB615-C205-4B30-87FA-46C3DF0E595F}" type="parTrans" cxnId="{332D801E-0387-4B49-86D1-0EBCF2895DA5}">
      <dgm:prSet/>
      <dgm:spPr/>
      <dgm:t>
        <a:bodyPr/>
        <a:lstStyle/>
        <a:p>
          <a:endParaRPr lang="en-US"/>
        </a:p>
      </dgm:t>
    </dgm:pt>
    <dgm:pt modelId="{F57AD0C0-BE63-4596-A03A-10634FD20A77}" type="sibTrans" cxnId="{332D801E-0387-4B49-86D1-0EBCF2895DA5}">
      <dgm:prSet/>
      <dgm:spPr/>
      <dgm:t>
        <a:bodyPr/>
        <a:lstStyle/>
        <a:p>
          <a:endParaRPr lang="en-US"/>
        </a:p>
      </dgm:t>
    </dgm:pt>
    <dgm:pt modelId="{7BD6A7BF-0F34-4397-82DD-A729648DF21A}">
      <dgm:prSet phldrT="[Text]"/>
      <dgm:spPr/>
      <dgm:t>
        <a:bodyPr/>
        <a:lstStyle/>
        <a:p>
          <a:r>
            <a:rPr lang="en-US"/>
            <a:t>Wander</a:t>
          </a:r>
        </a:p>
      </dgm:t>
    </dgm:pt>
    <dgm:pt modelId="{845AC10A-62AE-413D-B818-FF8BE26985AC}" type="parTrans" cxnId="{E775707F-D197-4973-BBD2-B8745894E994}">
      <dgm:prSet/>
      <dgm:spPr/>
      <dgm:t>
        <a:bodyPr/>
        <a:lstStyle/>
        <a:p>
          <a:endParaRPr lang="en-US"/>
        </a:p>
      </dgm:t>
    </dgm:pt>
    <dgm:pt modelId="{99AEC1F4-A89C-4554-A79B-FF70FE80E088}" type="sibTrans" cxnId="{E775707F-D197-4973-BBD2-B8745894E994}">
      <dgm:prSet/>
      <dgm:spPr/>
      <dgm:t>
        <a:bodyPr/>
        <a:lstStyle/>
        <a:p>
          <a:endParaRPr lang="en-US"/>
        </a:p>
      </dgm:t>
    </dgm:pt>
    <dgm:pt modelId="{B992B849-5E82-4679-AFD1-6612BF10DFF4}">
      <dgm:prSet phldrT="[Text]"/>
      <dgm:spPr/>
      <dgm:t>
        <a:bodyPr/>
        <a:lstStyle/>
        <a:p>
          <a:r>
            <a:rPr lang="en-US"/>
            <a:t>Seek</a:t>
          </a:r>
        </a:p>
      </dgm:t>
    </dgm:pt>
    <dgm:pt modelId="{CC8A7335-445E-4737-8B07-DD930AFE9C1B}" type="parTrans" cxnId="{A6680105-B8FD-4504-930A-1209DE065256}">
      <dgm:prSet/>
      <dgm:spPr/>
      <dgm:t>
        <a:bodyPr/>
        <a:lstStyle/>
        <a:p>
          <a:endParaRPr lang="en-US"/>
        </a:p>
      </dgm:t>
    </dgm:pt>
    <dgm:pt modelId="{757164BB-792B-4D6F-AE94-9284644B1E5A}" type="sibTrans" cxnId="{A6680105-B8FD-4504-930A-1209DE065256}">
      <dgm:prSet/>
      <dgm:spPr/>
      <dgm:t>
        <a:bodyPr/>
        <a:lstStyle/>
        <a:p>
          <a:endParaRPr lang="en-US"/>
        </a:p>
      </dgm:t>
    </dgm:pt>
    <dgm:pt modelId="{85B248D4-3FF1-4483-80AD-CA1A241C5D36}">
      <dgm:prSet phldrT="[Text]"/>
      <dgm:spPr/>
      <dgm:t>
        <a:bodyPr/>
        <a:lstStyle/>
        <a:p>
          <a:r>
            <a:rPr lang="en-US"/>
            <a:t>Flee</a:t>
          </a:r>
        </a:p>
      </dgm:t>
    </dgm:pt>
    <dgm:pt modelId="{38BC8002-F81F-47A3-90B5-A073F2CE62A3}" type="parTrans" cxnId="{4400CAEE-8EA0-4A3F-8863-28B9CEFC04DA}">
      <dgm:prSet/>
      <dgm:spPr/>
      <dgm:t>
        <a:bodyPr/>
        <a:lstStyle/>
        <a:p>
          <a:endParaRPr lang="en-US"/>
        </a:p>
      </dgm:t>
    </dgm:pt>
    <dgm:pt modelId="{F8280431-1192-4773-AF7B-78C5F82A8EC2}" type="sibTrans" cxnId="{4400CAEE-8EA0-4A3F-8863-28B9CEFC04DA}">
      <dgm:prSet/>
      <dgm:spPr/>
      <dgm:t>
        <a:bodyPr/>
        <a:lstStyle/>
        <a:p>
          <a:endParaRPr lang="en-US"/>
        </a:p>
      </dgm:t>
    </dgm:pt>
    <dgm:pt modelId="{FE3D3C4A-27A2-4440-9874-738DE7C977B8}">
      <dgm:prSet phldrT="[Text]"/>
      <dgm:spPr/>
      <dgm:t>
        <a:bodyPr/>
        <a:lstStyle/>
        <a:p>
          <a:r>
            <a:rPr lang="en-US"/>
            <a:t>Follow</a:t>
          </a:r>
        </a:p>
      </dgm:t>
    </dgm:pt>
    <dgm:pt modelId="{3BF3B2D3-3359-4D02-8C9C-5561ED1F5DF5}" type="parTrans" cxnId="{23EFED06-E2DB-45D7-90D8-63679BC372DE}">
      <dgm:prSet/>
      <dgm:spPr/>
      <dgm:t>
        <a:bodyPr/>
        <a:lstStyle/>
        <a:p>
          <a:endParaRPr lang="en-US"/>
        </a:p>
      </dgm:t>
    </dgm:pt>
    <dgm:pt modelId="{3D139953-9AF4-4E53-AB90-F64B6F5BBE5B}" type="sibTrans" cxnId="{23EFED06-E2DB-45D7-90D8-63679BC372DE}">
      <dgm:prSet/>
      <dgm:spPr/>
      <dgm:t>
        <a:bodyPr/>
        <a:lstStyle/>
        <a:p>
          <a:endParaRPr lang="en-US"/>
        </a:p>
      </dgm:t>
    </dgm:pt>
    <dgm:pt modelId="{F04C9B62-3813-4B34-8B4B-00267E4F3BB8}" type="pres">
      <dgm:prSet presAssocID="{27EF8D9E-2FAA-4391-BC2D-9DEC495C3466}" presName="diagram" presStyleCnt="0">
        <dgm:presLayoutVars>
          <dgm:dir/>
          <dgm:resizeHandles val="exact"/>
        </dgm:presLayoutVars>
      </dgm:prSet>
      <dgm:spPr/>
    </dgm:pt>
    <dgm:pt modelId="{7246A184-61F3-4E67-8228-079DE1D5CC9A}" type="pres">
      <dgm:prSet presAssocID="{DE145D49-307B-4FFE-98B6-73E9CA8F93B4}" presName="node" presStyleLbl="node1" presStyleIdx="0" presStyleCnt="5" custScaleX="13473" custScaleY="8641" custLinFactNeighborX="-9368" custLinFactNeighborY="-3377">
        <dgm:presLayoutVars>
          <dgm:bulletEnabled val="1"/>
        </dgm:presLayoutVars>
      </dgm:prSet>
      <dgm:spPr/>
    </dgm:pt>
    <dgm:pt modelId="{C4FD42A7-B8D5-42C6-BB63-781D4B34A96F}" type="pres">
      <dgm:prSet presAssocID="{F57AD0C0-BE63-4596-A03A-10634FD20A77}" presName="sibTrans" presStyleCnt="0"/>
      <dgm:spPr/>
    </dgm:pt>
    <dgm:pt modelId="{0C289489-15A6-4BA1-B500-08321DFA64DE}" type="pres">
      <dgm:prSet presAssocID="{7BD6A7BF-0F34-4397-82DD-A729648DF21A}" presName="node" presStyleLbl="node1" presStyleIdx="1" presStyleCnt="5" custScaleX="23896" custScaleY="23896" custLinFactNeighborX="-12734" custLinFactNeighborY="-1688">
        <dgm:presLayoutVars>
          <dgm:bulletEnabled val="1"/>
        </dgm:presLayoutVars>
      </dgm:prSet>
      <dgm:spPr/>
    </dgm:pt>
    <dgm:pt modelId="{08D764AC-3DBF-4988-BFC9-DBDC57136D9C}" type="pres">
      <dgm:prSet presAssocID="{99AEC1F4-A89C-4554-A79B-FF70FE80E088}" presName="sibTrans" presStyleCnt="0"/>
      <dgm:spPr/>
    </dgm:pt>
    <dgm:pt modelId="{75847919-E093-40D0-999D-6F5EBBF2C865}" type="pres">
      <dgm:prSet presAssocID="{B992B849-5E82-4679-AFD1-6612BF10DFF4}" presName="node" presStyleLbl="node1" presStyleIdx="2" presStyleCnt="5" custScaleX="23896" custScaleY="23896" custLinFactNeighborX="2724" custLinFactNeighborY="-1538">
        <dgm:presLayoutVars>
          <dgm:bulletEnabled val="1"/>
        </dgm:presLayoutVars>
      </dgm:prSet>
      <dgm:spPr/>
    </dgm:pt>
    <dgm:pt modelId="{E3E049E5-1781-4B93-8E7A-8149879AD835}" type="pres">
      <dgm:prSet presAssocID="{757164BB-792B-4D6F-AE94-9284644B1E5A}" presName="sibTrans" presStyleCnt="0"/>
      <dgm:spPr/>
    </dgm:pt>
    <dgm:pt modelId="{4646A944-BCCF-42C4-917B-452695C14902}" type="pres">
      <dgm:prSet presAssocID="{85B248D4-3FF1-4483-80AD-CA1A241C5D36}" presName="node" presStyleLbl="node1" presStyleIdx="3" presStyleCnt="5" custScaleX="23896" custScaleY="23896" custLinFactNeighborX="-1146" custLinFactNeighborY="74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C65744-DC52-49B4-84FE-C25978D375A5}" type="pres">
      <dgm:prSet presAssocID="{F8280431-1192-4773-AF7B-78C5F82A8EC2}" presName="sibTrans" presStyleCnt="0"/>
      <dgm:spPr/>
    </dgm:pt>
    <dgm:pt modelId="{4178D43B-B353-45BF-B673-AFB02B48B9A0}" type="pres">
      <dgm:prSet presAssocID="{FE3D3C4A-27A2-4440-9874-738DE7C977B8}" presName="node" presStyleLbl="node1" presStyleIdx="4" presStyleCnt="5" custScaleX="23896" custScaleY="23896" custLinFactNeighborX="15315" custLinFactNeighborY="6293">
        <dgm:presLayoutVars>
          <dgm:bulletEnabled val="1"/>
        </dgm:presLayoutVars>
      </dgm:prSet>
      <dgm:spPr/>
    </dgm:pt>
  </dgm:ptLst>
  <dgm:cxnLst>
    <dgm:cxn modelId="{E61D496B-AFBE-4C1E-B592-C972ACEEDC7E}" type="presOf" srcId="{B992B849-5E82-4679-AFD1-6612BF10DFF4}" destId="{75847919-E093-40D0-999D-6F5EBBF2C865}" srcOrd="0" destOrd="0" presId="urn:microsoft.com/office/officeart/2005/8/layout/default"/>
    <dgm:cxn modelId="{6800B11C-2DEA-4BC8-8E48-F0954964F2A6}" type="presOf" srcId="{DE145D49-307B-4FFE-98B6-73E9CA8F93B4}" destId="{7246A184-61F3-4E67-8228-079DE1D5CC9A}" srcOrd="0" destOrd="0" presId="urn:microsoft.com/office/officeart/2005/8/layout/default"/>
    <dgm:cxn modelId="{D689A9AD-4AD1-4113-9833-5D02C3B0F884}" type="presOf" srcId="{FE3D3C4A-27A2-4440-9874-738DE7C977B8}" destId="{4178D43B-B353-45BF-B673-AFB02B48B9A0}" srcOrd="0" destOrd="0" presId="urn:microsoft.com/office/officeart/2005/8/layout/default"/>
    <dgm:cxn modelId="{214666F1-B2C6-4C97-BB6B-3C07F3B3B3F0}" type="presOf" srcId="{27EF8D9E-2FAA-4391-BC2D-9DEC495C3466}" destId="{F04C9B62-3813-4B34-8B4B-00267E4F3BB8}" srcOrd="0" destOrd="0" presId="urn:microsoft.com/office/officeart/2005/8/layout/default"/>
    <dgm:cxn modelId="{ACEC55B6-3DFD-42BF-B4E0-BAC9952BEB4D}" type="presOf" srcId="{7BD6A7BF-0F34-4397-82DD-A729648DF21A}" destId="{0C289489-15A6-4BA1-B500-08321DFA64DE}" srcOrd="0" destOrd="0" presId="urn:microsoft.com/office/officeart/2005/8/layout/default"/>
    <dgm:cxn modelId="{332D801E-0387-4B49-86D1-0EBCF2895DA5}" srcId="{27EF8D9E-2FAA-4391-BC2D-9DEC495C3466}" destId="{DE145D49-307B-4FFE-98B6-73E9CA8F93B4}" srcOrd="0" destOrd="0" parTransId="{FD2DB615-C205-4B30-87FA-46C3DF0E595F}" sibTransId="{F57AD0C0-BE63-4596-A03A-10634FD20A77}"/>
    <dgm:cxn modelId="{4400CAEE-8EA0-4A3F-8863-28B9CEFC04DA}" srcId="{27EF8D9E-2FAA-4391-BC2D-9DEC495C3466}" destId="{85B248D4-3FF1-4483-80AD-CA1A241C5D36}" srcOrd="3" destOrd="0" parTransId="{38BC8002-F81F-47A3-90B5-A073F2CE62A3}" sibTransId="{F8280431-1192-4773-AF7B-78C5F82A8EC2}"/>
    <dgm:cxn modelId="{A509543B-22A0-465E-9AFC-12278F1C46AC}" type="presOf" srcId="{85B248D4-3FF1-4483-80AD-CA1A241C5D36}" destId="{4646A944-BCCF-42C4-917B-452695C14902}" srcOrd="0" destOrd="0" presId="urn:microsoft.com/office/officeart/2005/8/layout/default"/>
    <dgm:cxn modelId="{E775707F-D197-4973-BBD2-B8745894E994}" srcId="{27EF8D9E-2FAA-4391-BC2D-9DEC495C3466}" destId="{7BD6A7BF-0F34-4397-82DD-A729648DF21A}" srcOrd="1" destOrd="0" parTransId="{845AC10A-62AE-413D-B818-FF8BE26985AC}" sibTransId="{99AEC1F4-A89C-4554-A79B-FF70FE80E088}"/>
    <dgm:cxn modelId="{23EFED06-E2DB-45D7-90D8-63679BC372DE}" srcId="{27EF8D9E-2FAA-4391-BC2D-9DEC495C3466}" destId="{FE3D3C4A-27A2-4440-9874-738DE7C977B8}" srcOrd="4" destOrd="0" parTransId="{3BF3B2D3-3359-4D02-8C9C-5561ED1F5DF5}" sibTransId="{3D139953-9AF4-4E53-AB90-F64B6F5BBE5B}"/>
    <dgm:cxn modelId="{A6680105-B8FD-4504-930A-1209DE065256}" srcId="{27EF8D9E-2FAA-4391-BC2D-9DEC495C3466}" destId="{B992B849-5E82-4679-AFD1-6612BF10DFF4}" srcOrd="2" destOrd="0" parTransId="{CC8A7335-445E-4737-8B07-DD930AFE9C1B}" sibTransId="{757164BB-792B-4D6F-AE94-9284644B1E5A}"/>
    <dgm:cxn modelId="{A9E8429C-FEAE-4003-A218-AC5C113E1633}" type="presParOf" srcId="{F04C9B62-3813-4B34-8B4B-00267E4F3BB8}" destId="{7246A184-61F3-4E67-8228-079DE1D5CC9A}" srcOrd="0" destOrd="0" presId="urn:microsoft.com/office/officeart/2005/8/layout/default"/>
    <dgm:cxn modelId="{B1BA5E19-2F15-46B9-9E1D-5185DF437076}" type="presParOf" srcId="{F04C9B62-3813-4B34-8B4B-00267E4F3BB8}" destId="{C4FD42A7-B8D5-42C6-BB63-781D4B34A96F}" srcOrd="1" destOrd="0" presId="urn:microsoft.com/office/officeart/2005/8/layout/default"/>
    <dgm:cxn modelId="{2B1F795C-B943-472F-A106-2DE87D97CD14}" type="presParOf" srcId="{F04C9B62-3813-4B34-8B4B-00267E4F3BB8}" destId="{0C289489-15A6-4BA1-B500-08321DFA64DE}" srcOrd="2" destOrd="0" presId="urn:microsoft.com/office/officeart/2005/8/layout/default"/>
    <dgm:cxn modelId="{FA627965-8C16-464A-9C6A-4B08F1AA7933}" type="presParOf" srcId="{F04C9B62-3813-4B34-8B4B-00267E4F3BB8}" destId="{08D764AC-3DBF-4988-BFC9-DBDC57136D9C}" srcOrd="3" destOrd="0" presId="urn:microsoft.com/office/officeart/2005/8/layout/default"/>
    <dgm:cxn modelId="{94B5F360-48B6-4491-9CF0-6D22DB8FF5DA}" type="presParOf" srcId="{F04C9B62-3813-4B34-8B4B-00267E4F3BB8}" destId="{75847919-E093-40D0-999D-6F5EBBF2C865}" srcOrd="4" destOrd="0" presId="urn:microsoft.com/office/officeart/2005/8/layout/default"/>
    <dgm:cxn modelId="{522D6615-2A47-439D-8D25-772C00494A5F}" type="presParOf" srcId="{F04C9B62-3813-4B34-8B4B-00267E4F3BB8}" destId="{E3E049E5-1781-4B93-8E7A-8149879AD835}" srcOrd="5" destOrd="0" presId="urn:microsoft.com/office/officeart/2005/8/layout/default"/>
    <dgm:cxn modelId="{9495F7E0-D5CD-47F7-9CE7-DA166C2F1383}" type="presParOf" srcId="{F04C9B62-3813-4B34-8B4B-00267E4F3BB8}" destId="{4646A944-BCCF-42C4-917B-452695C14902}" srcOrd="6" destOrd="0" presId="urn:microsoft.com/office/officeart/2005/8/layout/default"/>
    <dgm:cxn modelId="{B50DEAA5-1A0C-42E2-ABEC-8C0885C31831}" type="presParOf" srcId="{F04C9B62-3813-4B34-8B4B-00267E4F3BB8}" destId="{3DC65744-DC52-49B4-84FE-C25978D375A5}" srcOrd="7" destOrd="0" presId="urn:microsoft.com/office/officeart/2005/8/layout/default"/>
    <dgm:cxn modelId="{093F1F19-D1E3-4685-BEFB-F705136C8D66}" type="presParOf" srcId="{F04C9B62-3813-4B34-8B4B-00267E4F3BB8}" destId="{4178D43B-B353-45BF-B673-AFB02B48B9A0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92A29A-23CD-41EE-8B66-1C6F2C3DA605}">
      <dsp:nvSpPr>
        <dsp:cNvPr id="0" name=""/>
        <dsp:cNvSpPr/>
      </dsp:nvSpPr>
      <dsp:spPr>
        <a:xfrm>
          <a:off x="1981821" y="535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a barbarian nearby?</a:t>
          </a:r>
        </a:p>
      </dsp:txBody>
      <dsp:txXfrm>
        <a:off x="1999841" y="18555"/>
        <a:ext cx="886843" cy="579215"/>
      </dsp:txXfrm>
    </dsp:sp>
    <dsp:sp modelId="{922E2212-B837-4046-A4B3-1B371324F818}">
      <dsp:nvSpPr>
        <dsp:cNvPr id="0" name=""/>
        <dsp:cNvSpPr/>
      </dsp:nvSpPr>
      <dsp:spPr>
        <a:xfrm>
          <a:off x="1843388" y="615791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599874" y="0"/>
              </a:moveTo>
              <a:lnTo>
                <a:pt x="599874" y="123051"/>
              </a:lnTo>
              <a:lnTo>
                <a:pt x="0" y="123051"/>
              </a:lnTo>
              <a:lnTo>
                <a:pt x="0" y="2461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45C3C-05DB-452B-9A54-F01867A53ED4}">
      <dsp:nvSpPr>
        <dsp:cNvPr id="0" name=""/>
        <dsp:cNvSpPr/>
      </dsp:nvSpPr>
      <dsp:spPr>
        <a:xfrm>
          <a:off x="1381947" y="861893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Attack Barbarian</a:t>
          </a:r>
        </a:p>
      </dsp:txBody>
      <dsp:txXfrm>
        <a:off x="1399967" y="879913"/>
        <a:ext cx="886843" cy="579215"/>
      </dsp:txXfrm>
    </dsp:sp>
    <dsp:sp modelId="{F0C0F399-8848-4DA0-805A-764489330475}">
      <dsp:nvSpPr>
        <dsp:cNvPr id="0" name=""/>
        <dsp:cNvSpPr/>
      </dsp:nvSpPr>
      <dsp:spPr>
        <a:xfrm>
          <a:off x="2443262" y="615791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1"/>
              </a:lnTo>
              <a:lnTo>
                <a:pt x="599874" y="123051"/>
              </a:lnTo>
              <a:lnTo>
                <a:pt x="599874" y="2461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3A5EA-C905-4817-86C2-30E5141CA66B}">
      <dsp:nvSpPr>
        <dsp:cNvPr id="0" name=""/>
        <dsp:cNvSpPr/>
      </dsp:nvSpPr>
      <dsp:spPr>
        <a:xfrm>
          <a:off x="2581695" y="861893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a monastery being attacked?</a:t>
          </a:r>
        </a:p>
      </dsp:txBody>
      <dsp:txXfrm>
        <a:off x="2599715" y="879913"/>
        <a:ext cx="886843" cy="579215"/>
      </dsp:txXfrm>
    </dsp:sp>
    <dsp:sp modelId="{706197F6-B76F-4355-A298-7096949994BF}">
      <dsp:nvSpPr>
        <dsp:cNvPr id="0" name=""/>
        <dsp:cNvSpPr/>
      </dsp:nvSpPr>
      <dsp:spPr>
        <a:xfrm>
          <a:off x="2443262" y="1477148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599874" y="0"/>
              </a:moveTo>
              <a:lnTo>
                <a:pt x="599874" y="123051"/>
              </a:lnTo>
              <a:lnTo>
                <a:pt x="0" y="123051"/>
              </a:lnTo>
              <a:lnTo>
                <a:pt x="0" y="246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3618B-AB50-4B85-B336-DBD71D8230B6}">
      <dsp:nvSpPr>
        <dsp:cNvPr id="0" name=""/>
        <dsp:cNvSpPr/>
      </dsp:nvSpPr>
      <dsp:spPr>
        <a:xfrm>
          <a:off x="1981821" y="1723251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Are you at the attacked monastery</a:t>
          </a:r>
        </a:p>
      </dsp:txBody>
      <dsp:txXfrm>
        <a:off x="1999841" y="1741271"/>
        <a:ext cx="886843" cy="579215"/>
      </dsp:txXfrm>
    </dsp:sp>
    <dsp:sp modelId="{F2BE3303-ED03-4781-868E-0D0A8083E42C}">
      <dsp:nvSpPr>
        <dsp:cNvPr id="0" name=""/>
        <dsp:cNvSpPr/>
      </dsp:nvSpPr>
      <dsp:spPr>
        <a:xfrm>
          <a:off x="1843388" y="2338506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599874" y="0"/>
              </a:moveTo>
              <a:lnTo>
                <a:pt x="599874" y="123051"/>
              </a:lnTo>
              <a:lnTo>
                <a:pt x="0" y="123051"/>
              </a:lnTo>
              <a:lnTo>
                <a:pt x="0" y="246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C11DD-8512-4893-8DE3-E4217209F519}">
      <dsp:nvSpPr>
        <dsp:cNvPr id="0" name=""/>
        <dsp:cNvSpPr/>
      </dsp:nvSpPr>
      <dsp:spPr>
        <a:xfrm>
          <a:off x="1381947" y="2584608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Attakc Barbarian</a:t>
          </a:r>
        </a:p>
      </dsp:txBody>
      <dsp:txXfrm>
        <a:off x="1399967" y="2602628"/>
        <a:ext cx="886843" cy="579215"/>
      </dsp:txXfrm>
    </dsp:sp>
    <dsp:sp modelId="{396525D8-EC2F-40AB-B873-B3D1A6BCC156}">
      <dsp:nvSpPr>
        <dsp:cNvPr id="0" name=""/>
        <dsp:cNvSpPr/>
      </dsp:nvSpPr>
      <dsp:spPr>
        <a:xfrm>
          <a:off x="2443262" y="2338506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1"/>
              </a:lnTo>
              <a:lnTo>
                <a:pt x="599874" y="123051"/>
              </a:lnTo>
              <a:lnTo>
                <a:pt x="599874" y="246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96369-53F2-4CFB-8746-B4F9C7CD2F1E}">
      <dsp:nvSpPr>
        <dsp:cNvPr id="0" name=""/>
        <dsp:cNvSpPr/>
      </dsp:nvSpPr>
      <dsp:spPr>
        <a:xfrm>
          <a:off x="2581695" y="2584608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Go to Monastery</a:t>
          </a:r>
        </a:p>
      </dsp:txBody>
      <dsp:txXfrm>
        <a:off x="2599715" y="2602628"/>
        <a:ext cx="886843" cy="579215"/>
      </dsp:txXfrm>
    </dsp:sp>
    <dsp:sp modelId="{81C100F6-2B21-4D6F-9E6F-41B805B64347}">
      <dsp:nvSpPr>
        <dsp:cNvPr id="0" name=""/>
        <dsp:cNvSpPr/>
      </dsp:nvSpPr>
      <dsp:spPr>
        <a:xfrm>
          <a:off x="3043137" y="1477148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1"/>
              </a:lnTo>
              <a:lnTo>
                <a:pt x="599874" y="123051"/>
              </a:lnTo>
              <a:lnTo>
                <a:pt x="599874" y="246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3B22E-53F7-4CB1-BADB-37C1DE1665A4}">
      <dsp:nvSpPr>
        <dsp:cNvPr id="0" name=""/>
        <dsp:cNvSpPr/>
      </dsp:nvSpPr>
      <dsp:spPr>
        <a:xfrm>
          <a:off x="3181569" y="1723251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Go to nearest Monastery</a:t>
          </a:r>
        </a:p>
      </dsp:txBody>
      <dsp:txXfrm>
        <a:off x="3199589" y="1741271"/>
        <a:ext cx="886843" cy="5792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46A184-61F3-4E67-8228-079DE1D5CC9A}">
      <dsp:nvSpPr>
        <dsp:cNvPr id="0" name=""/>
        <dsp:cNvSpPr/>
      </dsp:nvSpPr>
      <dsp:spPr>
        <a:xfrm>
          <a:off x="0" y="601911"/>
          <a:ext cx="908220" cy="349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start</a:t>
          </a:r>
        </a:p>
      </dsp:txBody>
      <dsp:txXfrm>
        <a:off x="0" y="601911"/>
        <a:ext cx="908220" cy="349496"/>
      </dsp:txXfrm>
    </dsp:sp>
    <dsp:sp modelId="{0C289489-15A6-4BA1-B500-08321DFA64DE}">
      <dsp:nvSpPr>
        <dsp:cNvPr id="0" name=""/>
        <dsp:cNvSpPr/>
      </dsp:nvSpPr>
      <dsp:spPr>
        <a:xfrm>
          <a:off x="1355387" y="361720"/>
          <a:ext cx="1610839" cy="966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Wander</a:t>
          </a:r>
        </a:p>
      </dsp:txBody>
      <dsp:txXfrm>
        <a:off x="1355387" y="361720"/>
        <a:ext cx="1610839" cy="966503"/>
      </dsp:txXfrm>
    </dsp:sp>
    <dsp:sp modelId="{75847919-E093-40D0-999D-6F5EBBF2C865}">
      <dsp:nvSpPr>
        <dsp:cNvPr id="0" name=""/>
        <dsp:cNvSpPr/>
      </dsp:nvSpPr>
      <dsp:spPr>
        <a:xfrm>
          <a:off x="4682361" y="367787"/>
          <a:ext cx="1610839" cy="966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Seek</a:t>
          </a:r>
        </a:p>
      </dsp:txBody>
      <dsp:txXfrm>
        <a:off x="4682361" y="367787"/>
        <a:ext cx="1610839" cy="966503"/>
      </dsp:txXfrm>
    </dsp:sp>
    <dsp:sp modelId="{4646A944-BCCF-42C4-917B-452695C14902}">
      <dsp:nvSpPr>
        <dsp:cNvPr id="0" name=""/>
        <dsp:cNvSpPr/>
      </dsp:nvSpPr>
      <dsp:spPr>
        <a:xfrm>
          <a:off x="1345377" y="2373665"/>
          <a:ext cx="1610839" cy="966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Flee</a:t>
          </a:r>
        </a:p>
      </dsp:txBody>
      <dsp:txXfrm>
        <a:off x="1345377" y="2373665"/>
        <a:ext cx="1610839" cy="966503"/>
      </dsp:txXfrm>
    </dsp:sp>
    <dsp:sp modelId="{4178D43B-B353-45BF-B673-AFB02B48B9A0}">
      <dsp:nvSpPr>
        <dsp:cNvPr id="0" name=""/>
        <dsp:cNvSpPr/>
      </dsp:nvSpPr>
      <dsp:spPr>
        <a:xfrm>
          <a:off x="4739963" y="2325130"/>
          <a:ext cx="1610839" cy="966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Follow</a:t>
          </a:r>
        </a:p>
      </dsp:txBody>
      <dsp:txXfrm>
        <a:off x="4739963" y="2325130"/>
        <a:ext cx="1610839" cy="9665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69671-D2FB-405B-88CF-B8F0EA80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DAJIN LEE (RIT Student)</dc:creator>
  <cp:keywords/>
  <dc:description/>
  <cp:lastModifiedBy>DAJIN LEE (RIT Student)</cp:lastModifiedBy>
  <cp:revision>1</cp:revision>
  <dcterms:created xsi:type="dcterms:W3CDTF">2015-05-14T18:31:00Z</dcterms:created>
  <dcterms:modified xsi:type="dcterms:W3CDTF">2015-05-14T19:22:00Z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